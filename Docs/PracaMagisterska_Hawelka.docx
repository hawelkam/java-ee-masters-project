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B3AF7" w14:textId="77777777" w:rsidR="00DB6710" w:rsidRPr="00D528FB" w:rsidRDefault="00DB6710" w:rsidP="00DB6710">
      <w:pPr>
        <w:pStyle w:val="STTytupracy"/>
        <w:spacing w:after="0" w:line="480" w:lineRule="exact"/>
        <w:rPr>
          <w:sz w:val="44"/>
        </w:rPr>
      </w:pPr>
      <w:r w:rsidRPr="00D528FB">
        <w:rPr>
          <w:sz w:val="44"/>
        </w:rPr>
        <w:t>POLITECHNIKA</w:t>
      </w:r>
      <w:r w:rsidR="00D42FEE">
        <w:rPr>
          <w:sz w:val="44"/>
        </w:rPr>
        <w:t xml:space="preserve"> </w:t>
      </w:r>
      <w:r w:rsidRPr="00D528FB">
        <w:rPr>
          <w:sz w:val="44"/>
        </w:rPr>
        <w:t>WROCŁAWSKA</w:t>
      </w:r>
    </w:p>
    <w:p w14:paraId="5C81FE54" w14:textId="77777777"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w:t>
      </w:r>
      <w:r w:rsidR="00D42FEE">
        <w:rPr>
          <w:sz w:val="44"/>
          <w:szCs w:val="44"/>
        </w:rPr>
        <w:t xml:space="preserve"> </w:t>
      </w:r>
      <w:r w:rsidRPr="00D528FB">
        <w:rPr>
          <w:sz w:val="44"/>
          <w:szCs w:val="44"/>
        </w:rPr>
        <w:t>ELEKTRONIKI</w:t>
      </w:r>
    </w:p>
    <w:p w14:paraId="0206CC3D" w14:textId="77777777"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14:paraId="59D5ECF7" w14:textId="77777777" w:rsidR="00DB6710" w:rsidRPr="00D528FB" w:rsidRDefault="00DB6710" w:rsidP="00D42FEE">
      <w:pPr>
        <w:pStyle w:val="STTytupracy"/>
        <w:tabs>
          <w:tab w:val="left" w:pos="1985"/>
        </w:tabs>
        <w:spacing w:after="480" w:line="320" w:lineRule="exact"/>
        <w:jc w:val="left"/>
        <w:rPr>
          <w:kern w:val="28"/>
          <w:sz w:val="28"/>
        </w:rPr>
      </w:pPr>
      <w:r w:rsidRPr="00D528FB">
        <w:rPr>
          <w:kern w:val="28"/>
          <w:sz w:val="28"/>
        </w:rPr>
        <w:t>SPECJALNO</w:t>
      </w:r>
      <w:r w:rsidR="00D42FEE">
        <w:rPr>
          <w:kern w:val="28"/>
          <w:sz w:val="28"/>
        </w:rPr>
        <w:t>ŚĆ</w:t>
      </w:r>
      <w:r w:rsidRPr="00D528FB">
        <w:rPr>
          <w:kern w:val="28"/>
          <w:sz w:val="28"/>
        </w:rPr>
        <w:t>:</w:t>
      </w:r>
      <w:r w:rsidRPr="00D528FB">
        <w:rPr>
          <w:kern w:val="28"/>
          <w:sz w:val="28"/>
        </w:rPr>
        <w:tab/>
        <w:t>INŻYNIERIA SYSTEMÓW I</w:t>
      </w:r>
      <w:r w:rsidR="00192E7F">
        <w:rPr>
          <w:kern w:val="28"/>
          <w:sz w:val="28"/>
        </w:rPr>
        <w:t>NTERNETOWYCH (XXX</w:t>
      </w:r>
      <w:r w:rsidRPr="00D528FB">
        <w:rPr>
          <w:kern w:val="28"/>
          <w:sz w:val="28"/>
        </w:rPr>
        <w:t>)</w:t>
      </w:r>
    </w:p>
    <w:p w14:paraId="7EF0B165" w14:textId="77777777" w:rsidR="00DB6710" w:rsidRPr="00D528FB" w:rsidRDefault="00DB6710" w:rsidP="00092C06">
      <w:pPr>
        <w:pStyle w:val="STTytupracy"/>
        <w:spacing w:line="520" w:lineRule="exact"/>
        <w:rPr>
          <w:sz w:val="48"/>
          <w:szCs w:val="48"/>
        </w:rPr>
      </w:pPr>
      <w:r w:rsidRPr="00D528FB">
        <w:rPr>
          <w:sz w:val="48"/>
          <w:szCs w:val="48"/>
        </w:rPr>
        <w:t>PRACA DYPLOMOWA</w:t>
      </w:r>
    </w:p>
    <w:p w14:paraId="72D27596" w14:textId="77777777" w:rsidR="00DB6710" w:rsidRPr="00D528FB" w:rsidRDefault="00192E7F" w:rsidP="000F50E5">
      <w:pPr>
        <w:pStyle w:val="STTytupracy"/>
        <w:spacing w:after="1560" w:line="520" w:lineRule="exact"/>
        <w:rPr>
          <w:sz w:val="48"/>
          <w:szCs w:val="48"/>
        </w:rPr>
      </w:pPr>
      <w:r>
        <w:rPr>
          <w:noProof/>
          <w:sz w:val="48"/>
          <w:szCs w:val="48"/>
          <w:lang w:val="en-US"/>
        </w:rPr>
        <mc:AlternateContent>
          <mc:Choice Requires="wps">
            <w:drawing>
              <wp:anchor distT="0" distB="0" distL="114300" distR="114300" simplePos="0" relativeHeight="251658240" behindDoc="0" locked="0" layoutInCell="1" allowOverlap="1" wp14:anchorId="15C34F95" wp14:editId="00D0C89F">
                <wp:simplePos x="0" y="0"/>
                <wp:positionH relativeFrom="column">
                  <wp:posOffset>633730</wp:posOffset>
                </wp:positionH>
                <wp:positionV relativeFrom="paragraph">
                  <wp:posOffset>706755</wp:posOffset>
                </wp:positionV>
                <wp:extent cx="5306695" cy="203009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6695" cy="203009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chemeClr val="tx1">
                                  <a:lumMod val="95000"/>
                                  <a:lumOff val="5000"/>
                                </a:schemeClr>
                              </a:solidFill>
                              <a:miter lim="800000"/>
                              <a:headEnd/>
                              <a:tailEnd/>
                            </a14:hiddenLine>
                          </a:ext>
                        </a:extLst>
                      </wps:spPr>
                      <wps:txbx>
                        <w:txbxContent>
                          <w:p w14:paraId="3EEC1725" w14:textId="77777777" w:rsidR="0045373E" w:rsidRDefault="0045373E"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14:paraId="0240B665" w14:textId="77777777" w:rsidR="0045373E" w:rsidRPr="0059203F" w:rsidRDefault="0045373E" w:rsidP="0085464F">
                            <w:pPr>
                              <w:jc w:val="center"/>
                              <w:rPr>
                                <w:rFonts w:ascii="Garamond" w:hAnsi="Garamond"/>
                                <w:sz w:val="32"/>
                                <w:szCs w:val="32"/>
                                <w:lang w:val="en-US"/>
                              </w:rPr>
                            </w:pPr>
                            <w:proofErr w:type="spellStart"/>
                            <w:r w:rsidRPr="0059203F">
                              <w:rPr>
                                <w:rFonts w:ascii="Garamond" w:hAnsi="Garamond"/>
                                <w:sz w:val="32"/>
                                <w:szCs w:val="32"/>
                                <w:lang w:val="en-US"/>
                              </w:rPr>
                              <w:t>działalność</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przedsiębiorstwa</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handlowego</w:t>
                            </w:r>
                            <w:proofErr w:type="spellEnd"/>
                          </w:p>
                          <w:p w14:paraId="07A1ECE7" w14:textId="77777777" w:rsidR="0045373E" w:rsidRPr="00192E7F" w:rsidRDefault="0045373E"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34F95" id="_x0000_t202" coordsize="21600,21600" o:spt="202" path="m,l,21600r21600,l21600,xe">
                <v:stroke joinstyle="miter"/>
                <v:path gradientshapeok="t" o:connecttype="rect"/>
              </v:shapetype>
              <v:shape id="Text Box 3" o:spid="_x0000_s1026" type="#_x0000_t202" style="position:absolute;left:0;text-align:left;margin-left:49.9pt;margin-top:55.65pt;width:417.85pt;height:159.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" stroked="f">
                <v:textbox>
                  <w:txbxContent>
                    <w:p w14:paraId="3EEC1725" w14:textId="77777777" w:rsidR="0045373E" w:rsidRDefault="0045373E" w:rsidP="0085464F">
                      <w:pPr>
                        <w:jc w:val="center"/>
                        <w:rPr>
                          <w:rFonts w:ascii="Garamond" w:hAnsi="Garamond"/>
                          <w:sz w:val="32"/>
                          <w:szCs w:val="32"/>
                        </w:rPr>
                      </w:pPr>
                      <w:r>
                        <w:rPr>
                          <w:rFonts w:ascii="Garamond" w:hAnsi="Garamond"/>
                          <w:sz w:val="32"/>
                          <w:szCs w:val="32"/>
                        </w:rPr>
                        <w:t xml:space="preserve">Projekt i implementacja wielowarstwowej rozproszonej aplikacji internetowej działającej na platformie Java EE, wspierającej </w:t>
                      </w:r>
                    </w:p>
                    <w:p w14:paraId="0240B665" w14:textId="77777777" w:rsidR="0045373E" w:rsidRPr="0059203F" w:rsidRDefault="0045373E" w:rsidP="0085464F">
                      <w:pPr>
                        <w:jc w:val="center"/>
                        <w:rPr>
                          <w:rFonts w:ascii="Garamond" w:hAnsi="Garamond"/>
                          <w:sz w:val="32"/>
                          <w:szCs w:val="32"/>
                          <w:lang w:val="en-US"/>
                        </w:rPr>
                      </w:pPr>
                      <w:proofErr w:type="spellStart"/>
                      <w:r w:rsidRPr="0059203F">
                        <w:rPr>
                          <w:rFonts w:ascii="Garamond" w:hAnsi="Garamond"/>
                          <w:sz w:val="32"/>
                          <w:szCs w:val="32"/>
                          <w:lang w:val="en-US"/>
                        </w:rPr>
                        <w:t>działalność</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przedsiębiorstwa</w:t>
                      </w:r>
                      <w:proofErr w:type="spellEnd"/>
                      <w:r w:rsidRPr="0059203F">
                        <w:rPr>
                          <w:rFonts w:ascii="Garamond" w:hAnsi="Garamond"/>
                          <w:sz w:val="32"/>
                          <w:szCs w:val="32"/>
                          <w:lang w:val="en-US"/>
                        </w:rPr>
                        <w:t xml:space="preserve"> </w:t>
                      </w:r>
                      <w:proofErr w:type="spellStart"/>
                      <w:r w:rsidRPr="0059203F">
                        <w:rPr>
                          <w:rFonts w:ascii="Garamond" w:hAnsi="Garamond"/>
                          <w:sz w:val="32"/>
                          <w:szCs w:val="32"/>
                          <w:lang w:val="en-US"/>
                        </w:rPr>
                        <w:t>handlowego</w:t>
                      </w:r>
                      <w:proofErr w:type="spellEnd"/>
                    </w:p>
                    <w:p w14:paraId="07A1ECE7" w14:textId="77777777" w:rsidR="0045373E" w:rsidRPr="00192E7F" w:rsidRDefault="0045373E" w:rsidP="0085464F">
                      <w:pPr>
                        <w:pStyle w:val="STTytupracy"/>
                        <w:tabs>
                          <w:tab w:val="center" w:pos="5387"/>
                        </w:tabs>
                        <w:spacing w:after="1320"/>
                        <w:rPr>
                          <w:lang w:val="en-US"/>
                        </w:rPr>
                      </w:pPr>
                      <w:r w:rsidRPr="00192E7F">
                        <w:rPr>
                          <w:szCs w:val="32"/>
                          <w:lang w:val="en-US"/>
                        </w:rPr>
                        <w:t>Design and implementation of a multi-layered distributed web application operating on the Java EE platform, supporting the operation of a commercial enterprise.</w:t>
                      </w:r>
                    </w:p>
                  </w:txbxContent>
                </v:textbox>
              </v:shape>
            </w:pict>
          </mc:Fallback>
        </mc:AlternateContent>
      </w:r>
      <w:r>
        <w:rPr>
          <w:sz w:val="48"/>
          <w:szCs w:val="48"/>
        </w:rPr>
        <w:t>MAGISTERSKA</w:t>
      </w:r>
    </w:p>
    <w:p w14:paraId="0EF5EC1D" w14:textId="77777777" w:rsidR="00DB6710" w:rsidRPr="00D528FB" w:rsidRDefault="00DB6710" w:rsidP="0085464F">
      <w:pPr>
        <w:pStyle w:val="STTytupracy"/>
        <w:tabs>
          <w:tab w:val="center" w:pos="5387"/>
        </w:tabs>
        <w:jc w:val="left"/>
      </w:pPr>
    </w:p>
    <w:p w14:paraId="0B6FC850" w14:textId="77777777" w:rsidR="00DB6710" w:rsidRPr="00D528FB" w:rsidRDefault="00DB6710" w:rsidP="0085464F">
      <w:pPr>
        <w:pStyle w:val="STTytupracy"/>
        <w:tabs>
          <w:tab w:val="center" w:pos="5387"/>
        </w:tabs>
        <w:spacing w:after="1320"/>
        <w:jc w:val="left"/>
      </w:pPr>
    </w:p>
    <w:p w14:paraId="5A646C3E" w14:textId="77777777" w:rsidR="00DB6710" w:rsidRPr="00D528FB" w:rsidRDefault="00385802" w:rsidP="00385802">
      <w:pPr>
        <w:pStyle w:val="STTytupracy"/>
        <w:tabs>
          <w:tab w:val="center" w:pos="6096"/>
        </w:tabs>
        <w:jc w:val="left"/>
      </w:pPr>
      <w:r w:rsidRPr="00D528FB">
        <w:tab/>
        <w:t>AUTOR:</w:t>
      </w:r>
    </w:p>
    <w:p w14:paraId="599975CA" w14:textId="77777777" w:rsidR="00DB6710" w:rsidRDefault="00385802" w:rsidP="00385802">
      <w:pPr>
        <w:pStyle w:val="STTytupracy"/>
        <w:tabs>
          <w:tab w:val="center" w:pos="6096"/>
        </w:tabs>
        <w:jc w:val="left"/>
      </w:pPr>
      <w:bookmarkStart w:id="0" w:name="Imie"/>
      <w:r w:rsidRPr="00D528FB">
        <w:tab/>
      </w:r>
      <w:bookmarkEnd w:id="0"/>
      <w:r w:rsidR="00192E7F">
        <w:t>Michał Hawełka</w:t>
      </w:r>
    </w:p>
    <w:p w14:paraId="6F48BC78" w14:textId="77777777" w:rsidR="003066C6" w:rsidRDefault="003066C6" w:rsidP="00D80C19">
      <w:pPr>
        <w:pStyle w:val="STTytupracy"/>
        <w:tabs>
          <w:tab w:val="center" w:pos="5387"/>
        </w:tabs>
        <w:jc w:val="left"/>
      </w:pPr>
    </w:p>
    <w:p w14:paraId="54732B9F" w14:textId="77777777" w:rsidR="003066C6" w:rsidRPr="00D528FB" w:rsidRDefault="003066C6" w:rsidP="00D80C19">
      <w:pPr>
        <w:pStyle w:val="STTytupracy"/>
        <w:tabs>
          <w:tab w:val="center" w:pos="5387"/>
        </w:tabs>
        <w:jc w:val="left"/>
      </w:pPr>
    </w:p>
    <w:p w14:paraId="615D5F7B" w14:textId="77777777" w:rsidR="00DB6710" w:rsidRPr="00D528FB" w:rsidRDefault="00DB6710" w:rsidP="00D42FEE">
      <w:pPr>
        <w:pStyle w:val="STTytupracy"/>
        <w:tabs>
          <w:tab w:val="left" w:pos="3544"/>
        </w:tabs>
        <w:jc w:val="left"/>
      </w:pPr>
      <w:r w:rsidRPr="00D528FB">
        <w:tab/>
        <w:t>PROWADZ</w:t>
      </w:r>
      <w:r w:rsidR="00D42FEE">
        <w:t>ĄCY PRACĘ</w:t>
      </w:r>
      <w:r w:rsidRPr="00D528FB">
        <w:t>:</w:t>
      </w:r>
    </w:p>
    <w:p w14:paraId="5624E107" w14:textId="77777777" w:rsidR="00DB6710" w:rsidRPr="00D528FB" w:rsidRDefault="00DB6710" w:rsidP="0044570B">
      <w:pPr>
        <w:pStyle w:val="STTytupracy"/>
        <w:tabs>
          <w:tab w:val="left" w:pos="3544"/>
        </w:tabs>
        <w:jc w:val="left"/>
        <w:rPr>
          <w:sz w:val="28"/>
          <w:szCs w:val="28"/>
        </w:rPr>
      </w:pPr>
      <w:r w:rsidRPr="00D528FB">
        <w:tab/>
      </w:r>
      <w:r w:rsidR="00192E7F">
        <w:rPr>
          <w:sz w:val="28"/>
          <w:szCs w:val="28"/>
        </w:rPr>
        <w:t>dr inż. Zofia Kruczkiewicz</w:t>
      </w:r>
    </w:p>
    <w:p w14:paraId="5FD9A03C" w14:textId="77777777" w:rsidR="00DB6710" w:rsidRPr="00D528FB" w:rsidRDefault="00DB6710" w:rsidP="00B65922">
      <w:pPr>
        <w:pStyle w:val="STTytupracy"/>
        <w:pBdr>
          <w:bottom w:val="single" w:sz="6" w:space="1" w:color="auto"/>
        </w:pBdr>
        <w:tabs>
          <w:tab w:val="left" w:pos="3544"/>
        </w:tabs>
        <w:jc w:val="left"/>
      </w:pPr>
      <w:r w:rsidRPr="00D528FB">
        <w:tab/>
        <w:t>OCENA PRACY:</w:t>
      </w:r>
    </w:p>
    <w:p w14:paraId="3AE4FDB5" w14:textId="77777777" w:rsidR="00B65922" w:rsidRPr="00D528FB" w:rsidRDefault="00B65922" w:rsidP="00DB6710">
      <w:pPr>
        <w:pStyle w:val="STTytupracy"/>
        <w:pBdr>
          <w:bottom w:val="single" w:sz="6" w:space="1" w:color="auto"/>
        </w:pBdr>
      </w:pPr>
    </w:p>
    <w:p w14:paraId="7DE5CF68" w14:textId="77777777" w:rsidR="00B65922" w:rsidRPr="00D528FB" w:rsidRDefault="00B65922" w:rsidP="00DB6710">
      <w:pPr>
        <w:pStyle w:val="STTytupracy"/>
        <w:pBdr>
          <w:bottom w:val="single" w:sz="6" w:space="1" w:color="auto"/>
        </w:pBdr>
      </w:pPr>
    </w:p>
    <w:p w14:paraId="7452D3FF" w14:textId="77777777" w:rsidR="00B65922" w:rsidRPr="00D528FB" w:rsidRDefault="00B65922" w:rsidP="00DB6710">
      <w:pPr>
        <w:pStyle w:val="STTytupracy"/>
        <w:pBdr>
          <w:bottom w:val="single" w:sz="6" w:space="1" w:color="auto"/>
        </w:pBdr>
      </w:pPr>
    </w:p>
    <w:p w14:paraId="289BCA5C" w14:textId="1321DFA6" w:rsidR="002162E7" w:rsidRDefault="00F154A1" w:rsidP="00BF052C">
      <w:pPr>
        <w:pStyle w:val="STTytupracy"/>
        <w:sectPr w:rsidR="002162E7" w:rsidSect="00556687">
          <w:footerReference w:type="default" r:id="rId8"/>
          <w:pgSz w:w="11906" w:h="16838"/>
          <w:pgMar w:top="1417" w:right="1417" w:bottom="1417" w:left="1417" w:header="708" w:footer="708" w:gutter="0"/>
          <w:cols w:space="708"/>
          <w:docGrid w:linePitch="360"/>
        </w:sectPr>
      </w:pPr>
      <w:r>
        <w:t>WROCŁAW</w:t>
      </w:r>
      <w:r w:rsidR="001D32F0">
        <w:t xml:space="preserve"> 2018</w:t>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14:paraId="7BAEF479" w14:textId="77777777" w:rsidR="008F348B" w:rsidRPr="00D528FB" w:rsidRDefault="008F348B" w:rsidP="008F348B">
          <w:pPr>
            <w:rPr>
              <w:rFonts w:asciiTheme="majorHAnsi" w:hAnsiTheme="majorHAnsi"/>
              <w:b/>
              <w:bCs/>
              <w:sz w:val="60"/>
              <w:szCs w:val="60"/>
            </w:rPr>
          </w:pPr>
          <w:r w:rsidRPr="00D42FEE">
            <w:rPr>
              <w:rFonts w:asciiTheme="majorBidi" w:hAnsiTheme="majorBidi" w:cstheme="majorBidi"/>
              <w:b/>
              <w:bCs/>
              <w:sz w:val="60"/>
              <w:szCs w:val="60"/>
            </w:rPr>
            <w:t>Spis treści</w:t>
          </w:r>
        </w:p>
        <w:p w14:paraId="1A6C311F" w14:textId="0BC2DAAA" w:rsidR="00252408" w:rsidRDefault="0071052B">
          <w:pPr>
            <w:pStyle w:val="TOC1"/>
            <w:tabs>
              <w:tab w:val="right" w:leader="dot" w:pos="9062"/>
            </w:tabs>
            <w:rPr>
              <w:rFonts w:asciiTheme="minorHAnsi" w:eastAsiaTheme="minorEastAsia" w:hAnsiTheme="minorHAnsi"/>
              <w:noProof/>
              <w:sz w:val="22"/>
              <w:lang w:val="de-DE" w:eastAsia="de-DE"/>
            </w:rPr>
          </w:pPr>
          <w:r w:rsidRPr="00D528FB">
            <w:fldChar w:fldCharType="begin"/>
          </w:r>
          <w:r w:rsidR="008F348B" w:rsidRPr="00D528FB">
            <w:instrText xml:space="preserve"> TOC \o "1-3" \h \z \u </w:instrText>
          </w:r>
          <w:r w:rsidRPr="00D528FB">
            <w:fldChar w:fldCharType="separate"/>
          </w:r>
          <w:hyperlink w:anchor="_Toc518977357" w:history="1">
            <w:r w:rsidR="00252408" w:rsidRPr="004E680F">
              <w:rPr>
                <w:rStyle w:val="Hyperlink"/>
                <w:noProof/>
              </w:rPr>
              <w:t>Spis rysunków</w:t>
            </w:r>
            <w:r w:rsidR="00252408">
              <w:rPr>
                <w:noProof/>
                <w:webHidden/>
              </w:rPr>
              <w:tab/>
            </w:r>
            <w:r w:rsidR="00252408">
              <w:rPr>
                <w:noProof/>
                <w:webHidden/>
              </w:rPr>
              <w:fldChar w:fldCharType="begin"/>
            </w:r>
            <w:r w:rsidR="00252408">
              <w:rPr>
                <w:noProof/>
                <w:webHidden/>
              </w:rPr>
              <w:instrText xml:space="preserve"> PAGEREF _Toc518977357 \h </w:instrText>
            </w:r>
            <w:r w:rsidR="00252408">
              <w:rPr>
                <w:noProof/>
                <w:webHidden/>
              </w:rPr>
            </w:r>
            <w:r w:rsidR="00252408">
              <w:rPr>
                <w:noProof/>
                <w:webHidden/>
              </w:rPr>
              <w:fldChar w:fldCharType="separate"/>
            </w:r>
            <w:r w:rsidR="00252408">
              <w:rPr>
                <w:noProof/>
                <w:webHidden/>
              </w:rPr>
              <w:t>5</w:t>
            </w:r>
            <w:r w:rsidR="00252408">
              <w:rPr>
                <w:noProof/>
                <w:webHidden/>
              </w:rPr>
              <w:fldChar w:fldCharType="end"/>
            </w:r>
          </w:hyperlink>
        </w:p>
        <w:p w14:paraId="43A52596" w14:textId="251A21BE" w:rsidR="00252408" w:rsidRDefault="0045373E">
          <w:pPr>
            <w:pStyle w:val="TOC1"/>
            <w:tabs>
              <w:tab w:val="right" w:leader="dot" w:pos="9062"/>
            </w:tabs>
            <w:rPr>
              <w:rFonts w:asciiTheme="minorHAnsi" w:eastAsiaTheme="minorEastAsia" w:hAnsiTheme="minorHAnsi"/>
              <w:noProof/>
              <w:sz w:val="22"/>
              <w:lang w:val="de-DE" w:eastAsia="de-DE"/>
            </w:rPr>
          </w:pPr>
          <w:hyperlink w:anchor="_Toc518977358" w:history="1">
            <w:r w:rsidR="00252408" w:rsidRPr="004E680F">
              <w:rPr>
                <w:rStyle w:val="Hyperlink"/>
                <w:noProof/>
                <w:lang w:val="en-US"/>
              </w:rPr>
              <w:t>Spis tabel</w:t>
            </w:r>
            <w:r w:rsidR="00252408">
              <w:rPr>
                <w:noProof/>
                <w:webHidden/>
              </w:rPr>
              <w:tab/>
            </w:r>
            <w:r w:rsidR="00252408">
              <w:rPr>
                <w:noProof/>
                <w:webHidden/>
              </w:rPr>
              <w:fldChar w:fldCharType="begin"/>
            </w:r>
            <w:r w:rsidR="00252408">
              <w:rPr>
                <w:noProof/>
                <w:webHidden/>
              </w:rPr>
              <w:instrText xml:space="preserve"> PAGEREF _Toc518977358 \h </w:instrText>
            </w:r>
            <w:r w:rsidR="00252408">
              <w:rPr>
                <w:noProof/>
                <w:webHidden/>
              </w:rPr>
            </w:r>
            <w:r w:rsidR="00252408">
              <w:rPr>
                <w:noProof/>
                <w:webHidden/>
              </w:rPr>
              <w:fldChar w:fldCharType="separate"/>
            </w:r>
            <w:r w:rsidR="00252408">
              <w:rPr>
                <w:noProof/>
                <w:webHidden/>
              </w:rPr>
              <w:t>6</w:t>
            </w:r>
            <w:r w:rsidR="00252408">
              <w:rPr>
                <w:noProof/>
                <w:webHidden/>
              </w:rPr>
              <w:fldChar w:fldCharType="end"/>
            </w:r>
          </w:hyperlink>
        </w:p>
        <w:p w14:paraId="319FD598" w14:textId="54354B31" w:rsidR="00252408" w:rsidRDefault="0045373E">
          <w:pPr>
            <w:pStyle w:val="TOC1"/>
            <w:tabs>
              <w:tab w:val="right" w:leader="dot" w:pos="9062"/>
            </w:tabs>
            <w:rPr>
              <w:rFonts w:asciiTheme="minorHAnsi" w:eastAsiaTheme="minorEastAsia" w:hAnsiTheme="minorHAnsi"/>
              <w:noProof/>
              <w:sz w:val="22"/>
              <w:lang w:val="de-DE" w:eastAsia="de-DE"/>
            </w:rPr>
          </w:pPr>
          <w:hyperlink w:anchor="_Toc518977359" w:history="1">
            <w:r w:rsidR="00252408" w:rsidRPr="004E680F">
              <w:rPr>
                <w:rStyle w:val="Hyperlink"/>
                <w:noProof/>
              </w:rPr>
              <w:t>Spis listingów</w:t>
            </w:r>
            <w:r w:rsidR="00252408">
              <w:rPr>
                <w:noProof/>
                <w:webHidden/>
              </w:rPr>
              <w:tab/>
            </w:r>
            <w:r w:rsidR="00252408">
              <w:rPr>
                <w:noProof/>
                <w:webHidden/>
              </w:rPr>
              <w:fldChar w:fldCharType="begin"/>
            </w:r>
            <w:r w:rsidR="00252408">
              <w:rPr>
                <w:noProof/>
                <w:webHidden/>
              </w:rPr>
              <w:instrText xml:space="preserve"> PAGEREF _Toc518977359 \h </w:instrText>
            </w:r>
            <w:r w:rsidR="00252408">
              <w:rPr>
                <w:noProof/>
                <w:webHidden/>
              </w:rPr>
            </w:r>
            <w:r w:rsidR="00252408">
              <w:rPr>
                <w:noProof/>
                <w:webHidden/>
              </w:rPr>
              <w:fldChar w:fldCharType="separate"/>
            </w:r>
            <w:r w:rsidR="00252408">
              <w:rPr>
                <w:noProof/>
                <w:webHidden/>
              </w:rPr>
              <w:t>7</w:t>
            </w:r>
            <w:r w:rsidR="00252408">
              <w:rPr>
                <w:noProof/>
                <w:webHidden/>
              </w:rPr>
              <w:fldChar w:fldCharType="end"/>
            </w:r>
          </w:hyperlink>
        </w:p>
        <w:p w14:paraId="5BD1E37C" w14:textId="44F1C276" w:rsidR="00252408" w:rsidRDefault="0045373E">
          <w:pPr>
            <w:pStyle w:val="TOC1"/>
            <w:tabs>
              <w:tab w:val="right" w:leader="dot" w:pos="9062"/>
            </w:tabs>
            <w:rPr>
              <w:rFonts w:asciiTheme="minorHAnsi" w:eastAsiaTheme="minorEastAsia" w:hAnsiTheme="minorHAnsi"/>
              <w:noProof/>
              <w:sz w:val="22"/>
              <w:lang w:val="de-DE" w:eastAsia="de-DE"/>
            </w:rPr>
          </w:pPr>
          <w:hyperlink w:anchor="_Toc518977360" w:history="1">
            <w:r w:rsidR="00252408" w:rsidRPr="004E680F">
              <w:rPr>
                <w:rStyle w:val="Hyperlink"/>
                <w:noProof/>
                <w:lang w:val="en-US"/>
              </w:rPr>
              <w:t>Skróty</w:t>
            </w:r>
            <w:r w:rsidR="00252408">
              <w:rPr>
                <w:noProof/>
                <w:webHidden/>
              </w:rPr>
              <w:tab/>
            </w:r>
            <w:r w:rsidR="00252408">
              <w:rPr>
                <w:noProof/>
                <w:webHidden/>
              </w:rPr>
              <w:fldChar w:fldCharType="begin"/>
            </w:r>
            <w:r w:rsidR="00252408">
              <w:rPr>
                <w:noProof/>
                <w:webHidden/>
              </w:rPr>
              <w:instrText xml:space="preserve"> PAGEREF _Toc518977360 \h </w:instrText>
            </w:r>
            <w:r w:rsidR="00252408">
              <w:rPr>
                <w:noProof/>
                <w:webHidden/>
              </w:rPr>
            </w:r>
            <w:r w:rsidR="00252408">
              <w:rPr>
                <w:noProof/>
                <w:webHidden/>
              </w:rPr>
              <w:fldChar w:fldCharType="separate"/>
            </w:r>
            <w:r w:rsidR="00252408">
              <w:rPr>
                <w:noProof/>
                <w:webHidden/>
              </w:rPr>
              <w:t>8</w:t>
            </w:r>
            <w:r w:rsidR="00252408">
              <w:rPr>
                <w:noProof/>
                <w:webHidden/>
              </w:rPr>
              <w:fldChar w:fldCharType="end"/>
            </w:r>
          </w:hyperlink>
        </w:p>
        <w:p w14:paraId="1E10FFE3" w14:textId="2F58F543" w:rsidR="00252408" w:rsidRDefault="0045373E">
          <w:pPr>
            <w:pStyle w:val="TOC1"/>
            <w:tabs>
              <w:tab w:val="left" w:pos="480"/>
              <w:tab w:val="right" w:leader="dot" w:pos="9062"/>
            </w:tabs>
            <w:rPr>
              <w:rFonts w:asciiTheme="minorHAnsi" w:eastAsiaTheme="minorEastAsia" w:hAnsiTheme="minorHAnsi"/>
              <w:noProof/>
              <w:sz w:val="22"/>
              <w:lang w:val="de-DE" w:eastAsia="de-DE"/>
            </w:rPr>
          </w:pPr>
          <w:hyperlink w:anchor="_Toc518977361" w:history="1">
            <w:r w:rsidR="00252408" w:rsidRPr="004E680F">
              <w:rPr>
                <w:rStyle w:val="Hyperlink"/>
                <w:noProof/>
              </w:rPr>
              <w:t>1.</w:t>
            </w:r>
            <w:r w:rsidR="00252408">
              <w:rPr>
                <w:rFonts w:asciiTheme="minorHAnsi" w:eastAsiaTheme="minorEastAsia" w:hAnsiTheme="minorHAnsi"/>
                <w:noProof/>
                <w:sz w:val="22"/>
                <w:lang w:val="de-DE" w:eastAsia="de-DE"/>
              </w:rPr>
              <w:tab/>
            </w:r>
            <w:r w:rsidR="00252408" w:rsidRPr="004E680F">
              <w:rPr>
                <w:rStyle w:val="Hyperlink"/>
                <w:noProof/>
              </w:rPr>
              <w:t>Wstęp</w:t>
            </w:r>
            <w:r w:rsidR="00252408">
              <w:rPr>
                <w:noProof/>
                <w:webHidden/>
              </w:rPr>
              <w:tab/>
            </w:r>
            <w:r w:rsidR="00252408">
              <w:rPr>
                <w:noProof/>
                <w:webHidden/>
              </w:rPr>
              <w:fldChar w:fldCharType="begin"/>
            </w:r>
            <w:r w:rsidR="00252408">
              <w:rPr>
                <w:noProof/>
                <w:webHidden/>
              </w:rPr>
              <w:instrText xml:space="preserve"> PAGEREF _Toc518977361 \h </w:instrText>
            </w:r>
            <w:r w:rsidR="00252408">
              <w:rPr>
                <w:noProof/>
                <w:webHidden/>
              </w:rPr>
            </w:r>
            <w:r w:rsidR="00252408">
              <w:rPr>
                <w:noProof/>
                <w:webHidden/>
              </w:rPr>
              <w:fldChar w:fldCharType="separate"/>
            </w:r>
            <w:r w:rsidR="00252408">
              <w:rPr>
                <w:noProof/>
                <w:webHidden/>
              </w:rPr>
              <w:t>9</w:t>
            </w:r>
            <w:r w:rsidR="00252408">
              <w:rPr>
                <w:noProof/>
                <w:webHidden/>
              </w:rPr>
              <w:fldChar w:fldCharType="end"/>
            </w:r>
          </w:hyperlink>
        </w:p>
        <w:p w14:paraId="0D357A44" w14:textId="5EB673FF"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362" w:history="1">
            <w:r w:rsidR="00252408" w:rsidRPr="004E680F">
              <w:rPr>
                <w:rStyle w:val="Hyperlink"/>
                <w:noProof/>
              </w:rPr>
              <w:t>1.1.</w:t>
            </w:r>
            <w:r w:rsidR="00252408">
              <w:rPr>
                <w:rFonts w:asciiTheme="minorHAnsi" w:eastAsiaTheme="minorEastAsia" w:hAnsiTheme="minorHAnsi"/>
                <w:noProof/>
                <w:sz w:val="22"/>
                <w:lang w:val="de-DE" w:eastAsia="de-DE"/>
              </w:rPr>
              <w:tab/>
            </w:r>
            <w:r w:rsidR="00252408" w:rsidRPr="004E680F">
              <w:rPr>
                <w:rStyle w:val="Hyperlink"/>
                <w:noProof/>
              </w:rPr>
              <w:t>Cel pracy</w:t>
            </w:r>
            <w:r w:rsidR="00252408">
              <w:rPr>
                <w:noProof/>
                <w:webHidden/>
              </w:rPr>
              <w:tab/>
            </w:r>
            <w:r w:rsidR="00252408">
              <w:rPr>
                <w:noProof/>
                <w:webHidden/>
              </w:rPr>
              <w:fldChar w:fldCharType="begin"/>
            </w:r>
            <w:r w:rsidR="00252408">
              <w:rPr>
                <w:noProof/>
                <w:webHidden/>
              </w:rPr>
              <w:instrText xml:space="preserve"> PAGEREF _Toc518977362 \h </w:instrText>
            </w:r>
            <w:r w:rsidR="00252408">
              <w:rPr>
                <w:noProof/>
                <w:webHidden/>
              </w:rPr>
            </w:r>
            <w:r w:rsidR="00252408">
              <w:rPr>
                <w:noProof/>
                <w:webHidden/>
              </w:rPr>
              <w:fldChar w:fldCharType="separate"/>
            </w:r>
            <w:r w:rsidR="00252408">
              <w:rPr>
                <w:noProof/>
                <w:webHidden/>
              </w:rPr>
              <w:t>9</w:t>
            </w:r>
            <w:r w:rsidR="00252408">
              <w:rPr>
                <w:noProof/>
                <w:webHidden/>
              </w:rPr>
              <w:fldChar w:fldCharType="end"/>
            </w:r>
          </w:hyperlink>
        </w:p>
        <w:p w14:paraId="57A02B2A" w14:textId="1D1FCB33"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363" w:history="1">
            <w:r w:rsidR="00252408" w:rsidRPr="004E680F">
              <w:rPr>
                <w:rStyle w:val="Hyperlink"/>
                <w:noProof/>
              </w:rPr>
              <w:t>1.2.</w:t>
            </w:r>
            <w:r w:rsidR="00252408">
              <w:rPr>
                <w:rFonts w:asciiTheme="minorHAnsi" w:eastAsiaTheme="minorEastAsia" w:hAnsiTheme="minorHAnsi"/>
                <w:noProof/>
                <w:sz w:val="22"/>
                <w:lang w:val="de-DE" w:eastAsia="de-DE"/>
              </w:rPr>
              <w:tab/>
            </w:r>
            <w:r w:rsidR="00252408" w:rsidRPr="004E680F">
              <w:rPr>
                <w:rStyle w:val="Hyperlink"/>
                <w:noProof/>
              </w:rPr>
              <w:t>Zakres pracy</w:t>
            </w:r>
            <w:r w:rsidR="00252408">
              <w:rPr>
                <w:noProof/>
                <w:webHidden/>
              </w:rPr>
              <w:tab/>
            </w:r>
            <w:r w:rsidR="00252408">
              <w:rPr>
                <w:noProof/>
                <w:webHidden/>
              </w:rPr>
              <w:fldChar w:fldCharType="begin"/>
            </w:r>
            <w:r w:rsidR="00252408">
              <w:rPr>
                <w:noProof/>
                <w:webHidden/>
              </w:rPr>
              <w:instrText xml:space="preserve"> PAGEREF _Toc518977363 \h </w:instrText>
            </w:r>
            <w:r w:rsidR="00252408">
              <w:rPr>
                <w:noProof/>
                <w:webHidden/>
              </w:rPr>
            </w:r>
            <w:r w:rsidR="00252408">
              <w:rPr>
                <w:noProof/>
                <w:webHidden/>
              </w:rPr>
              <w:fldChar w:fldCharType="separate"/>
            </w:r>
            <w:r w:rsidR="00252408">
              <w:rPr>
                <w:noProof/>
                <w:webHidden/>
              </w:rPr>
              <w:t>10</w:t>
            </w:r>
            <w:r w:rsidR="00252408">
              <w:rPr>
                <w:noProof/>
                <w:webHidden/>
              </w:rPr>
              <w:fldChar w:fldCharType="end"/>
            </w:r>
          </w:hyperlink>
        </w:p>
        <w:p w14:paraId="36A4C765" w14:textId="0363CF46" w:rsidR="00252408" w:rsidRDefault="0045373E">
          <w:pPr>
            <w:pStyle w:val="TOC1"/>
            <w:tabs>
              <w:tab w:val="left" w:pos="480"/>
              <w:tab w:val="right" w:leader="dot" w:pos="9062"/>
            </w:tabs>
            <w:rPr>
              <w:rFonts w:asciiTheme="minorHAnsi" w:eastAsiaTheme="minorEastAsia" w:hAnsiTheme="minorHAnsi"/>
              <w:noProof/>
              <w:sz w:val="22"/>
              <w:lang w:val="de-DE" w:eastAsia="de-DE"/>
            </w:rPr>
          </w:pPr>
          <w:hyperlink w:anchor="_Toc518977364" w:history="1">
            <w:r w:rsidR="00252408" w:rsidRPr="004E680F">
              <w:rPr>
                <w:rStyle w:val="Hyperlink"/>
                <w:noProof/>
              </w:rPr>
              <w:t>2.</w:t>
            </w:r>
            <w:r w:rsidR="00252408">
              <w:rPr>
                <w:rFonts w:asciiTheme="minorHAnsi" w:eastAsiaTheme="minorEastAsia" w:hAnsiTheme="minorHAnsi"/>
                <w:noProof/>
                <w:sz w:val="22"/>
                <w:lang w:val="de-DE" w:eastAsia="de-DE"/>
              </w:rPr>
              <w:tab/>
            </w:r>
            <w:r w:rsidR="00252408" w:rsidRPr="004E680F">
              <w:rPr>
                <w:rStyle w:val="Hyperlink"/>
                <w:noProof/>
              </w:rPr>
              <w:t>Technologie używane do budowy aplikacji internetowych</w:t>
            </w:r>
            <w:r w:rsidR="00252408">
              <w:rPr>
                <w:noProof/>
                <w:webHidden/>
              </w:rPr>
              <w:tab/>
            </w:r>
            <w:r w:rsidR="00252408">
              <w:rPr>
                <w:noProof/>
                <w:webHidden/>
              </w:rPr>
              <w:fldChar w:fldCharType="begin"/>
            </w:r>
            <w:r w:rsidR="00252408">
              <w:rPr>
                <w:noProof/>
                <w:webHidden/>
              </w:rPr>
              <w:instrText xml:space="preserve"> PAGEREF _Toc518977364 \h </w:instrText>
            </w:r>
            <w:r w:rsidR="00252408">
              <w:rPr>
                <w:noProof/>
                <w:webHidden/>
              </w:rPr>
            </w:r>
            <w:r w:rsidR="00252408">
              <w:rPr>
                <w:noProof/>
                <w:webHidden/>
              </w:rPr>
              <w:fldChar w:fldCharType="separate"/>
            </w:r>
            <w:r w:rsidR="00252408">
              <w:rPr>
                <w:noProof/>
                <w:webHidden/>
              </w:rPr>
              <w:t>11</w:t>
            </w:r>
            <w:r w:rsidR="00252408">
              <w:rPr>
                <w:noProof/>
                <w:webHidden/>
              </w:rPr>
              <w:fldChar w:fldCharType="end"/>
            </w:r>
          </w:hyperlink>
        </w:p>
        <w:p w14:paraId="6A823F10" w14:textId="034B331E"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365" w:history="1">
            <w:r w:rsidR="00252408" w:rsidRPr="004E680F">
              <w:rPr>
                <w:rStyle w:val="Hyperlink"/>
                <w:noProof/>
              </w:rPr>
              <w:t>2.1.</w:t>
            </w:r>
            <w:r w:rsidR="00252408">
              <w:rPr>
                <w:rFonts w:asciiTheme="minorHAnsi" w:eastAsiaTheme="minorEastAsia" w:hAnsiTheme="minorHAnsi"/>
                <w:noProof/>
                <w:sz w:val="22"/>
                <w:lang w:val="de-DE" w:eastAsia="de-DE"/>
              </w:rPr>
              <w:tab/>
            </w:r>
            <w:r w:rsidR="00252408" w:rsidRPr="004E680F">
              <w:rPr>
                <w:rStyle w:val="Hyperlink"/>
                <w:noProof/>
              </w:rPr>
              <w:t>Wielowarstwowa rozproszona aplikacja internetowa</w:t>
            </w:r>
            <w:r w:rsidR="00252408">
              <w:rPr>
                <w:noProof/>
                <w:webHidden/>
              </w:rPr>
              <w:tab/>
            </w:r>
            <w:r w:rsidR="00252408">
              <w:rPr>
                <w:noProof/>
                <w:webHidden/>
              </w:rPr>
              <w:fldChar w:fldCharType="begin"/>
            </w:r>
            <w:r w:rsidR="00252408">
              <w:rPr>
                <w:noProof/>
                <w:webHidden/>
              </w:rPr>
              <w:instrText xml:space="preserve"> PAGEREF _Toc518977365 \h </w:instrText>
            </w:r>
            <w:r w:rsidR="00252408">
              <w:rPr>
                <w:noProof/>
                <w:webHidden/>
              </w:rPr>
            </w:r>
            <w:r w:rsidR="00252408">
              <w:rPr>
                <w:noProof/>
                <w:webHidden/>
              </w:rPr>
              <w:fldChar w:fldCharType="separate"/>
            </w:r>
            <w:r w:rsidR="00252408">
              <w:rPr>
                <w:noProof/>
                <w:webHidden/>
              </w:rPr>
              <w:t>11</w:t>
            </w:r>
            <w:r w:rsidR="00252408">
              <w:rPr>
                <w:noProof/>
                <w:webHidden/>
              </w:rPr>
              <w:fldChar w:fldCharType="end"/>
            </w:r>
          </w:hyperlink>
        </w:p>
        <w:p w14:paraId="21BA2CB2" w14:textId="7CE77050"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366" w:history="1">
            <w:r w:rsidR="00252408" w:rsidRPr="004E680F">
              <w:rPr>
                <w:rStyle w:val="Hyperlink"/>
                <w:noProof/>
              </w:rPr>
              <w:t>2.2.</w:t>
            </w:r>
            <w:r w:rsidR="00252408">
              <w:rPr>
                <w:rFonts w:asciiTheme="minorHAnsi" w:eastAsiaTheme="minorEastAsia" w:hAnsiTheme="minorHAnsi"/>
                <w:noProof/>
                <w:sz w:val="22"/>
                <w:lang w:val="de-DE" w:eastAsia="de-DE"/>
              </w:rPr>
              <w:tab/>
            </w:r>
            <w:r w:rsidR="00252408" w:rsidRPr="004E680F">
              <w:rPr>
                <w:rStyle w:val="Hyperlink"/>
                <w:noProof/>
              </w:rPr>
              <w:t>Warstwa klienta</w:t>
            </w:r>
            <w:r w:rsidR="00252408">
              <w:rPr>
                <w:noProof/>
                <w:webHidden/>
              </w:rPr>
              <w:tab/>
            </w:r>
            <w:r w:rsidR="00252408">
              <w:rPr>
                <w:noProof/>
                <w:webHidden/>
              </w:rPr>
              <w:fldChar w:fldCharType="begin"/>
            </w:r>
            <w:r w:rsidR="00252408">
              <w:rPr>
                <w:noProof/>
                <w:webHidden/>
              </w:rPr>
              <w:instrText xml:space="preserve"> PAGEREF _Toc518977366 \h </w:instrText>
            </w:r>
            <w:r w:rsidR="00252408">
              <w:rPr>
                <w:noProof/>
                <w:webHidden/>
              </w:rPr>
            </w:r>
            <w:r w:rsidR="00252408">
              <w:rPr>
                <w:noProof/>
                <w:webHidden/>
              </w:rPr>
              <w:fldChar w:fldCharType="separate"/>
            </w:r>
            <w:r w:rsidR="00252408">
              <w:rPr>
                <w:noProof/>
                <w:webHidden/>
              </w:rPr>
              <w:t>12</w:t>
            </w:r>
            <w:r w:rsidR="00252408">
              <w:rPr>
                <w:noProof/>
                <w:webHidden/>
              </w:rPr>
              <w:fldChar w:fldCharType="end"/>
            </w:r>
          </w:hyperlink>
        </w:p>
        <w:p w14:paraId="7E516102" w14:textId="58453668"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367" w:history="1">
            <w:r w:rsidR="00252408" w:rsidRPr="004E680F">
              <w:rPr>
                <w:rStyle w:val="Hyperlink"/>
                <w:noProof/>
              </w:rPr>
              <w:t>2.3.</w:t>
            </w:r>
            <w:r w:rsidR="00252408">
              <w:rPr>
                <w:rFonts w:asciiTheme="minorHAnsi" w:eastAsiaTheme="minorEastAsia" w:hAnsiTheme="minorHAnsi"/>
                <w:noProof/>
                <w:sz w:val="22"/>
                <w:lang w:val="de-DE" w:eastAsia="de-DE"/>
              </w:rPr>
              <w:tab/>
            </w:r>
            <w:r w:rsidR="00252408" w:rsidRPr="004E680F">
              <w:rPr>
                <w:rStyle w:val="Hyperlink"/>
                <w:noProof/>
              </w:rPr>
              <w:t>Warstwa sieciowa / warstwa prezentacji</w:t>
            </w:r>
            <w:r w:rsidR="00252408">
              <w:rPr>
                <w:noProof/>
                <w:webHidden/>
              </w:rPr>
              <w:tab/>
            </w:r>
            <w:r w:rsidR="00252408">
              <w:rPr>
                <w:noProof/>
                <w:webHidden/>
              </w:rPr>
              <w:fldChar w:fldCharType="begin"/>
            </w:r>
            <w:r w:rsidR="00252408">
              <w:rPr>
                <w:noProof/>
                <w:webHidden/>
              </w:rPr>
              <w:instrText xml:space="preserve"> PAGEREF _Toc518977367 \h </w:instrText>
            </w:r>
            <w:r w:rsidR="00252408">
              <w:rPr>
                <w:noProof/>
                <w:webHidden/>
              </w:rPr>
            </w:r>
            <w:r w:rsidR="00252408">
              <w:rPr>
                <w:noProof/>
                <w:webHidden/>
              </w:rPr>
              <w:fldChar w:fldCharType="separate"/>
            </w:r>
            <w:r w:rsidR="00252408">
              <w:rPr>
                <w:noProof/>
                <w:webHidden/>
              </w:rPr>
              <w:t>12</w:t>
            </w:r>
            <w:r w:rsidR="00252408">
              <w:rPr>
                <w:noProof/>
                <w:webHidden/>
              </w:rPr>
              <w:fldChar w:fldCharType="end"/>
            </w:r>
          </w:hyperlink>
        </w:p>
        <w:p w14:paraId="13037A59" w14:textId="147EE2F9"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68" w:history="1">
            <w:r w:rsidR="00252408" w:rsidRPr="004E680F">
              <w:rPr>
                <w:rStyle w:val="Hyperlink"/>
                <w:noProof/>
              </w:rPr>
              <w:t>2.3.1.</w:t>
            </w:r>
            <w:r w:rsidR="00252408">
              <w:rPr>
                <w:rFonts w:asciiTheme="minorHAnsi" w:eastAsiaTheme="minorEastAsia" w:hAnsiTheme="minorHAnsi"/>
                <w:noProof/>
                <w:sz w:val="22"/>
                <w:lang w:val="de-DE" w:eastAsia="de-DE"/>
              </w:rPr>
              <w:tab/>
            </w:r>
            <w:r w:rsidR="00252408" w:rsidRPr="004E680F">
              <w:rPr>
                <w:rStyle w:val="Hyperlink"/>
                <w:noProof/>
              </w:rPr>
              <w:t>Java Server Faces</w:t>
            </w:r>
            <w:r w:rsidR="00252408">
              <w:rPr>
                <w:noProof/>
                <w:webHidden/>
              </w:rPr>
              <w:tab/>
            </w:r>
            <w:r w:rsidR="00252408">
              <w:rPr>
                <w:noProof/>
                <w:webHidden/>
              </w:rPr>
              <w:fldChar w:fldCharType="begin"/>
            </w:r>
            <w:r w:rsidR="00252408">
              <w:rPr>
                <w:noProof/>
                <w:webHidden/>
              </w:rPr>
              <w:instrText xml:space="preserve"> PAGEREF _Toc518977368 \h </w:instrText>
            </w:r>
            <w:r w:rsidR="00252408">
              <w:rPr>
                <w:noProof/>
                <w:webHidden/>
              </w:rPr>
            </w:r>
            <w:r w:rsidR="00252408">
              <w:rPr>
                <w:noProof/>
                <w:webHidden/>
              </w:rPr>
              <w:fldChar w:fldCharType="separate"/>
            </w:r>
            <w:r w:rsidR="00252408">
              <w:rPr>
                <w:noProof/>
                <w:webHidden/>
              </w:rPr>
              <w:t>13</w:t>
            </w:r>
            <w:r w:rsidR="00252408">
              <w:rPr>
                <w:noProof/>
                <w:webHidden/>
              </w:rPr>
              <w:fldChar w:fldCharType="end"/>
            </w:r>
          </w:hyperlink>
        </w:p>
        <w:p w14:paraId="07795C1C" w14:textId="2B6208B8"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69" w:history="1">
            <w:r w:rsidR="00252408" w:rsidRPr="004E680F">
              <w:rPr>
                <w:rStyle w:val="Hyperlink"/>
                <w:noProof/>
                <w:lang w:val="en-US"/>
              </w:rPr>
              <w:t>2.3.2.</w:t>
            </w:r>
            <w:r w:rsidR="00252408">
              <w:rPr>
                <w:rFonts w:asciiTheme="minorHAnsi" w:eastAsiaTheme="minorEastAsia" w:hAnsiTheme="minorHAnsi"/>
                <w:noProof/>
                <w:sz w:val="22"/>
                <w:lang w:val="de-DE" w:eastAsia="de-DE"/>
              </w:rPr>
              <w:tab/>
            </w:r>
            <w:r w:rsidR="00252408" w:rsidRPr="004E680F">
              <w:rPr>
                <w:rStyle w:val="Hyperlink"/>
                <w:noProof/>
                <w:lang w:val="en-US"/>
              </w:rPr>
              <w:t>Model View Controller</w:t>
            </w:r>
            <w:r w:rsidR="00252408">
              <w:rPr>
                <w:noProof/>
                <w:webHidden/>
              </w:rPr>
              <w:tab/>
            </w:r>
            <w:r w:rsidR="00252408">
              <w:rPr>
                <w:noProof/>
                <w:webHidden/>
              </w:rPr>
              <w:fldChar w:fldCharType="begin"/>
            </w:r>
            <w:r w:rsidR="00252408">
              <w:rPr>
                <w:noProof/>
                <w:webHidden/>
              </w:rPr>
              <w:instrText xml:space="preserve"> PAGEREF _Toc518977369 \h </w:instrText>
            </w:r>
            <w:r w:rsidR="00252408">
              <w:rPr>
                <w:noProof/>
                <w:webHidden/>
              </w:rPr>
            </w:r>
            <w:r w:rsidR="00252408">
              <w:rPr>
                <w:noProof/>
                <w:webHidden/>
              </w:rPr>
              <w:fldChar w:fldCharType="separate"/>
            </w:r>
            <w:r w:rsidR="00252408">
              <w:rPr>
                <w:noProof/>
                <w:webHidden/>
              </w:rPr>
              <w:t>13</w:t>
            </w:r>
            <w:r w:rsidR="00252408">
              <w:rPr>
                <w:noProof/>
                <w:webHidden/>
              </w:rPr>
              <w:fldChar w:fldCharType="end"/>
            </w:r>
          </w:hyperlink>
        </w:p>
        <w:p w14:paraId="55CF655A" w14:textId="761823CE"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370" w:history="1">
            <w:r w:rsidR="00252408" w:rsidRPr="004E680F">
              <w:rPr>
                <w:rStyle w:val="Hyperlink"/>
                <w:noProof/>
              </w:rPr>
              <w:t>2.4.</w:t>
            </w:r>
            <w:r w:rsidR="00252408">
              <w:rPr>
                <w:rFonts w:asciiTheme="minorHAnsi" w:eastAsiaTheme="minorEastAsia" w:hAnsiTheme="minorHAnsi"/>
                <w:noProof/>
                <w:sz w:val="22"/>
                <w:lang w:val="de-DE" w:eastAsia="de-DE"/>
              </w:rPr>
              <w:tab/>
            </w:r>
            <w:r w:rsidR="00252408" w:rsidRPr="004E680F">
              <w:rPr>
                <w:rStyle w:val="Hyperlink"/>
                <w:noProof/>
              </w:rPr>
              <w:t>Warstwa biznesowa</w:t>
            </w:r>
            <w:r w:rsidR="00252408">
              <w:rPr>
                <w:noProof/>
                <w:webHidden/>
              </w:rPr>
              <w:tab/>
            </w:r>
            <w:r w:rsidR="00252408">
              <w:rPr>
                <w:noProof/>
                <w:webHidden/>
              </w:rPr>
              <w:fldChar w:fldCharType="begin"/>
            </w:r>
            <w:r w:rsidR="00252408">
              <w:rPr>
                <w:noProof/>
                <w:webHidden/>
              </w:rPr>
              <w:instrText xml:space="preserve"> PAGEREF _Toc518977370 \h </w:instrText>
            </w:r>
            <w:r w:rsidR="00252408">
              <w:rPr>
                <w:noProof/>
                <w:webHidden/>
              </w:rPr>
            </w:r>
            <w:r w:rsidR="00252408">
              <w:rPr>
                <w:noProof/>
                <w:webHidden/>
              </w:rPr>
              <w:fldChar w:fldCharType="separate"/>
            </w:r>
            <w:r w:rsidR="00252408">
              <w:rPr>
                <w:noProof/>
                <w:webHidden/>
              </w:rPr>
              <w:t>14</w:t>
            </w:r>
            <w:r w:rsidR="00252408">
              <w:rPr>
                <w:noProof/>
                <w:webHidden/>
              </w:rPr>
              <w:fldChar w:fldCharType="end"/>
            </w:r>
          </w:hyperlink>
        </w:p>
        <w:p w14:paraId="10701CF8" w14:textId="52D955DD"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71" w:history="1">
            <w:r w:rsidR="00252408" w:rsidRPr="004E680F">
              <w:rPr>
                <w:rStyle w:val="Hyperlink"/>
                <w:noProof/>
              </w:rPr>
              <w:t>2.4.1.</w:t>
            </w:r>
            <w:r w:rsidR="00252408">
              <w:rPr>
                <w:rFonts w:asciiTheme="minorHAnsi" w:eastAsiaTheme="minorEastAsia" w:hAnsiTheme="minorHAnsi"/>
                <w:noProof/>
                <w:sz w:val="22"/>
                <w:lang w:val="de-DE" w:eastAsia="de-DE"/>
              </w:rPr>
              <w:tab/>
            </w:r>
            <w:r w:rsidR="00252408" w:rsidRPr="004E680F">
              <w:rPr>
                <w:rStyle w:val="Hyperlink"/>
                <w:noProof/>
              </w:rPr>
              <w:t>Funkcjonalności Java EE</w:t>
            </w:r>
            <w:r w:rsidR="00252408">
              <w:rPr>
                <w:noProof/>
                <w:webHidden/>
              </w:rPr>
              <w:tab/>
            </w:r>
            <w:r w:rsidR="00252408">
              <w:rPr>
                <w:noProof/>
                <w:webHidden/>
              </w:rPr>
              <w:fldChar w:fldCharType="begin"/>
            </w:r>
            <w:r w:rsidR="00252408">
              <w:rPr>
                <w:noProof/>
                <w:webHidden/>
              </w:rPr>
              <w:instrText xml:space="preserve"> PAGEREF _Toc518977371 \h </w:instrText>
            </w:r>
            <w:r w:rsidR="00252408">
              <w:rPr>
                <w:noProof/>
                <w:webHidden/>
              </w:rPr>
            </w:r>
            <w:r w:rsidR="00252408">
              <w:rPr>
                <w:noProof/>
                <w:webHidden/>
              </w:rPr>
              <w:fldChar w:fldCharType="separate"/>
            </w:r>
            <w:r w:rsidR="00252408">
              <w:rPr>
                <w:noProof/>
                <w:webHidden/>
              </w:rPr>
              <w:t>15</w:t>
            </w:r>
            <w:r w:rsidR="00252408">
              <w:rPr>
                <w:noProof/>
                <w:webHidden/>
              </w:rPr>
              <w:fldChar w:fldCharType="end"/>
            </w:r>
          </w:hyperlink>
        </w:p>
        <w:p w14:paraId="3813FF74" w14:textId="72F17675"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372" w:history="1">
            <w:r w:rsidR="00252408" w:rsidRPr="004E680F">
              <w:rPr>
                <w:rStyle w:val="Hyperlink"/>
                <w:noProof/>
                <w:lang w:val="en-US"/>
              </w:rPr>
              <w:t>2.5.</w:t>
            </w:r>
            <w:r w:rsidR="00252408">
              <w:rPr>
                <w:rFonts w:asciiTheme="minorHAnsi" w:eastAsiaTheme="minorEastAsia" w:hAnsiTheme="minorHAnsi"/>
                <w:noProof/>
                <w:sz w:val="22"/>
                <w:lang w:val="de-DE" w:eastAsia="de-DE"/>
              </w:rPr>
              <w:tab/>
            </w:r>
            <w:r w:rsidR="00252408" w:rsidRPr="004E680F">
              <w:rPr>
                <w:rStyle w:val="Hyperlink"/>
                <w:noProof/>
                <w:lang w:val="en-US"/>
              </w:rPr>
              <w:t>Warstwa integracji</w:t>
            </w:r>
            <w:r w:rsidR="00252408">
              <w:rPr>
                <w:noProof/>
                <w:webHidden/>
              </w:rPr>
              <w:tab/>
            </w:r>
            <w:r w:rsidR="00252408">
              <w:rPr>
                <w:noProof/>
                <w:webHidden/>
              </w:rPr>
              <w:fldChar w:fldCharType="begin"/>
            </w:r>
            <w:r w:rsidR="00252408">
              <w:rPr>
                <w:noProof/>
                <w:webHidden/>
              </w:rPr>
              <w:instrText xml:space="preserve"> PAGEREF _Toc518977372 \h </w:instrText>
            </w:r>
            <w:r w:rsidR="00252408">
              <w:rPr>
                <w:noProof/>
                <w:webHidden/>
              </w:rPr>
            </w:r>
            <w:r w:rsidR="00252408">
              <w:rPr>
                <w:noProof/>
                <w:webHidden/>
              </w:rPr>
              <w:fldChar w:fldCharType="separate"/>
            </w:r>
            <w:r w:rsidR="00252408">
              <w:rPr>
                <w:noProof/>
                <w:webHidden/>
              </w:rPr>
              <w:t>18</w:t>
            </w:r>
            <w:r w:rsidR="00252408">
              <w:rPr>
                <w:noProof/>
                <w:webHidden/>
              </w:rPr>
              <w:fldChar w:fldCharType="end"/>
            </w:r>
          </w:hyperlink>
        </w:p>
        <w:p w14:paraId="723BE92B" w14:textId="51D0DE8E"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73" w:history="1">
            <w:r w:rsidR="00252408" w:rsidRPr="004E680F">
              <w:rPr>
                <w:rStyle w:val="Hyperlink"/>
                <w:noProof/>
                <w:lang w:val="en-US"/>
              </w:rPr>
              <w:t>2.5.1.</w:t>
            </w:r>
            <w:r w:rsidR="00252408">
              <w:rPr>
                <w:rFonts w:asciiTheme="minorHAnsi" w:eastAsiaTheme="minorEastAsia" w:hAnsiTheme="minorHAnsi"/>
                <w:noProof/>
                <w:sz w:val="22"/>
                <w:lang w:val="de-DE" w:eastAsia="de-DE"/>
              </w:rPr>
              <w:tab/>
            </w:r>
            <w:r w:rsidR="00252408" w:rsidRPr="004E680F">
              <w:rPr>
                <w:rStyle w:val="Hyperlink"/>
                <w:noProof/>
                <w:lang w:val="en-US"/>
              </w:rPr>
              <w:t>Java Messaging Service</w:t>
            </w:r>
            <w:r w:rsidR="00252408">
              <w:rPr>
                <w:noProof/>
                <w:webHidden/>
              </w:rPr>
              <w:tab/>
            </w:r>
            <w:r w:rsidR="00252408">
              <w:rPr>
                <w:noProof/>
                <w:webHidden/>
              </w:rPr>
              <w:fldChar w:fldCharType="begin"/>
            </w:r>
            <w:r w:rsidR="00252408">
              <w:rPr>
                <w:noProof/>
                <w:webHidden/>
              </w:rPr>
              <w:instrText xml:space="preserve"> PAGEREF _Toc518977373 \h </w:instrText>
            </w:r>
            <w:r w:rsidR="00252408">
              <w:rPr>
                <w:noProof/>
                <w:webHidden/>
              </w:rPr>
            </w:r>
            <w:r w:rsidR="00252408">
              <w:rPr>
                <w:noProof/>
                <w:webHidden/>
              </w:rPr>
              <w:fldChar w:fldCharType="separate"/>
            </w:r>
            <w:r w:rsidR="00252408">
              <w:rPr>
                <w:noProof/>
                <w:webHidden/>
              </w:rPr>
              <w:t>18</w:t>
            </w:r>
            <w:r w:rsidR="00252408">
              <w:rPr>
                <w:noProof/>
                <w:webHidden/>
              </w:rPr>
              <w:fldChar w:fldCharType="end"/>
            </w:r>
          </w:hyperlink>
        </w:p>
        <w:p w14:paraId="7F6D0343" w14:textId="7E98E67A"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74" w:history="1">
            <w:r w:rsidR="00252408" w:rsidRPr="004E680F">
              <w:rPr>
                <w:rStyle w:val="Hyperlink"/>
                <w:noProof/>
                <w:lang w:val="en-US"/>
              </w:rPr>
              <w:t>2.5.2.</w:t>
            </w:r>
            <w:r w:rsidR="00252408">
              <w:rPr>
                <w:rFonts w:asciiTheme="minorHAnsi" w:eastAsiaTheme="minorEastAsia" w:hAnsiTheme="minorHAnsi"/>
                <w:noProof/>
                <w:sz w:val="22"/>
                <w:lang w:val="de-DE" w:eastAsia="de-DE"/>
              </w:rPr>
              <w:tab/>
            </w:r>
            <w:r w:rsidR="00252408" w:rsidRPr="004E680F">
              <w:rPr>
                <w:rStyle w:val="Hyperlink"/>
                <w:noProof/>
              </w:rPr>
              <w:t>Java Persis</w:t>
            </w:r>
            <w:r w:rsidR="00252408" w:rsidRPr="004E680F">
              <w:rPr>
                <w:rStyle w:val="Hyperlink"/>
                <w:noProof/>
                <w:lang w:val="en-US"/>
              </w:rPr>
              <w:t>tence API</w:t>
            </w:r>
            <w:r w:rsidR="00252408">
              <w:rPr>
                <w:noProof/>
                <w:webHidden/>
              </w:rPr>
              <w:tab/>
            </w:r>
            <w:r w:rsidR="00252408">
              <w:rPr>
                <w:noProof/>
                <w:webHidden/>
              </w:rPr>
              <w:fldChar w:fldCharType="begin"/>
            </w:r>
            <w:r w:rsidR="00252408">
              <w:rPr>
                <w:noProof/>
                <w:webHidden/>
              </w:rPr>
              <w:instrText xml:space="preserve"> PAGEREF _Toc518977374 \h </w:instrText>
            </w:r>
            <w:r w:rsidR="00252408">
              <w:rPr>
                <w:noProof/>
                <w:webHidden/>
              </w:rPr>
            </w:r>
            <w:r w:rsidR="00252408">
              <w:rPr>
                <w:noProof/>
                <w:webHidden/>
              </w:rPr>
              <w:fldChar w:fldCharType="separate"/>
            </w:r>
            <w:r w:rsidR="00252408">
              <w:rPr>
                <w:noProof/>
                <w:webHidden/>
              </w:rPr>
              <w:t>20</w:t>
            </w:r>
            <w:r w:rsidR="00252408">
              <w:rPr>
                <w:noProof/>
                <w:webHidden/>
              </w:rPr>
              <w:fldChar w:fldCharType="end"/>
            </w:r>
          </w:hyperlink>
        </w:p>
        <w:p w14:paraId="1423303B" w14:textId="6B3F2B3A"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75" w:history="1">
            <w:r w:rsidR="00252408" w:rsidRPr="004E680F">
              <w:rPr>
                <w:rStyle w:val="Hyperlink"/>
                <w:noProof/>
                <w:lang w:val="en-US"/>
              </w:rPr>
              <w:t>2.5.3.</w:t>
            </w:r>
            <w:r w:rsidR="00252408">
              <w:rPr>
                <w:rFonts w:asciiTheme="minorHAnsi" w:eastAsiaTheme="minorEastAsia" w:hAnsiTheme="minorHAnsi"/>
                <w:noProof/>
                <w:sz w:val="22"/>
                <w:lang w:val="de-DE" w:eastAsia="de-DE"/>
              </w:rPr>
              <w:tab/>
            </w:r>
            <w:r w:rsidR="00252408" w:rsidRPr="004E680F">
              <w:rPr>
                <w:rStyle w:val="Hyperlink"/>
                <w:noProof/>
                <w:lang w:val="en-US"/>
              </w:rPr>
              <w:t>Hibernate</w:t>
            </w:r>
            <w:r w:rsidR="00252408">
              <w:rPr>
                <w:noProof/>
                <w:webHidden/>
              </w:rPr>
              <w:tab/>
            </w:r>
            <w:r w:rsidR="00252408">
              <w:rPr>
                <w:noProof/>
                <w:webHidden/>
              </w:rPr>
              <w:fldChar w:fldCharType="begin"/>
            </w:r>
            <w:r w:rsidR="00252408">
              <w:rPr>
                <w:noProof/>
                <w:webHidden/>
              </w:rPr>
              <w:instrText xml:space="preserve"> PAGEREF _Toc518977375 \h </w:instrText>
            </w:r>
            <w:r w:rsidR="00252408">
              <w:rPr>
                <w:noProof/>
                <w:webHidden/>
              </w:rPr>
            </w:r>
            <w:r w:rsidR="00252408">
              <w:rPr>
                <w:noProof/>
                <w:webHidden/>
              </w:rPr>
              <w:fldChar w:fldCharType="separate"/>
            </w:r>
            <w:r w:rsidR="00252408">
              <w:rPr>
                <w:noProof/>
                <w:webHidden/>
              </w:rPr>
              <w:t>20</w:t>
            </w:r>
            <w:r w:rsidR="00252408">
              <w:rPr>
                <w:noProof/>
                <w:webHidden/>
              </w:rPr>
              <w:fldChar w:fldCharType="end"/>
            </w:r>
          </w:hyperlink>
        </w:p>
        <w:p w14:paraId="24FE09E6" w14:textId="3F7D4D07"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376" w:history="1">
            <w:r w:rsidR="00252408" w:rsidRPr="004E680F">
              <w:rPr>
                <w:rStyle w:val="Hyperlink"/>
                <w:noProof/>
                <w:lang w:val="en-US"/>
              </w:rPr>
              <w:t>2.6.</w:t>
            </w:r>
            <w:r w:rsidR="00252408">
              <w:rPr>
                <w:rFonts w:asciiTheme="minorHAnsi" w:eastAsiaTheme="minorEastAsia" w:hAnsiTheme="minorHAnsi"/>
                <w:noProof/>
                <w:sz w:val="22"/>
                <w:lang w:val="de-DE" w:eastAsia="de-DE"/>
              </w:rPr>
              <w:tab/>
            </w:r>
            <w:r w:rsidR="00252408" w:rsidRPr="004E680F">
              <w:rPr>
                <w:rStyle w:val="Hyperlink"/>
                <w:noProof/>
                <w:lang w:val="en-US"/>
              </w:rPr>
              <w:t>Warstwa EIS</w:t>
            </w:r>
            <w:r w:rsidR="00252408">
              <w:rPr>
                <w:noProof/>
                <w:webHidden/>
              </w:rPr>
              <w:tab/>
            </w:r>
            <w:r w:rsidR="00252408">
              <w:rPr>
                <w:noProof/>
                <w:webHidden/>
              </w:rPr>
              <w:fldChar w:fldCharType="begin"/>
            </w:r>
            <w:r w:rsidR="00252408">
              <w:rPr>
                <w:noProof/>
                <w:webHidden/>
              </w:rPr>
              <w:instrText xml:space="preserve"> PAGEREF _Toc518977376 \h </w:instrText>
            </w:r>
            <w:r w:rsidR="00252408">
              <w:rPr>
                <w:noProof/>
                <w:webHidden/>
              </w:rPr>
            </w:r>
            <w:r w:rsidR="00252408">
              <w:rPr>
                <w:noProof/>
                <w:webHidden/>
              </w:rPr>
              <w:fldChar w:fldCharType="separate"/>
            </w:r>
            <w:r w:rsidR="00252408">
              <w:rPr>
                <w:noProof/>
                <w:webHidden/>
              </w:rPr>
              <w:t>21</w:t>
            </w:r>
            <w:r w:rsidR="00252408">
              <w:rPr>
                <w:noProof/>
                <w:webHidden/>
              </w:rPr>
              <w:fldChar w:fldCharType="end"/>
            </w:r>
          </w:hyperlink>
        </w:p>
        <w:p w14:paraId="40CE7474" w14:textId="72E54019"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77" w:history="1">
            <w:r w:rsidR="00252408" w:rsidRPr="004E680F">
              <w:rPr>
                <w:rStyle w:val="Hyperlink"/>
                <w:noProof/>
                <w:lang w:val="en-US"/>
              </w:rPr>
              <w:t>2.6.1.</w:t>
            </w:r>
            <w:r w:rsidR="00252408">
              <w:rPr>
                <w:rFonts w:asciiTheme="minorHAnsi" w:eastAsiaTheme="minorEastAsia" w:hAnsiTheme="minorHAnsi"/>
                <w:noProof/>
                <w:sz w:val="22"/>
                <w:lang w:val="de-DE" w:eastAsia="de-DE"/>
              </w:rPr>
              <w:tab/>
            </w:r>
            <w:r w:rsidR="00252408" w:rsidRPr="004E680F">
              <w:rPr>
                <w:rStyle w:val="Hyperlink"/>
                <w:noProof/>
                <w:lang w:val="en-US"/>
              </w:rPr>
              <w:t>PostgreSQL</w:t>
            </w:r>
            <w:r w:rsidR="00252408">
              <w:rPr>
                <w:noProof/>
                <w:webHidden/>
              </w:rPr>
              <w:tab/>
            </w:r>
            <w:r w:rsidR="00252408">
              <w:rPr>
                <w:noProof/>
                <w:webHidden/>
              </w:rPr>
              <w:fldChar w:fldCharType="begin"/>
            </w:r>
            <w:r w:rsidR="00252408">
              <w:rPr>
                <w:noProof/>
                <w:webHidden/>
              </w:rPr>
              <w:instrText xml:space="preserve"> PAGEREF _Toc518977377 \h </w:instrText>
            </w:r>
            <w:r w:rsidR="00252408">
              <w:rPr>
                <w:noProof/>
                <w:webHidden/>
              </w:rPr>
            </w:r>
            <w:r w:rsidR="00252408">
              <w:rPr>
                <w:noProof/>
                <w:webHidden/>
              </w:rPr>
              <w:fldChar w:fldCharType="separate"/>
            </w:r>
            <w:r w:rsidR="00252408">
              <w:rPr>
                <w:noProof/>
                <w:webHidden/>
              </w:rPr>
              <w:t>21</w:t>
            </w:r>
            <w:r w:rsidR="00252408">
              <w:rPr>
                <w:noProof/>
                <w:webHidden/>
              </w:rPr>
              <w:fldChar w:fldCharType="end"/>
            </w:r>
          </w:hyperlink>
        </w:p>
        <w:p w14:paraId="4B564CF3" w14:textId="1BCEA514" w:rsidR="00252408" w:rsidRDefault="0045373E">
          <w:pPr>
            <w:pStyle w:val="TOC1"/>
            <w:tabs>
              <w:tab w:val="left" w:pos="480"/>
              <w:tab w:val="right" w:leader="dot" w:pos="9062"/>
            </w:tabs>
            <w:rPr>
              <w:rFonts w:asciiTheme="minorHAnsi" w:eastAsiaTheme="minorEastAsia" w:hAnsiTheme="minorHAnsi"/>
              <w:noProof/>
              <w:sz w:val="22"/>
              <w:lang w:val="de-DE" w:eastAsia="de-DE"/>
            </w:rPr>
          </w:pPr>
          <w:hyperlink w:anchor="_Toc518977378" w:history="1">
            <w:r w:rsidR="00252408" w:rsidRPr="004E680F">
              <w:rPr>
                <w:rStyle w:val="Hyperlink"/>
                <w:noProof/>
              </w:rPr>
              <w:t>3.</w:t>
            </w:r>
            <w:r w:rsidR="00252408">
              <w:rPr>
                <w:rFonts w:asciiTheme="minorHAnsi" w:eastAsiaTheme="minorEastAsia" w:hAnsiTheme="minorHAnsi"/>
                <w:noProof/>
                <w:sz w:val="22"/>
                <w:lang w:val="de-DE" w:eastAsia="de-DE"/>
              </w:rPr>
              <w:tab/>
            </w:r>
            <w:r w:rsidR="00252408" w:rsidRPr="004E680F">
              <w:rPr>
                <w:rStyle w:val="Hyperlink"/>
                <w:noProof/>
              </w:rPr>
              <w:t>Opracowanie projektu wielowarstwowej rozproszonej aplikacji internetowej</w:t>
            </w:r>
            <w:r w:rsidR="00252408">
              <w:rPr>
                <w:noProof/>
                <w:webHidden/>
              </w:rPr>
              <w:tab/>
            </w:r>
            <w:r w:rsidR="00252408">
              <w:rPr>
                <w:noProof/>
                <w:webHidden/>
              </w:rPr>
              <w:fldChar w:fldCharType="begin"/>
            </w:r>
            <w:r w:rsidR="00252408">
              <w:rPr>
                <w:noProof/>
                <w:webHidden/>
              </w:rPr>
              <w:instrText xml:space="preserve"> PAGEREF _Toc518977378 \h </w:instrText>
            </w:r>
            <w:r w:rsidR="00252408">
              <w:rPr>
                <w:noProof/>
                <w:webHidden/>
              </w:rPr>
            </w:r>
            <w:r w:rsidR="00252408">
              <w:rPr>
                <w:noProof/>
                <w:webHidden/>
              </w:rPr>
              <w:fldChar w:fldCharType="separate"/>
            </w:r>
            <w:r w:rsidR="00252408">
              <w:rPr>
                <w:noProof/>
                <w:webHidden/>
              </w:rPr>
              <w:t>23</w:t>
            </w:r>
            <w:r w:rsidR="00252408">
              <w:rPr>
                <w:noProof/>
                <w:webHidden/>
              </w:rPr>
              <w:fldChar w:fldCharType="end"/>
            </w:r>
          </w:hyperlink>
        </w:p>
        <w:p w14:paraId="48D2D2B4" w14:textId="28798B7B"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379" w:history="1">
            <w:r w:rsidR="00252408" w:rsidRPr="004E680F">
              <w:rPr>
                <w:rStyle w:val="Hyperlink"/>
                <w:noProof/>
              </w:rPr>
              <w:t>3.1.</w:t>
            </w:r>
            <w:r w:rsidR="00252408">
              <w:rPr>
                <w:rFonts w:asciiTheme="minorHAnsi" w:eastAsiaTheme="minorEastAsia" w:hAnsiTheme="minorHAnsi"/>
                <w:noProof/>
                <w:sz w:val="22"/>
                <w:lang w:val="de-DE" w:eastAsia="de-DE"/>
              </w:rPr>
              <w:tab/>
            </w:r>
            <w:r w:rsidR="00252408" w:rsidRPr="004E680F">
              <w:rPr>
                <w:rStyle w:val="Hyperlink"/>
                <w:noProof/>
              </w:rPr>
              <w:t>Opis świata rzeczywistego</w:t>
            </w:r>
            <w:r w:rsidR="00252408">
              <w:rPr>
                <w:noProof/>
                <w:webHidden/>
              </w:rPr>
              <w:tab/>
            </w:r>
            <w:r w:rsidR="00252408">
              <w:rPr>
                <w:noProof/>
                <w:webHidden/>
              </w:rPr>
              <w:fldChar w:fldCharType="begin"/>
            </w:r>
            <w:r w:rsidR="00252408">
              <w:rPr>
                <w:noProof/>
                <w:webHidden/>
              </w:rPr>
              <w:instrText xml:space="preserve"> PAGEREF _Toc518977379 \h </w:instrText>
            </w:r>
            <w:r w:rsidR="00252408">
              <w:rPr>
                <w:noProof/>
                <w:webHidden/>
              </w:rPr>
            </w:r>
            <w:r w:rsidR="00252408">
              <w:rPr>
                <w:noProof/>
                <w:webHidden/>
              </w:rPr>
              <w:fldChar w:fldCharType="separate"/>
            </w:r>
            <w:r w:rsidR="00252408">
              <w:rPr>
                <w:noProof/>
                <w:webHidden/>
              </w:rPr>
              <w:t>23</w:t>
            </w:r>
            <w:r w:rsidR="00252408">
              <w:rPr>
                <w:noProof/>
                <w:webHidden/>
              </w:rPr>
              <w:fldChar w:fldCharType="end"/>
            </w:r>
          </w:hyperlink>
        </w:p>
        <w:p w14:paraId="5AEA27B8" w14:textId="2008D313"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80" w:history="1">
            <w:r w:rsidR="00252408" w:rsidRPr="004E680F">
              <w:rPr>
                <w:rStyle w:val="Hyperlink"/>
                <w:noProof/>
              </w:rPr>
              <w:t>3.1.1.</w:t>
            </w:r>
            <w:r w:rsidR="00252408">
              <w:rPr>
                <w:rFonts w:asciiTheme="minorHAnsi" w:eastAsiaTheme="minorEastAsia" w:hAnsiTheme="minorHAnsi"/>
                <w:noProof/>
                <w:sz w:val="22"/>
                <w:lang w:val="de-DE" w:eastAsia="de-DE"/>
              </w:rPr>
              <w:tab/>
            </w:r>
            <w:r w:rsidR="00252408" w:rsidRPr="004E680F">
              <w:rPr>
                <w:rStyle w:val="Hyperlink"/>
                <w:noProof/>
              </w:rPr>
              <w:t>Opis zasobów ludzkich</w:t>
            </w:r>
            <w:r w:rsidR="00252408">
              <w:rPr>
                <w:noProof/>
                <w:webHidden/>
              </w:rPr>
              <w:tab/>
            </w:r>
            <w:r w:rsidR="00252408">
              <w:rPr>
                <w:noProof/>
                <w:webHidden/>
              </w:rPr>
              <w:fldChar w:fldCharType="begin"/>
            </w:r>
            <w:r w:rsidR="00252408">
              <w:rPr>
                <w:noProof/>
                <w:webHidden/>
              </w:rPr>
              <w:instrText xml:space="preserve"> PAGEREF _Toc518977380 \h </w:instrText>
            </w:r>
            <w:r w:rsidR="00252408">
              <w:rPr>
                <w:noProof/>
                <w:webHidden/>
              </w:rPr>
            </w:r>
            <w:r w:rsidR="00252408">
              <w:rPr>
                <w:noProof/>
                <w:webHidden/>
              </w:rPr>
              <w:fldChar w:fldCharType="separate"/>
            </w:r>
            <w:r w:rsidR="00252408">
              <w:rPr>
                <w:noProof/>
                <w:webHidden/>
              </w:rPr>
              <w:t>23</w:t>
            </w:r>
            <w:r w:rsidR="00252408">
              <w:rPr>
                <w:noProof/>
                <w:webHidden/>
              </w:rPr>
              <w:fldChar w:fldCharType="end"/>
            </w:r>
          </w:hyperlink>
        </w:p>
        <w:p w14:paraId="64029FFF" w14:textId="54529A23"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81" w:history="1">
            <w:r w:rsidR="00252408" w:rsidRPr="004E680F">
              <w:rPr>
                <w:rStyle w:val="Hyperlink"/>
                <w:noProof/>
              </w:rPr>
              <w:t>3.1.2.</w:t>
            </w:r>
            <w:r w:rsidR="00252408">
              <w:rPr>
                <w:rFonts w:asciiTheme="minorHAnsi" w:eastAsiaTheme="minorEastAsia" w:hAnsiTheme="minorHAnsi"/>
                <w:noProof/>
                <w:sz w:val="22"/>
                <w:lang w:val="de-DE" w:eastAsia="de-DE"/>
              </w:rPr>
              <w:tab/>
            </w:r>
            <w:r w:rsidR="00252408" w:rsidRPr="004E680F">
              <w:rPr>
                <w:rStyle w:val="Hyperlink"/>
                <w:noProof/>
              </w:rPr>
              <w:t>Dane techniczne</w:t>
            </w:r>
            <w:r w:rsidR="00252408">
              <w:rPr>
                <w:noProof/>
                <w:webHidden/>
              </w:rPr>
              <w:tab/>
            </w:r>
            <w:r w:rsidR="00252408">
              <w:rPr>
                <w:noProof/>
                <w:webHidden/>
              </w:rPr>
              <w:fldChar w:fldCharType="begin"/>
            </w:r>
            <w:r w:rsidR="00252408">
              <w:rPr>
                <w:noProof/>
                <w:webHidden/>
              </w:rPr>
              <w:instrText xml:space="preserve"> PAGEREF _Toc518977381 \h </w:instrText>
            </w:r>
            <w:r w:rsidR="00252408">
              <w:rPr>
                <w:noProof/>
                <w:webHidden/>
              </w:rPr>
            </w:r>
            <w:r w:rsidR="00252408">
              <w:rPr>
                <w:noProof/>
                <w:webHidden/>
              </w:rPr>
              <w:fldChar w:fldCharType="separate"/>
            </w:r>
            <w:r w:rsidR="00252408">
              <w:rPr>
                <w:noProof/>
                <w:webHidden/>
              </w:rPr>
              <w:t>23</w:t>
            </w:r>
            <w:r w:rsidR="00252408">
              <w:rPr>
                <w:noProof/>
                <w:webHidden/>
              </w:rPr>
              <w:fldChar w:fldCharType="end"/>
            </w:r>
          </w:hyperlink>
        </w:p>
        <w:p w14:paraId="53C0F7E4" w14:textId="48CE1BC8"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382" w:history="1">
            <w:r w:rsidR="00252408" w:rsidRPr="004E680F">
              <w:rPr>
                <w:rStyle w:val="Hyperlink"/>
                <w:noProof/>
              </w:rPr>
              <w:t>3.2.</w:t>
            </w:r>
            <w:r w:rsidR="00252408">
              <w:rPr>
                <w:rFonts w:asciiTheme="minorHAnsi" w:eastAsiaTheme="minorEastAsia" w:hAnsiTheme="minorHAnsi"/>
                <w:noProof/>
                <w:sz w:val="22"/>
                <w:lang w:val="de-DE" w:eastAsia="de-DE"/>
              </w:rPr>
              <w:tab/>
            </w:r>
            <w:r w:rsidR="00252408" w:rsidRPr="004E680F">
              <w:rPr>
                <w:rStyle w:val="Hyperlink"/>
                <w:noProof/>
              </w:rPr>
              <w:t>Wymagania funkcjonalne</w:t>
            </w:r>
            <w:r w:rsidR="00252408">
              <w:rPr>
                <w:noProof/>
                <w:webHidden/>
              </w:rPr>
              <w:tab/>
            </w:r>
            <w:r w:rsidR="00252408">
              <w:rPr>
                <w:noProof/>
                <w:webHidden/>
              </w:rPr>
              <w:fldChar w:fldCharType="begin"/>
            </w:r>
            <w:r w:rsidR="00252408">
              <w:rPr>
                <w:noProof/>
                <w:webHidden/>
              </w:rPr>
              <w:instrText xml:space="preserve"> PAGEREF _Toc518977382 \h </w:instrText>
            </w:r>
            <w:r w:rsidR="00252408">
              <w:rPr>
                <w:noProof/>
                <w:webHidden/>
              </w:rPr>
            </w:r>
            <w:r w:rsidR="00252408">
              <w:rPr>
                <w:noProof/>
                <w:webHidden/>
              </w:rPr>
              <w:fldChar w:fldCharType="separate"/>
            </w:r>
            <w:r w:rsidR="00252408">
              <w:rPr>
                <w:noProof/>
                <w:webHidden/>
              </w:rPr>
              <w:t>24</w:t>
            </w:r>
            <w:r w:rsidR="00252408">
              <w:rPr>
                <w:noProof/>
                <w:webHidden/>
              </w:rPr>
              <w:fldChar w:fldCharType="end"/>
            </w:r>
          </w:hyperlink>
        </w:p>
        <w:p w14:paraId="2CF2C224" w14:textId="5E183CF6"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383" w:history="1">
            <w:r w:rsidR="00252408" w:rsidRPr="004E680F">
              <w:rPr>
                <w:rStyle w:val="Hyperlink"/>
                <w:noProof/>
              </w:rPr>
              <w:t>3.3.</w:t>
            </w:r>
            <w:r w:rsidR="00252408">
              <w:rPr>
                <w:rFonts w:asciiTheme="minorHAnsi" w:eastAsiaTheme="minorEastAsia" w:hAnsiTheme="minorHAnsi"/>
                <w:noProof/>
                <w:sz w:val="22"/>
                <w:lang w:val="de-DE" w:eastAsia="de-DE"/>
              </w:rPr>
              <w:tab/>
            </w:r>
            <w:r w:rsidR="00252408" w:rsidRPr="004E680F">
              <w:rPr>
                <w:rStyle w:val="Hyperlink"/>
                <w:noProof/>
              </w:rPr>
              <w:t>Wymagania niefunkcjonalne</w:t>
            </w:r>
            <w:r w:rsidR="00252408">
              <w:rPr>
                <w:noProof/>
                <w:webHidden/>
              </w:rPr>
              <w:tab/>
            </w:r>
            <w:r w:rsidR="00252408">
              <w:rPr>
                <w:noProof/>
                <w:webHidden/>
              </w:rPr>
              <w:fldChar w:fldCharType="begin"/>
            </w:r>
            <w:r w:rsidR="00252408">
              <w:rPr>
                <w:noProof/>
                <w:webHidden/>
              </w:rPr>
              <w:instrText xml:space="preserve"> PAGEREF _Toc518977383 \h </w:instrText>
            </w:r>
            <w:r w:rsidR="00252408">
              <w:rPr>
                <w:noProof/>
                <w:webHidden/>
              </w:rPr>
            </w:r>
            <w:r w:rsidR="00252408">
              <w:rPr>
                <w:noProof/>
                <w:webHidden/>
              </w:rPr>
              <w:fldChar w:fldCharType="separate"/>
            </w:r>
            <w:r w:rsidR="00252408">
              <w:rPr>
                <w:noProof/>
                <w:webHidden/>
              </w:rPr>
              <w:t>24</w:t>
            </w:r>
            <w:r w:rsidR="00252408">
              <w:rPr>
                <w:noProof/>
                <w:webHidden/>
              </w:rPr>
              <w:fldChar w:fldCharType="end"/>
            </w:r>
          </w:hyperlink>
        </w:p>
        <w:p w14:paraId="780EB086" w14:textId="30C6AB9B"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384" w:history="1">
            <w:r w:rsidR="00252408" w:rsidRPr="004E680F">
              <w:rPr>
                <w:rStyle w:val="Hyperlink"/>
                <w:noProof/>
              </w:rPr>
              <w:t>3.4.</w:t>
            </w:r>
            <w:r w:rsidR="00252408">
              <w:rPr>
                <w:rFonts w:asciiTheme="minorHAnsi" w:eastAsiaTheme="minorEastAsia" w:hAnsiTheme="minorHAnsi"/>
                <w:noProof/>
                <w:sz w:val="22"/>
                <w:lang w:val="de-DE" w:eastAsia="de-DE"/>
              </w:rPr>
              <w:tab/>
            </w:r>
            <w:r w:rsidR="00252408" w:rsidRPr="004E680F">
              <w:rPr>
                <w:rStyle w:val="Hyperlink"/>
                <w:noProof/>
              </w:rPr>
              <w:t>Przypadki użycia</w:t>
            </w:r>
            <w:r w:rsidR="00252408">
              <w:rPr>
                <w:noProof/>
                <w:webHidden/>
              </w:rPr>
              <w:tab/>
            </w:r>
            <w:r w:rsidR="00252408">
              <w:rPr>
                <w:noProof/>
                <w:webHidden/>
              </w:rPr>
              <w:fldChar w:fldCharType="begin"/>
            </w:r>
            <w:r w:rsidR="00252408">
              <w:rPr>
                <w:noProof/>
                <w:webHidden/>
              </w:rPr>
              <w:instrText xml:space="preserve"> PAGEREF _Toc518977384 \h </w:instrText>
            </w:r>
            <w:r w:rsidR="00252408">
              <w:rPr>
                <w:noProof/>
                <w:webHidden/>
              </w:rPr>
            </w:r>
            <w:r w:rsidR="00252408">
              <w:rPr>
                <w:noProof/>
                <w:webHidden/>
              </w:rPr>
              <w:fldChar w:fldCharType="separate"/>
            </w:r>
            <w:r w:rsidR="00252408">
              <w:rPr>
                <w:noProof/>
                <w:webHidden/>
              </w:rPr>
              <w:t>24</w:t>
            </w:r>
            <w:r w:rsidR="00252408">
              <w:rPr>
                <w:noProof/>
                <w:webHidden/>
              </w:rPr>
              <w:fldChar w:fldCharType="end"/>
            </w:r>
          </w:hyperlink>
        </w:p>
        <w:p w14:paraId="6696EF87" w14:textId="37E05DCD"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85" w:history="1">
            <w:r w:rsidR="00252408" w:rsidRPr="004E680F">
              <w:rPr>
                <w:rStyle w:val="Hyperlink"/>
                <w:noProof/>
              </w:rPr>
              <w:t>3.4.1.</w:t>
            </w:r>
            <w:r w:rsidR="00252408">
              <w:rPr>
                <w:rFonts w:asciiTheme="minorHAnsi" w:eastAsiaTheme="minorEastAsia" w:hAnsiTheme="minorHAnsi"/>
                <w:noProof/>
                <w:sz w:val="22"/>
                <w:lang w:val="de-DE" w:eastAsia="de-DE"/>
              </w:rPr>
              <w:tab/>
            </w:r>
            <w:r w:rsidR="00252408" w:rsidRPr="004E680F">
              <w:rPr>
                <w:rStyle w:val="Hyperlink"/>
                <w:noProof/>
              </w:rPr>
              <w:t>Wyszukaj zamówienia użytkownika</w:t>
            </w:r>
            <w:r w:rsidR="00252408">
              <w:rPr>
                <w:noProof/>
                <w:webHidden/>
              </w:rPr>
              <w:tab/>
            </w:r>
            <w:r w:rsidR="00252408">
              <w:rPr>
                <w:noProof/>
                <w:webHidden/>
              </w:rPr>
              <w:fldChar w:fldCharType="begin"/>
            </w:r>
            <w:r w:rsidR="00252408">
              <w:rPr>
                <w:noProof/>
                <w:webHidden/>
              </w:rPr>
              <w:instrText xml:space="preserve"> PAGEREF _Toc518977385 \h </w:instrText>
            </w:r>
            <w:r w:rsidR="00252408">
              <w:rPr>
                <w:noProof/>
                <w:webHidden/>
              </w:rPr>
            </w:r>
            <w:r w:rsidR="00252408">
              <w:rPr>
                <w:noProof/>
                <w:webHidden/>
              </w:rPr>
              <w:fldChar w:fldCharType="separate"/>
            </w:r>
            <w:r w:rsidR="00252408">
              <w:rPr>
                <w:noProof/>
                <w:webHidden/>
              </w:rPr>
              <w:t>26</w:t>
            </w:r>
            <w:r w:rsidR="00252408">
              <w:rPr>
                <w:noProof/>
                <w:webHidden/>
              </w:rPr>
              <w:fldChar w:fldCharType="end"/>
            </w:r>
          </w:hyperlink>
        </w:p>
        <w:p w14:paraId="476FE8C8" w14:textId="3B5AAC4D"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86" w:history="1">
            <w:r w:rsidR="00252408" w:rsidRPr="004E680F">
              <w:rPr>
                <w:rStyle w:val="Hyperlink"/>
                <w:noProof/>
              </w:rPr>
              <w:t>3.4.2.</w:t>
            </w:r>
            <w:r w:rsidR="00252408">
              <w:rPr>
                <w:rFonts w:asciiTheme="minorHAnsi" w:eastAsiaTheme="minorEastAsia" w:hAnsiTheme="minorHAnsi"/>
                <w:noProof/>
                <w:sz w:val="22"/>
                <w:lang w:val="de-DE" w:eastAsia="de-DE"/>
              </w:rPr>
              <w:tab/>
            </w:r>
            <w:r w:rsidR="00252408" w:rsidRPr="004E680F">
              <w:rPr>
                <w:rStyle w:val="Hyperlink"/>
                <w:noProof/>
              </w:rPr>
              <w:t>Dodaj przedmiot</w:t>
            </w:r>
            <w:r w:rsidR="00252408">
              <w:rPr>
                <w:noProof/>
                <w:webHidden/>
              </w:rPr>
              <w:tab/>
            </w:r>
            <w:r w:rsidR="00252408">
              <w:rPr>
                <w:noProof/>
                <w:webHidden/>
              </w:rPr>
              <w:fldChar w:fldCharType="begin"/>
            </w:r>
            <w:r w:rsidR="00252408">
              <w:rPr>
                <w:noProof/>
                <w:webHidden/>
              </w:rPr>
              <w:instrText xml:space="preserve"> PAGEREF _Toc518977386 \h </w:instrText>
            </w:r>
            <w:r w:rsidR="00252408">
              <w:rPr>
                <w:noProof/>
                <w:webHidden/>
              </w:rPr>
            </w:r>
            <w:r w:rsidR="00252408">
              <w:rPr>
                <w:noProof/>
                <w:webHidden/>
              </w:rPr>
              <w:fldChar w:fldCharType="separate"/>
            </w:r>
            <w:r w:rsidR="00252408">
              <w:rPr>
                <w:noProof/>
                <w:webHidden/>
              </w:rPr>
              <w:t>27</w:t>
            </w:r>
            <w:r w:rsidR="00252408">
              <w:rPr>
                <w:noProof/>
                <w:webHidden/>
              </w:rPr>
              <w:fldChar w:fldCharType="end"/>
            </w:r>
          </w:hyperlink>
        </w:p>
        <w:p w14:paraId="2B421939" w14:textId="13207EF5"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87" w:history="1">
            <w:r w:rsidR="00252408" w:rsidRPr="004E680F">
              <w:rPr>
                <w:rStyle w:val="Hyperlink"/>
                <w:noProof/>
              </w:rPr>
              <w:t>3.4.3.</w:t>
            </w:r>
            <w:r w:rsidR="00252408">
              <w:rPr>
                <w:rFonts w:asciiTheme="minorHAnsi" w:eastAsiaTheme="minorEastAsia" w:hAnsiTheme="minorHAnsi"/>
                <w:noProof/>
                <w:sz w:val="22"/>
                <w:lang w:val="de-DE" w:eastAsia="de-DE"/>
              </w:rPr>
              <w:tab/>
            </w:r>
            <w:r w:rsidR="00252408" w:rsidRPr="004E680F">
              <w:rPr>
                <w:rStyle w:val="Hyperlink"/>
                <w:noProof/>
              </w:rPr>
              <w:t>Edytuj/Usuń egzemplarz</w:t>
            </w:r>
            <w:r w:rsidR="00252408">
              <w:rPr>
                <w:noProof/>
                <w:webHidden/>
              </w:rPr>
              <w:tab/>
            </w:r>
            <w:r w:rsidR="00252408">
              <w:rPr>
                <w:noProof/>
                <w:webHidden/>
              </w:rPr>
              <w:fldChar w:fldCharType="begin"/>
            </w:r>
            <w:r w:rsidR="00252408">
              <w:rPr>
                <w:noProof/>
                <w:webHidden/>
              </w:rPr>
              <w:instrText xml:space="preserve"> PAGEREF _Toc518977387 \h </w:instrText>
            </w:r>
            <w:r w:rsidR="00252408">
              <w:rPr>
                <w:noProof/>
                <w:webHidden/>
              </w:rPr>
            </w:r>
            <w:r w:rsidR="00252408">
              <w:rPr>
                <w:noProof/>
                <w:webHidden/>
              </w:rPr>
              <w:fldChar w:fldCharType="separate"/>
            </w:r>
            <w:r w:rsidR="00252408">
              <w:rPr>
                <w:noProof/>
                <w:webHidden/>
              </w:rPr>
              <w:t>27</w:t>
            </w:r>
            <w:r w:rsidR="00252408">
              <w:rPr>
                <w:noProof/>
                <w:webHidden/>
              </w:rPr>
              <w:fldChar w:fldCharType="end"/>
            </w:r>
          </w:hyperlink>
        </w:p>
        <w:p w14:paraId="21CE6E02" w14:textId="307647B0"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88" w:history="1">
            <w:r w:rsidR="00252408" w:rsidRPr="004E680F">
              <w:rPr>
                <w:rStyle w:val="Hyperlink"/>
                <w:noProof/>
              </w:rPr>
              <w:t>3.4.3.</w:t>
            </w:r>
            <w:r w:rsidR="00252408">
              <w:rPr>
                <w:rFonts w:asciiTheme="minorHAnsi" w:eastAsiaTheme="minorEastAsia" w:hAnsiTheme="minorHAnsi"/>
                <w:noProof/>
                <w:sz w:val="22"/>
                <w:lang w:val="de-DE" w:eastAsia="de-DE"/>
              </w:rPr>
              <w:tab/>
            </w:r>
            <w:r w:rsidR="00252408" w:rsidRPr="004E680F">
              <w:rPr>
                <w:rStyle w:val="Hyperlink"/>
                <w:noProof/>
              </w:rPr>
              <w:t>Anuluj zamówienie</w:t>
            </w:r>
            <w:r w:rsidR="00252408">
              <w:rPr>
                <w:noProof/>
                <w:webHidden/>
              </w:rPr>
              <w:tab/>
            </w:r>
            <w:r w:rsidR="00252408">
              <w:rPr>
                <w:noProof/>
                <w:webHidden/>
              </w:rPr>
              <w:fldChar w:fldCharType="begin"/>
            </w:r>
            <w:r w:rsidR="00252408">
              <w:rPr>
                <w:noProof/>
                <w:webHidden/>
              </w:rPr>
              <w:instrText xml:space="preserve"> PAGEREF _Toc518977388 \h </w:instrText>
            </w:r>
            <w:r w:rsidR="00252408">
              <w:rPr>
                <w:noProof/>
                <w:webHidden/>
              </w:rPr>
            </w:r>
            <w:r w:rsidR="00252408">
              <w:rPr>
                <w:noProof/>
                <w:webHidden/>
              </w:rPr>
              <w:fldChar w:fldCharType="separate"/>
            </w:r>
            <w:r w:rsidR="00252408">
              <w:rPr>
                <w:noProof/>
                <w:webHidden/>
              </w:rPr>
              <w:t>29</w:t>
            </w:r>
            <w:r w:rsidR="00252408">
              <w:rPr>
                <w:noProof/>
                <w:webHidden/>
              </w:rPr>
              <w:fldChar w:fldCharType="end"/>
            </w:r>
          </w:hyperlink>
        </w:p>
        <w:p w14:paraId="075F1574" w14:textId="70A17307"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389" w:history="1">
            <w:r w:rsidR="00252408" w:rsidRPr="004E680F">
              <w:rPr>
                <w:rStyle w:val="Hyperlink"/>
                <w:noProof/>
              </w:rPr>
              <w:t>3.5.</w:t>
            </w:r>
            <w:r w:rsidR="00252408">
              <w:rPr>
                <w:rFonts w:asciiTheme="minorHAnsi" w:eastAsiaTheme="minorEastAsia" w:hAnsiTheme="minorHAnsi"/>
                <w:noProof/>
                <w:sz w:val="22"/>
                <w:lang w:val="de-DE" w:eastAsia="de-DE"/>
              </w:rPr>
              <w:tab/>
            </w:r>
            <w:r w:rsidR="00252408" w:rsidRPr="004E680F">
              <w:rPr>
                <w:rStyle w:val="Hyperlink"/>
                <w:noProof/>
              </w:rPr>
              <w:t>Model danych</w:t>
            </w:r>
            <w:r w:rsidR="00252408">
              <w:rPr>
                <w:noProof/>
                <w:webHidden/>
              </w:rPr>
              <w:tab/>
            </w:r>
            <w:r w:rsidR="00252408">
              <w:rPr>
                <w:noProof/>
                <w:webHidden/>
              </w:rPr>
              <w:fldChar w:fldCharType="begin"/>
            </w:r>
            <w:r w:rsidR="00252408">
              <w:rPr>
                <w:noProof/>
                <w:webHidden/>
              </w:rPr>
              <w:instrText xml:space="preserve"> PAGEREF _Toc518977389 \h </w:instrText>
            </w:r>
            <w:r w:rsidR="00252408">
              <w:rPr>
                <w:noProof/>
                <w:webHidden/>
              </w:rPr>
            </w:r>
            <w:r w:rsidR="00252408">
              <w:rPr>
                <w:noProof/>
                <w:webHidden/>
              </w:rPr>
              <w:fldChar w:fldCharType="separate"/>
            </w:r>
            <w:r w:rsidR="00252408">
              <w:rPr>
                <w:noProof/>
                <w:webHidden/>
              </w:rPr>
              <w:t>30</w:t>
            </w:r>
            <w:r w:rsidR="00252408">
              <w:rPr>
                <w:noProof/>
                <w:webHidden/>
              </w:rPr>
              <w:fldChar w:fldCharType="end"/>
            </w:r>
          </w:hyperlink>
        </w:p>
        <w:p w14:paraId="65C6A4A2" w14:textId="465A921A" w:rsidR="00252408" w:rsidRDefault="0045373E">
          <w:pPr>
            <w:pStyle w:val="TOC1"/>
            <w:tabs>
              <w:tab w:val="left" w:pos="480"/>
              <w:tab w:val="right" w:leader="dot" w:pos="9062"/>
            </w:tabs>
            <w:rPr>
              <w:rFonts w:asciiTheme="minorHAnsi" w:eastAsiaTheme="minorEastAsia" w:hAnsiTheme="minorHAnsi"/>
              <w:noProof/>
              <w:sz w:val="22"/>
              <w:lang w:val="de-DE" w:eastAsia="de-DE"/>
            </w:rPr>
          </w:pPr>
          <w:hyperlink w:anchor="_Toc518977390" w:history="1">
            <w:r w:rsidR="00252408" w:rsidRPr="004E680F">
              <w:rPr>
                <w:rStyle w:val="Hyperlink"/>
                <w:noProof/>
              </w:rPr>
              <w:t>4.</w:t>
            </w:r>
            <w:r w:rsidR="00252408">
              <w:rPr>
                <w:rFonts w:asciiTheme="minorHAnsi" w:eastAsiaTheme="minorEastAsia" w:hAnsiTheme="minorHAnsi"/>
                <w:noProof/>
                <w:sz w:val="22"/>
                <w:lang w:val="de-DE" w:eastAsia="de-DE"/>
              </w:rPr>
              <w:tab/>
            </w:r>
            <w:r w:rsidR="00252408" w:rsidRPr="004E680F">
              <w:rPr>
                <w:rStyle w:val="Hyperlink"/>
                <w:noProof/>
              </w:rPr>
              <w:t>Szczegóły projektowe</w:t>
            </w:r>
            <w:r w:rsidR="00252408">
              <w:rPr>
                <w:noProof/>
                <w:webHidden/>
              </w:rPr>
              <w:tab/>
            </w:r>
            <w:r w:rsidR="00252408">
              <w:rPr>
                <w:noProof/>
                <w:webHidden/>
              </w:rPr>
              <w:fldChar w:fldCharType="begin"/>
            </w:r>
            <w:r w:rsidR="00252408">
              <w:rPr>
                <w:noProof/>
                <w:webHidden/>
              </w:rPr>
              <w:instrText xml:space="preserve"> PAGEREF _Toc518977390 \h </w:instrText>
            </w:r>
            <w:r w:rsidR="00252408">
              <w:rPr>
                <w:noProof/>
                <w:webHidden/>
              </w:rPr>
            </w:r>
            <w:r w:rsidR="00252408">
              <w:rPr>
                <w:noProof/>
                <w:webHidden/>
              </w:rPr>
              <w:fldChar w:fldCharType="separate"/>
            </w:r>
            <w:r w:rsidR="00252408">
              <w:rPr>
                <w:noProof/>
                <w:webHidden/>
              </w:rPr>
              <w:t>31</w:t>
            </w:r>
            <w:r w:rsidR="00252408">
              <w:rPr>
                <w:noProof/>
                <w:webHidden/>
              </w:rPr>
              <w:fldChar w:fldCharType="end"/>
            </w:r>
          </w:hyperlink>
        </w:p>
        <w:p w14:paraId="10A6BC1D" w14:textId="3738780F"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391" w:history="1">
            <w:r w:rsidR="00252408" w:rsidRPr="004E680F">
              <w:rPr>
                <w:rStyle w:val="Hyperlink"/>
                <w:noProof/>
              </w:rPr>
              <w:t>4.1.</w:t>
            </w:r>
            <w:r w:rsidR="00252408">
              <w:rPr>
                <w:rFonts w:asciiTheme="minorHAnsi" w:eastAsiaTheme="minorEastAsia" w:hAnsiTheme="minorHAnsi"/>
                <w:noProof/>
                <w:sz w:val="22"/>
                <w:lang w:val="de-DE" w:eastAsia="de-DE"/>
              </w:rPr>
              <w:tab/>
            </w:r>
            <w:r w:rsidR="00252408" w:rsidRPr="004E680F">
              <w:rPr>
                <w:rStyle w:val="Hyperlink"/>
                <w:noProof/>
              </w:rPr>
              <w:t>Diagramy klas</w:t>
            </w:r>
            <w:r w:rsidR="00252408">
              <w:rPr>
                <w:noProof/>
                <w:webHidden/>
              </w:rPr>
              <w:tab/>
            </w:r>
            <w:r w:rsidR="00252408">
              <w:rPr>
                <w:noProof/>
                <w:webHidden/>
              </w:rPr>
              <w:fldChar w:fldCharType="begin"/>
            </w:r>
            <w:r w:rsidR="00252408">
              <w:rPr>
                <w:noProof/>
                <w:webHidden/>
              </w:rPr>
              <w:instrText xml:space="preserve"> PAGEREF _Toc518977391 \h </w:instrText>
            </w:r>
            <w:r w:rsidR="00252408">
              <w:rPr>
                <w:noProof/>
                <w:webHidden/>
              </w:rPr>
            </w:r>
            <w:r w:rsidR="00252408">
              <w:rPr>
                <w:noProof/>
                <w:webHidden/>
              </w:rPr>
              <w:fldChar w:fldCharType="separate"/>
            </w:r>
            <w:r w:rsidR="00252408">
              <w:rPr>
                <w:noProof/>
                <w:webHidden/>
              </w:rPr>
              <w:t>31</w:t>
            </w:r>
            <w:r w:rsidR="00252408">
              <w:rPr>
                <w:noProof/>
                <w:webHidden/>
              </w:rPr>
              <w:fldChar w:fldCharType="end"/>
            </w:r>
          </w:hyperlink>
        </w:p>
        <w:p w14:paraId="678B4F2B" w14:textId="013457BB"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392" w:history="1">
            <w:r w:rsidR="00252408" w:rsidRPr="004E680F">
              <w:rPr>
                <w:rStyle w:val="Hyperlink"/>
                <w:noProof/>
              </w:rPr>
              <w:t>4.2.</w:t>
            </w:r>
            <w:r w:rsidR="00252408">
              <w:rPr>
                <w:rFonts w:asciiTheme="minorHAnsi" w:eastAsiaTheme="minorEastAsia" w:hAnsiTheme="minorHAnsi"/>
                <w:noProof/>
                <w:sz w:val="22"/>
                <w:lang w:val="de-DE" w:eastAsia="de-DE"/>
              </w:rPr>
              <w:tab/>
            </w:r>
            <w:r w:rsidR="00252408" w:rsidRPr="004E680F">
              <w:rPr>
                <w:rStyle w:val="Hyperlink"/>
                <w:noProof/>
              </w:rPr>
              <w:t>Diagramy sekwencji</w:t>
            </w:r>
            <w:r w:rsidR="00252408">
              <w:rPr>
                <w:noProof/>
                <w:webHidden/>
              </w:rPr>
              <w:tab/>
            </w:r>
            <w:r w:rsidR="00252408">
              <w:rPr>
                <w:noProof/>
                <w:webHidden/>
              </w:rPr>
              <w:fldChar w:fldCharType="begin"/>
            </w:r>
            <w:r w:rsidR="00252408">
              <w:rPr>
                <w:noProof/>
                <w:webHidden/>
              </w:rPr>
              <w:instrText xml:space="preserve"> PAGEREF _Toc518977392 \h </w:instrText>
            </w:r>
            <w:r w:rsidR="00252408">
              <w:rPr>
                <w:noProof/>
                <w:webHidden/>
              </w:rPr>
            </w:r>
            <w:r w:rsidR="00252408">
              <w:rPr>
                <w:noProof/>
                <w:webHidden/>
              </w:rPr>
              <w:fldChar w:fldCharType="separate"/>
            </w:r>
            <w:r w:rsidR="00252408">
              <w:rPr>
                <w:noProof/>
                <w:webHidden/>
              </w:rPr>
              <w:t>31</w:t>
            </w:r>
            <w:r w:rsidR="00252408">
              <w:rPr>
                <w:noProof/>
                <w:webHidden/>
              </w:rPr>
              <w:fldChar w:fldCharType="end"/>
            </w:r>
          </w:hyperlink>
        </w:p>
        <w:p w14:paraId="66690C05" w14:textId="10BAF79C"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93" w:history="1">
            <w:r w:rsidR="00252408" w:rsidRPr="004E680F">
              <w:rPr>
                <w:rStyle w:val="Hyperlink"/>
                <w:noProof/>
              </w:rPr>
              <w:t>4.2.1.</w:t>
            </w:r>
            <w:r w:rsidR="00252408">
              <w:rPr>
                <w:rFonts w:asciiTheme="minorHAnsi" w:eastAsiaTheme="minorEastAsia" w:hAnsiTheme="minorHAnsi"/>
                <w:noProof/>
                <w:sz w:val="22"/>
                <w:lang w:val="de-DE" w:eastAsia="de-DE"/>
              </w:rPr>
              <w:tab/>
            </w:r>
            <w:r w:rsidR="00252408" w:rsidRPr="004E680F">
              <w:rPr>
                <w:rStyle w:val="Hyperlink"/>
                <w:noProof/>
              </w:rPr>
              <w:t>Wyszukaj zamówienia użytkownika</w:t>
            </w:r>
            <w:r w:rsidR="00252408">
              <w:rPr>
                <w:noProof/>
                <w:webHidden/>
              </w:rPr>
              <w:tab/>
            </w:r>
            <w:r w:rsidR="00252408">
              <w:rPr>
                <w:noProof/>
                <w:webHidden/>
              </w:rPr>
              <w:fldChar w:fldCharType="begin"/>
            </w:r>
            <w:r w:rsidR="00252408">
              <w:rPr>
                <w:noProof/>
                <w:webHidden/>
              </w:rPr>
              <w:instrText xml:space="preserve"> PAGEREF _Toc518977393 \h </w:instrText>
            </w:r>
            <w:r w:rsidR="00252408">
              <w:rPr>
                <w:noProof/>
                <w:webHidden/>
              </w:rPr>
            </w:r>
            <w:r w:rsidR="00252408">
              <w:rPr>
                <w:noProof/>
                <w:webHidden/>
              </w:rPr>
              <w:fldChar w:fldCharType="separate"/>
            </w:r>
            <w:r w:rsidR="00252408">
              <w:rPr>
                <w:noProof/>
                <w:webHidden/>
              </w:rPr>
              <w:t>31</w:t>
            </w:r>
            <w:r w:rsidR="00252408">
              <w:rPr>
                <w:noProof/>
                <w:webHidden/>
              </w:rPr>
              <w:fldChar w:fldCharType="end"/>
            </w:r>
          </w:hyperlink>
        </w:p>
        <w:p w14:paraId="66FF0F21" w14:textId="2E2C7B16"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94" w:history="1">
            <w:r w:rsidR="00252408" w:rsidRPr="004E680F">
              <w:rPr>
                <w:rStyle w:val="Hyperlink"/>
                <w:noProof/>
              </w:rPr>
              <w:t>4.2.2.</w:t>
            </w:r>
            <w:r w:rsidR="00252408">
              <w:rPr>
                <w:rFonts w:asciiTheme="minorHAnsi" w:eastAsiaTheme="minorEastAsia" w:hAnsiTheme="minorHAnsi"/>
                <w:noProof/>
                <w:sz w:val="22"/>
                <w:lang w:val="de-DE" w:eastAsia="de-DE"/>
              </w:rPr>
              <w:tab/>
            </w:r>
            <w:r w:rsidR="00252408" w:rsidRPr="004E680F">
              <w:rPr>
                <w:rStyle w:val="Hyperlink"/>
                <w:noProof/>
              </w:rPr>
              <w:t>Dodaj przedmiot</w:t>
            </w:r>
            <w:r w:rsidR="00252408">
              <w:rPr>
                <w:noProof/>
                <w:webHidden/>
              </w:rPr>
              <w:tab/>
            </w:r>
            <w:r w:rsidR="00252408">
              <w:rPr>
                <w:noProof/>
                <w:webHidden/>
              </w:rPr>
              <w:fldChar w:fldCharType="begin"/>
            </w:r>
            <w:r w:rsidR="00252408">
              <w:rPr>
                <w:noProof/>
                <w:webHidden/>
              </w:rPr>
              <w:instrText xml:space="preserve"> PAGEREF _Toc518977394 \h </w:instrText>
            </w:r>
            <w:r w:rsidR="00252408">
              <w:rPr>
                <w:noProof/>
                <w:webHidden/>
              </w:rPr>
            </w:r>
            <w:r w:rsidR="00252408">
              <w:rPr>
                <w:noProof/>
                <w:webHidden/>
              </w:rPr>
              <w:fldChar w:fldCharType="separate"/>
            </w:r>
            <w:r w:rsidR="00252408">
              <w:rPr>
                <w:noProof/>
                <w:webHidden/>
              </w:rPr>
              <w:t>31</w:t>
            </w:r>
            <w:r w:rsidR="00252408">
              <w:rPr>
                <w:noProof/>
                <w:webHidden/>
              </w:rPr>
              <w:fldChar w:fldCharType="end"/>
            </w:r>
          </w:hyperlink>
        </w:p>
        <w:p w14:paraId="61F453BB" w14:textId="066BC7C9"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95" w:history="1">
            <w:r w:rsidR="00252408" w:rsidRPr="004E680F">
              <w:rPr>
                <w:rStyle w:val="Hyperlink"/>
                <w:noProof/>
              </w:rPr>
              <w:t>4.2.3.</w:t>
            </w:r>
            <w:r w:rsidR="00252408">
              <w:rPr>
                <w:rFonts w:asciiTheme="minorHAnsi" w:eastAsiaTheme="minorEastAsia" w:hAnsiTheme="minorHAnsi"/>
                <w:noProof/>
                <w:sz w:val="22"/>
                <w:lang w:val="de-DE" w:eastAsia="de-DE"/>
              </w:rPr>
              <w:tab/>
            </w:r>
            <w:r w:rsidR="00252408" w:rsidRPr="004E680F">
              <w:rPr>
                <w:rStyle w:val="Hyperlink"/>
                <w:noProof/>
              </w:rPr>
              <w:t>Edytuj egzemplarz</w:t>
            </w:r>
            <w:r w:rsidR="00252408">
              <w:rPr>
                <w:noProof/>
                <w:webHidden/>
              </w:rPr>
              <w:tab/>
            </w:r>
            <w:r w:rsidR="00252408">
              <w:rPr>
                <w:noProof/>
                <w:webHidden/>
              </w:rPr>
              <w:fldChar w:fldCharType="begin"/>
            </w:r>
            <w:r w:rsidR="00252408">
              <w:rPr>
                <w:noProof/>
                <w:webHidden/>
              </w:rPr>
              <w:instrText xml:space="preserve"> PAGEREF _Toc518977395 \h </w:instrText>
            </w:r>
            <w:r w:rsidR="00252408">
              <w:rPr>
                <w:noProof/>
                <w:webHidden/>
              </w:rPr>
            </w:r>
            <w:r w:rsidR="00252408">
              <w:rPr>
                <w:noProof/>
                <w:webHidden/>
              </w:rPr>
              <w:fldChar w:fldCharType="separate"/>
            </w:r>
            <w:r w:rsidR="00252408">
              <w:rPr>
                <w:noProof/>
                <w:webHidden/>
              </w:rPr>
              <w:t>31</w:t>
            </w:r>
            <w:r w:rsidR="00252408">
              <w:rPr>
                <w:noProof/>
                <w:webHidden/>
              </w:rPr>
              <w:fldChar w:fldCharType="end"/>
            </w:r>
          </w:hyperlink>
        </w:p>
        <w:p w14:paraId="753D189A" w14:textId="42D08594"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96" w:history="1">
            <w:r w:rsidR="00252408" w:rsidRPr="004E680F">
              <w:rPr>
                <w:rStyle w:val="Hyperlink"/>
                <w:noProof/>
              </w:rPr>
              <w:t>4.2.4.</w:t>
            </w:r>
            <w:r w:rsidR="00252408">
              <w:rPr>
                <w:rFonts w:asciiTheme="minorHAnsi" w:eastAsiaTheme="minorEastAsia" w:hAnsiTheme="minorHAnsi"/>
                <w:noProof/>
                <w:sz w:val="22"/>
                <w:lang w:val="de-DE" w:eastAsia="de-DE"/>
              </w:rPr>
              <w:tab/>
            </w:r>
            <w:r w:rsidR="00252408" w:rsidRPr="004E680F">
              <w:rPr>
                <w:rStyle w:val="Hyperlink"/>
                <w:noProof/>
              </w:rPr>
              <w:t>Usuń egzemplarz</w:t>
            </w:r>
            <w:r w:rsidR="00252408">
              <w:rPr>
                <w:noProof/>
                <w:webHidden/>
              </w:rPr>
              <w:tab/>
            </w:r>
            <w:r w:rsidR="00252408">
              <w:rPr>
                <w:noProof/>
                <w:webHidden/>
              </w:rPr>
              <w:fldChar w:fldCharType="begin"/>
            </w:r>
            <w:r w:rsidR="00252408">
              <w:rPr>
                <w:noProof/>
                <w:webHidden/>
              </w:rPr>
              <w:instrText xml:space="preserve"> PAGEREF _Toc518977396 \h </w:instrText>
            </w:r>
            <w:r w:rsidR="00252408">
              <w:rPr>
                <w:noProof/>
                <w:webHidden/>
              </w:rPr>
            </w:r>
            <w:r w:rsidR="00252408">
              <w:rPr>
                <w:noProof/>
                <w:webHidden/>
              </w:rPr>
              <w:fldChar w:fldCharType="separate"/>
            </w:r>
            <w:r w:rsidR="00252408">
              <w:rPr>
                <w:noProof/>
                <w:webHidden/>
              </w:rPr>
              <w:t>31</w:t>
            </w:r>
            <w:r w:rsidR="00252408">
              <w:rPr>
                <w:noProof/>
                <w:webHidden/>
              </w:rPr>
              <w:fldChar w:fldCharType="end"/>
            </w:r>
          </w:hyperlink>
        </w:p>
        <w:p w14:paraId="43E5CCD2" w14:textId="0AB26B71" w:rsidR="00252408" w:rsidRDefault="0045373E">
          <w:pPr>
            <w:pStyle w:val="TOC3"/>
            <w:tabs>
              <w:tab w:val="left" w:pos="1320"/>
              <w:tab w:val="right" w:leader="dot" w:pos="9062"/>
            </w:tabs>
            <w:rPr>
              <w:rFonts w:asciiTheme="minorHAnsi" w:eastAsiaTheme="minorEastAsia" w:hAnsiTheme="minorHAnsi"/>
              <w:noProof/>
              <w:sz w:val="22"/>
              <w:lang w:val="de-DE" w:eastAsia="de-DE"/>
            </w:rPr>
          </w:pPr>
          <w:hyperlink w:anchor="_Toc518977397" w:history="1">
            <w:r w:rsidR="00252408" w:rsidRPr="004E680F">
              <w:rPr>
                <w:rStyle w:val="Hyperlink"/>
                <w:noProof/>
              </w:rPr>
              <w:t>4.2.5.</w:t>
            </w:r>
            <w:r w:rsidR="00252408">
              <w:rPr>
                <w:rFonts w:asciiTheme="minorHAnsi" w:eastAsiaTheme="minorEastAsia" w:hAnsiTheme="minorHAnsi"/>
                <w:noProof/>
                <w:sz w:val="22"/>
                <w:lang w:val="de-DE" w:eastAsia="de-DE"/>
              </w:rPr>
              <w:tab/>
            </w:r>
            <w:r w:rsidR="00252408" w:rsidRPr="004E680F">
              <w:rPr>
                <w:rStyle w:val="Hyperlink"/>
                <w:noProof/>
              </w:rPr>
              <w:t>Anuluj zamówienie</w:t>
            </w:r>
            <w:r w:rsidR="00252408">
              <w:rPr>
                <w:noProof/>
                <w:webHidden/>
              </w:rPr>
              <w:tab/>
            </w:r>
            <w:r w:rsidR="00252408">
              <w:rPr>
                <w:noProof/>
                <w:webHidden/>
              </w:rPr>
              <w:fldChar w:fldCharType="begin"/>
            </w:r>
            <w:r w:rsidR="00252408">
              <w:rPr>
                <w:noProof/>
                <w:webHidden/>
              </w:rPr>
              <w:instrText xml:space="preserve"> PAGEREF _Toc518977397 \h </w:instrText>
            </w:r>
            <w:r w:rsidR="00252408">
              <w:rPr>
                <w:noProof/>
                <w:webHidden/>
              </w:rPr>
            </w:r>
            <w:r w:rsidR="00252408">
              <w:rPr>
                <w:noProof/>
                <w:webHidden/>
              </w:rPr>
              <w:fldChar w:fldCharType="separate"/>
            </w:r>
            <w:r w:rsidR="00252408">
              <w:rPr>
                <w:noProof/>
                <w:webHidden/>
              </w:rPr>
              <w:t>31</w:t>
            </w:r>
            <w:r w:rsidR="00252408">
              <w:rPr>
                <w:noProof/>
                <w:webHidden/>
              </w:rPr>
              <w:fldChar w:fldCharType="end"/>
            </w:r>
          </w:hyperlink>
        </w:p>
        <w:p w14:paraId="61EF7E50" w14:textId="4219631A" w:rsidR="00252408" w:rsidRDefault="0045373E">
          <w:pPr>
            <w:pStyle w:val="TOC1"/>
            <w:tabs>
              <w:tab w:val="left" w:pos="480"/>
              <w:tab w:val="right" w:leader="dot" w:pos="9062"/>
            </w:tabs>
            <w:rPr>
              <w:rFonts w:asciiTheme="minorHAnsi" w:eastAsiaTheme="minorEastAsia" w:hAnsiTheme="minorHAnsi"/>
              <w:noProof/>
              <w:sz w:val="22"/>
              <w:lang w:val="de-DE" w:eastAsia="de-DE"/>
            </w:rPr>
          </w:pPr>
          <w:hyperlink w:anchor="_Toc518977398" w:history="1">
            <w:r w:rsidR="00252408" w:rsidRPr="004E680F">
              <w:rPr>
                <w:rStyle w:val="Hyperlink"/>
                <w:noProof/>
              </w:rPr>
              <w:t>5.</w:t>
            </w:r>
            <w:r w:rsidR="00252408">
              <w:rPr>
                <w:rFonts w:asciiTheme="minorHAnsi" w:eastAsiaTheme="minorEastAsia" w:hAnsiTheme="minorHAnsi"/>
                <w:noProof/>
                <w:sz w:val="22"/>
                <w:lang w:val="de-DE" w:eastAsia="de-DE"/>
              </w:rPr>
              <w:tab/>
            </w:r>
            <w:r w:rsidR="00252408" w:rsidRPr="004E680F">
              <w:rPr>
                <w:rStyle w:val="Hyperlink"/>
                <w:noProof/>
              </w:rPr>
              <w:t>Szczegóły implementacyjne</w:t>
            </w:r>
            <w:r w:rsidR="00252408">
              <w:rPr>
                <w:noProof/>
                <w:webHidden/>
              </w:rPr>
              <w:tab/>
            </w:r>
            <w:r w:rsidR="00252408">
              <w:rPr>
                <w:noProof/>
                <w:webHidden/>
              </w:rPr>
              <w:fldChar w:fldCharType="begin"/>
            </w:r>
            <w:r w:rsidR="00252408">
              <w:rPr>
                <w:noProof/>
                <w:webHidden/>
              </w:rPr>
              <w:instrText xml:space="preserve"> PAGEREF _Toc518977398 \h </w:instrText>
            </w:r>
            <w:r w:rsidR="00252408">
              <w:rPr>
                <w:noProof/>
                <w:webHidden/>
              </w:rPr>
            </w:r>
            <w:r w:rsidR="00252408">
              <w:rPr>
                <w:noProof/>
                <w:webHidden/>
              </w:rPr>
              <w:fldChar w:fldCharType="separate"/>
            </w:r>
            <w:r w:rsidR="00252408">
              <w:rPr>
                <w:noProof/>
                <w:webHidden/>
              </w:rPr>
              <w:t>32</w:t>
            </w:r>
            <w:r w:rsidR="00252408">
              <w:rPr>
                <w:noProof/>
                <w:webHidden/>
              </w:rPr>
              <w:fldChar w:fldCharType="end"/>
            </w:r>
          </w:hyperlink>
        </w:p>
        <w:p w14:paraId="3BCD9DBA" w14:textId="760C3EBA"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399" w:history="1">
            <w:r w:rsidR="00252408" w:rsidRPr="004E680F">
              <w:rPr>
                <w:rStyle w:val="Hyperlink"/>
                <w:noProof/>
              </w:rPr>
              <w:t>5.1.</w:t>
            </w:r>
            <w:r w:rsidR="00252408">
              <w:rPr>
                <w:rFonts w:asciiTheme="minorHAnsi" w:eastAsiaTheme="minorEastAsia" w:hAnsiTheme="minorHAnsi"/>
                <w:noProof/>
                <w:sz w:val="22"/>
                <w:lang w:val="de-DE" w:eastAsia="de-DE"/>
              </w:rPr>
              <w:tab/>
            </w:r>
            <w:r w:rsidR="00252408" w:rsidRPr="004E680F">
              <w:rPr>
                <w:rStyle w:val="Hyperlink"/>
                <w:noProof/>
              </w:rPr>
              <w:t>Architektura systemu</w:t>
            </w:r>
            <w:r w:rsidR="00252408">
              <w:rPr>
                <w:noProof/>
                <w:webHidden/>
              </w:rPr>
              <w:tab/>
            </w:r>
            <w:r w:rsidR="00252408">
              <w:rPr>
                <w:noProof/>
                <w:webHidden/>
              </w:rPr>
              <w:fldChar w:fldCharType="begin"/>
            </w:r>
            <w:r w:rsidR="00252408">
              <w:rPr>
                <w:noProof/>
                <w:webHidden/>
              </w:rPr>
              <w:instrText xml:space="preserve"> PAGEREF _Toc518977399 \h </w:instrText>
            </w:r>
            <w:r w:rsidR="00252408">
              <w:rPr>
                <w:noProof/>
                <w:webHidden/>
              </w:rPr>
            </w:r>
            <w:r w:rsidR="00252408">
              <w:rPr>
                <w:noProof/>
                <w:webHidden/>
              </w:rPr>
              <w:fldChar w:fldCharType="separate"/>
            </w:r>
            <w:r w:rsidR="00252408">
              <w:rPr>
                <w:noProof/>
                <w:webHidden/>
              </w:rPr>
              <w:t>32</w:t>
            </w:r>
            <w:r w:rsidR="00252408">
              <w:rPr>
                <w:noProof/>
                <w:webHidden/>
              </w:rPr>
              <w:fldChar w:fldCharType="end"/>
            </w:r>
          </w:hyperlink>
        </w:p>
        <w:p w14:paraId="5A28BA2A" w14:textId="632DD932"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400" w:history="1">
            <w:r w:rsidR="00252408" w:rsidRPr="004E680F">
              <w:rPr>
                <w:rStyle w:val="Hyperlink"/>
                <w:noProof/>
              </w:rPr>
              <w:t>5.2.</w:t>
            </w:r>
            <w:r w:rsidR="00252408">
              <w:rPr>
                <w:rFonts w:asciiTheme="minorHAnsi" w:eastAsiaTheme="minorEastAsia" w:hAnsiTheme="minorHAnsi"/>
                <w:noProof/>
                <w:sz w:val="22"/>
                <w:lang w:val="de-DE" w:eastAsia="de-DE"/>
              </w:rPr>
              <w:tab/>
            </w:r>
            <w:r w:rsidR="00252408" w:rsidRPr="004E680F">
              <w:rPr>
                <w:rStyle w:val="Hyperlink"/>
                <w:noProof/>
              </w:rPr>
              <w:t>Rozproszoność systemu</w:t>
            </w:r>
            <w:r w:rsidR="00252408">
              <w:rPr>
                <w:noProof/>
                <w:webHidden/>
              </w:rPr>
              <w:tab/>
            </w:r>
            <w:r w:rsidR="00252408">
              <w:rPr>
                <w:noProof/>
                <w:webHidden/>
              </w:rPr>
              <w:fldChar w:fldCharType="begin"/>
            </w:r>
            <w:r w:rsidR="00252408">
              <w:rPr>
                <w:noProof/>
                <w:webHidden/>
              </w:rPr>
              <w:instrText xml:space="preserve"> PAGEREF _Toc518977400 \h </w:instrText>
            </w:r>
            <w:r w:rsidR="00252408">
              <w:rPr>
                <w:noProof/>
                <w:webHidden/>
              </w:rPr>
            </w:r>
            <w:r w:rsidR="00252408">
              <w:rPr>
                <w:noProof/>
                <w:webHidden/>
              </w:rPr>
              <w:fldChar w:fldCharType="separate"/>
            </w:r>
            <w:r w:rsidR="00252408">
              <w:rPr>
                <w:noProof/>
                <w:webHidden/>
              </w:rPr>
              <w:t>32</w:t>
            </w:r>
            <w:r w:rsidR="00252408">
              <w:rPr>
                <w:noProof/>
                <w:webHidden/>
              </w:rPr>
              <w:fldChar w:fldCharType="end"/>
            </w:r>
          </w:hyperlink>
        </w:p>
        <w:p w14:paraId="677AD60A" w14:textId="7184C4C6"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401" w:history="1">
            <w:r w:rsidR="00252408" w:rsidRPr="004E680F">
              <w:rPr>
                <w:rStyle w:val="Hyperlink"/>
                <w:noProof/>
              </w:rPr>
              <w:t>5.3.</w:t>
            </w:r>
            <w:r w:rsidR="00252408">
              <w:rPr>
                <w:rFonts w:asciiTheme="minorHAnsi" w:eastAsiaTheme="minorEastAsia" w:hAnsiTheme="minorHAnsi"/>
                <w:noProof/>
                <w:sz w:val="22"/>
                <w:lang w:val="de-DE" w:eastAsia="de-DE"/>
              </w:rPr>
              <w:tab/>
            </w:r>
            <w:r w:rsidR="00252408" w:rsidRPr="004E680F">
              <w:rPr>
                <w:rStyle w:val="Hyperlink"/>
                <w:noProof/>
              </w:rPr>
              <w:t>Bezpieczeństwo</w:t>
            </w:r>
            <w:r w:rsidR="00252408">
              <w:rPr>
                <w:noProof/>
                <w:webHidden/>
              </w:rPr>
              <w:tab/>
            </w:r>
            <w:r w:rsidR="00252408">
              <w:rPr>
                <w:noProof/>
                <w:webHidden/>
              </w:rPr>
              <w:fldChar w:fldCharType="begin"/>
            </w:r>
            <w:r w:rsidR="00252408">
              <w:rPr>
                <w:noProof/>
                <w:webHidden/>
              </w:rPr>
              <w:instrText xml:space="preserve"> PAGEREF _Toc518977401 \h </w:instrText>
            </w:r>
            <w:r w:rsidR="00252408">
              <w:rPr>
                <w:noProof/>
                <w:webHidden/>
              </w:rPr>
            </w:r>
            <w:r w:rsidR="00252408">
              <w:rPr>
                <w:noProof/>
                <w:webHidden/>
              </w:rPr>
              <w:fldChar w:fldCharType="separate"/>
            </w:r>
            <w:r w:rsidR="00252408">
              <w:rPr>
                <w:noProof/>
                <w:webHidden/>
              </w:rPr>
              <w:t>33</w:t>
            </w:r>
            <w:r w:rsidR="00252408">
              <w:rPr>
                <w:noProof/>
                <w:webHidden/>
              </w:rPr>
              <w:fldChar w:fldCharType="end"/>
            </w:r>
          </w:hyperlink>
        </w:p>
        <w:p w14:paraId="6E723657" w14:textId="402A4D4A" w:rsidR="00252408" w:rsidRDefault="0045373E">
          <w:pPr>
            <w:pStyle w:val="TOC1"/>
            <w:tabs>
              <w:tab w:val="left" w:pos="480"/>
              <w:tab w:val="right" w:leader="dot" w:pos="9062"/>
            </w:tabs>
            <w:rPr>
              <w:rFonts w:asciiTheme="minorHAnsi" w:eastAsiaTheme="minorEastAsia" w:hAnsiTheme="minorHAnsi"/>
              <w:noProof/>
              <w:sz w:val="22"/>
              <w:lang w:val="de-DE" w:eastAsia="de-DE"/>
            </w:rPr>
          </w:pPr>
          <w:hyperlink w:anchor="_Toc518977402" w:history="1">
            <w:r w:rsidR="00252408" w:rsidRPr="004E680F">
              <w:rPr>
                <w:rStyle w:val="Hyperlink"/>
                <w:noProof/>
              </w:rPr>
              <w:t>6.</w:t>
            </w:r>
            <w:r w:rsidR="00252408">
              <w:rPr>
                <w:rFonts w:asciiTheme="minorHAnsi" w:eastAsiaTheme="minorEastAsia" w:hAnsiTheme="minorHAnsi"/>
                <w:noProof/>
                <w:sz w:val="22"/>
                <w:lang w:val="de-DE" w:eastAsia="de-DE"/>
              </w:rPr>
              <w:tab/>
            </w:r>
            <w:r w:rsidR="00252408" w:rsidRPr="004E680F">
              <w:rPr>
                <w:rStyle w:val="Hyperlink"/>
                <w:noProof/>
              </w:rPr>
              <w:t>Pomiary wydajności i analiza wyników</w:t>
            </w:r>
            <w:r w:rsidR="00252408">
              <w:rPr>
                <w:noProof/>
                <w:webHidden/>
              </w:rPr>
              <w:tab/>
            </w:r>
            <w:r w:rsidR="00252408">
              <w:rPr>
                <w:noProof/>
                <w:webHidden/>
              </w:rPr>
              <w:fldChar w:fldCharType="begin"/>
            </w:r>
            <w:r w:rsidR="00252408">
              <w:rPr>
                <w:noProof/>
                <w:webHidden/>
              </w:rPr>
              <w:instrText xml:space="preserve"> PAGEREF _Toc518977402 \h </w:instrText>
            </w:r>
            <w:r w:rsidR="00252408">
              <w:rPr>
                <w:noProof/>
                <w:webHidden/>
              </w:rPr>
            </w:r>
            <w:r w:rsidR="00252408">
              <w:rPr>
                <w:noProof/>
                <w:webHidden/>
              </w:rPr>
              <w:fldChar w:fldCharType="separate"/>
            </w:r>
            <w:r w:rsidR="00252408">
              <w:rPr>
                <w:noProof/>
                <w:webHidden/>
              </w:rPr>
              <w:t>33</w:t>
            </w:r>
            <w:r w:rsidR="00252408">
              <w:rPr>
                <w:noProof/>
                <w:webHidden/>
              </w:rPr>
              <w:fldChar w:fldCharType="end"/>
            </w:r>
          </w:hyperlink>
        </w:p>
        <w:p w14:paraId="2E9B9959" w14:textId="7FCECE4B"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403" w:history="1">
            <w:r w:rsidR="00252408" w:rsidRPr="004E680F">
              <w:rPr>
                <w:rStyle w:val="Hyperlink"/>
                <w:noProof/>
              </w:rPr>
              <w:t>6.1.</w:t>
            </w:r>
            <w:r w:rsidR="00252408">
              <w:rPr>
                <w:rFonts w:asciiTheme="minorHAnsi" w:eastAsiaTheme="minorEastAsia" w:hAnsiTheme="minorHAnsi"/>
                <w:noProof/>
                <w:sz w:val="22"/>
                <w:lang w:val="de-DE" w:eastAsia="de-DE"/>
              </w:rPr>
              <w:tab/>
            </w:r>
            <w:r w:rsidR="00252408" w:rsidRPr="004E680F">
              <w:rPr>
                <w:rStyle w:val="Hyperlink"/>
                <w:noProof/>
              </w:rPr>
              <w:t>Użyte metryki</w:t>
            </w:r>
            <w:r w:rsidR="00252408">
              <w:rPr>
                <w:noProof/>
                <w:webHidden/>
              </w:rPr>
              <w:tab/>
            </w:r>
            <w:r w:rsidR="00252408">
              <w:rPr>
                <w:noProof/>
                <w:webHidden/>
              </w:rPr>
              <w:fldChar w:fldCharType="begin"/>
            </w:r>
            <w:r w:rsidR="00252408">
              <w:rPr>
                <w:noProof/>
                <w:webHidden/>
              </w:rPr>
              <w:instrText xml:space="preserve"> PAGEREF _Toc518977403 \h </w:instrText>
            </w:r>
            <w:r w:rsidR="00252408">
              <w:rPr>
                <w:noProof/>
                <w:webHidden/>
              </w:rPr>
            </w:r>
            <w:r w:rsidR="00252408">
              <w:rPr>
                <w:noProof/>
                <w:webHidden/>
              </w:rPr>
              <w:fldChar w:fldCharType="separate"/>
            </w:r>
            <w:r w:rsidR="00252408">
              <w:rPr>
                <w:noProof/>
                <w:webHidden/>
              </w:rPr>
              <w:t>33</w:t>
            </w:r>
            <w:r w:rsidR="00252408">
              <w:rPr>
                <w:noProof/>
                <w:webHidden/>
              </w:rPr>
              <w:fldChar w:fldCharType="end"/>
            </w:r>
          </w:hyperlink>
        </w:p>
        <w:p w14:paraId="2256BAFC" w14:textId="4B6FC18A"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404" w:history="1">
            <w:r w:rsidR="00252408" w:rsidRPr="004E680F">
              <w:rPr>
                <w:rStyle w:val="Hyperlink"/>
                <w:noProof/>
              </w:rPr>
              <w:t>6.2.</w:t>
            </w:r>
            <w:r w:rsidR="00252408">
              <w:rPr>
                <w:rFonts w:asciiTheme="minorHAnsi" w:eastAsiaTheme="minorEastAsia" w:hAnsiTheme="minorHAnsi"/>
                <w:noProof/>
                <w:sz w:val="22"/>
                <w:lang w:val="de-DE" w:eastAsia="de-DE"/>
              </w:rPr>
              <w:tab/>
            </w:r>
            <w:r w:rsidR="00252408" w:rsidRPr="004E680F">
              <w:rPr>
                <w:rStyle w:val="Hyperlink"/>
                <w:noProof/>
              </w:rPr>
              <w:t>Środowiska testowe</w:t>
            </w:r>
            <w:r w:rsidR="00252408">
              <w:rPr>
                <w:noProof/>
                <w:webHidden/>
              </w:rPr>
              <w:tab/>
            </w:r>
            <w:r w:rsidR="00252408">
              <w:rPr>
                <w:noProof/>
                <w:webHidden/>
              </w:rPr>
              <w:fldChar w:fldCharType="begin"/>
            </w:r>
            <w:r w:rsidR="00252408">
              <w:rPr>
                <w:noProof/>
                <w:webHidden/>
              </w:rPr>
              <w:instrText xml:space="preserve"> PAGEREF _Toc518977404 \h </w:instrText>
            </w:r>
            <w:r w:rsidR="00252408">
              <w:rPr>
                <w:noProof/>
                <w:webHidden/>
              </w:rPr>
            </w:r>
            <w:r w:rsidR="00252408">
              <w:rPr>
                <w:noProof/>
                <w:webHidden/>
              </w:rPr>
              <w:fldChar w:fldCharType="separate"/>
            </w:r>
            <w:r w:rsidR="00252408">
              <w:rPr>
                <w:noProof/>
                <w:webHidden/>
              </w:rPr>
              <w:t>33</w:t>
            </w:r>
            <w:r w:rsidR="00252408">
              <w:rPr>
                <w:noProof/>
                <w:webHidden/>
              </w:rPr>
              <w:fldChar w:fldCharType="end"/>
            </w:r>
          </w:hyperlink>
        </w:p>
        <w:p w14:paraId="74500C3E" w14:textId="66F12482"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405" w:history="1">
            <w:r w:rsidR="00252408" w:rsidRPr="004E680F">
              <w:rPr>
                <w:rStyle w:val="Hyperlink"/>
                <w:noProof/>
              </w:rPr>
              <w:t>6.3.</w:t>
            </w:r>
            <w:r w:rsidR="00252408">
              <w:rPr>
                <w:rFonts w:asciiTheme="minorHAnsi" w:eastAsiaTheme="minorEastAsia" w:hAnsiTheme="minorHAnsi"/>
                <w:noProof/>
                <w:sz w:val="22"/>
                <w:lang w:val="de-DE" w:eastAsia="de-DE"/>
              </w:rPr>
              <w:tab/>
            </w:r>
            <w:r w:rsidR="00252408" w:rsidRPr="004E680F">
              <w:rPr>
                <w:rStyle w:val="Hyperlink"/>
                <w:noProof/>
              </w:rPr>
              <w:t>Otrzymane wyniki</w:t>
            </w:r>
            <w:r w:rsidR="00252408">
              <w:rPr>
                <w:noProof/>
                <w:webHidden/>
              </w:rPr>
              <w:tab/>
            </w:r>
            <w:r w:rsidR="00252408">
              <w:rPr>
                <w:noProof/>
                <w:webHidden/>
              </w:rPr>
              <w:fldChar w:fldCharType="begin"/>
            </w:r>
            <w:r w:rsidR="00252408">
              <w:rPr>
                <w:noProof/>
                <w:webHidden/>
              </w:rPr>
              <w:instrText xml:space="preserve"> PAGEREF _Toc518977405 \h </w:instrText>
            </w:r>
            <w:r w:rsidR="00252408">
              <w:rPr>
                <w:noProof/>
                <w:webHidden/>
              </w:rPr>
            </w:r>
            <w:r w:rsidR="00252408">
              <w:rPr>
                <w:noProof/>
                <w:webHidden/>
              </w:rPr>
              <w:fldChar w:fldCharType="separate"/>
            </w:r>
            <w:r w:rsidR="00252408">
              <w:rPr>
                <w:noProof/>
                <w:webHidden/>
              </w:rPr>
              <w:t>33</w:t>
            </w:r>
            <w:r w:rsidR="00252408">
              <w:rPr>
                <w:noProof/>
                <w:webHidden/>
              </w:rPr>
              <w:fldChar w:fldCharType="end"/>
            </w:r>
          </w:hyperlink>
        </w:p>
        <w:p w14:paraId="3DF2974A" w14:textId="6327706B" w:rsidR="00252408" w:rsidRDefault="0045373E">
          <w:pPr>
            <w:pStyle w:val="TOC2"/>
            <w:tabs>
              <w:tab w:val="left" w:pos="880"/>
              <w:tab w:val="right" w:leader="dot" w:pos="9062"/>
            </w:tabs>
            <w:rPr>
              <w:rFonts w:asciiTheme="minorHAnsi" w:eastAsiaTheme="minorEastAsia" w:hAnsiTheme="minorHAnsi"/>
              <w:noProof/>
              <w:sz w:val="22"/>
              <w:lang w:val="de-DE" w:eastAsia="de-DE"/>
            </w:rPr>
          </w:pPr>
          <w:hyperlink w:anchor="_Toc518977406" w:history="1">
            <w:r w:rsidR="00252408" w:rsidRPr="004E680F">
              <w:rPr>
                <w:rStyle w:val="Hyperlink"/>
                <w:noProof/>
              </w:rPr>
              <w:t>6.4.</w:t>
            </w:r>
            <w:r w:rsidR="00252408">
              <w:rPr>
                <w:rFonts w:asciiTheme="minorHAnsi" w:eastAsiaTheme="minorEastAsia" w:hAnsiTheme="minorHAnsi"/>
                <w:noProof/>
                <w:sz w:val="22"/>
                <w:lang w:val="de-DE" w:eastAsia="de-DE"/>
              </w:rPr>
              <w:tab/>
            </w:r>
            <w:r w:rsidR="00252408" w:rsidRPr="004E680F">
              <w:rPr>
                <w:rStyle w:val="Hyperlink"/>
                <w:noProof/>
              </w:rPr>
              <w:t>Analiza wyników</w:t>
            </w:r>
            <w:r w:rsidR="00252408">
              <w:rPr>
                <w:noProof/>
                <w:webHidden/>
              </w:rPr>
              <w:tab/>
            </w:r>
            <w:r w:rsidR="00252408">
              <w:rPr>
                <w:noProof/>
                <w:webHidden/>
              </w:rPr>
              <w:fldChar w:fldCharType="begin"/>
            </w:r>
            <w:r w:rsidR="00252408">
              <w:rPr>
                <w:noProof/>
                <w:webHidden/>
              </w:rPr>
              <w:instrText xml:space="preserve"> PAGEREF _Toc518977406 \h </w:instrText>
            </w:r>
            <w:r w:rsidR="00252408">
              <w:rPr>
                <w:noProof/>
                <w:webHidden/>
              </w:rPr>
            </w:r>
            <w:r w:rsidR="00252408">
              <w:rPr>
                <w:noProof/>
                <w:webHidden/>
              </w:rPr>
              <w:fldChar w:fldCharType="separate"/>
            </w:r>
            <w:r w:rsidR="00252408">
              <w:rPr>
                <w:noProof/>
                <w:webHidden/>
              </w:rPr>
              <w:t>34</w:t>
            </w:r>
            <w:r w:rsidR="00252408">
              <w:rPr>
                <w:noProof/>
                <w:webHidden/>
              </w:rPr>
              <w:fldChar w:fldCharType="end"/>
            </w:r>
          </w:hyperlink>
        </w:p>
        <w:p w14:paraId="1EA2D9F6" w14:textId="357F8A18" w:rsidR="00252408" w:rsidRDefault="0045373E">
          <w:pPr>
            <w:pStyle w:val="TOC1"/>
            <w:tabs>
              <w:tab w:val="left" w:pos="480"/>
              <w:tab w:val="right" w:leader="dot" w:pos="9062"/>
            </w:tabs>
            <w:rPr>
              <w:rFonts w:asciiTheme="minorHAnsi" w:eastAsiaTheme="minorEastAsia" w:hAnsiTheme="minorHAnsi"/>
              <w:noProof/>
              <w:sz w:val="22"/>
              <w:lang w:val="de-DE" w:eastAsia="de-DE"/>
            </w:rPr>
          </w:pPr>
          <w:hyperlink w:anchor="_Toc518977407" w:history="1">
            <w:r w:rsidR="00252408" w:rsidRPr="004E680F">
              <w:rPr>
                <w:rStyle w:val="Hyperlink"/>
                <w:noProof/>
              </w:rPr>
              <w:t>7.</w:t>
            </w:r>
            <w:r w:rsidR="00252408">
              <w:rPr>
                <w:rFonts w:asciiTheme="minorHAnsi" w:eastAsiaTheme="minorEastAsia" w:hAnsiTheme="minorHAnsi"/>
                <w:noProof/>
                <w:sz w:val="22"/>
                <w:lang w:val="de-DE" w:eastAsia="de-DE"/>
              </w:rPr>
              <w:tab/>
            </w:r>
            <w:r w:rsidR="00252408" w:rsidRPr="004E680F">
              <w:rPr>
                <w:rStyle w:val="Hyperlink"/>
                <w:noProof/>
              </w:rPr>
              <w:t>Podsumowanie i wnioski</w:t>
            </w:r>
            <w:r w:rsidR="00252408">
              <w:rPr>
                <w:noProof/>
                <w:webHidden/>
              </w:rPr>
              <w:tab/>
            </w:r>
            <w:r w:rsidR="00252408">
              <w:rPr>
                <w:noProof/>
                <w:webHidden/>
              </w:rPr>
              <w:fldChar w:fldCharType="begin"/>
            </w:r>
            <w:r w:rsidR="00252408">
              <w:rPr>
                <w:noProof/>
                <w:webHidden/>
              </w:rPr>
              <w:instrText xml:space="preserve"> PAGEREF _Toc518977407 \h </w:instrText>
            </w:r>
            <w:r w:rsidR="00252408">
              <w:rPr>
                <w:noProof/>
                <w:webHidden/>
              </w:rPr>
            </w:r>
            <w:r w:rsidR="00252408">
              <w:rPr>
                <w:noProof/>
                <w:webHidden/>
              </w:rPr>
              <w:fldChar w:fldCharType="separate"/>
            </w:r>
            <w:r w:rsidR="00252408">
              <w:rPr>
                <w:noProof/>
                <w:webHidden/>
              </w:rPr>
              <w:t>34</w:t>
            </w:r>
            <w:r w:rsidR="00252408">
              <w:rPr>
                <w:noProof/>
                <w:webHidden/>
              </w:rPr>
              <w:fldChar w:fldCharType="end"/>
            </w:r>
          </w:hyperlink>
        </w:p>
        <w:p w14:paraId="6890714E" w14:textId="21FD1FBC" w:rsidR="00252408" w:rsidRDefault="0045373E">
          <w:pPr>
            <w:pStyle w:val="TOC1"/>
            <w:tabs>
              <w:tab w:val="right" w:leader="dot" w:pos="9062"/>
            </w:tabs>
            <w:rPr>
              <w:rFonts w:asciiTheme="minorHAnsi" w:eastAsiaTheme="minorEastAsia" w:hAnsiTheme="minorHAnsi"/>
              <w:noProof/>
              <w:sz w:val="22"/>
              <w:lang w:val="de-DE" w:eastAsia="de-DE"/>
            </w:rPr>
          </w:pPr>
          <w:hyperlink w:anchor="_Toc518977408" w:history="1">
            <w:r w:rsidR="00252408" w:rsidRPr="004E680F">
              <w:rPr>
                <w:rStyle w:val="Hyperlink"/>
                <w:noProof/>
                <w:lang w:val="sv-SE"/>
              </w:rPr>
              <w:t>Literatura</w:t>
            </w:r>
            <w:r w:rsidR="00252408">
              <w:rPr>
                <w:noProof/>
                <w:webHidden/>
              </w:rPr>
              <w:tab/>
            </w:r>
            <w:r w:rsidR="00252408">
              <w:rPr>
                <w:noProof/>
                <w:webHidden/>
              </w:rPr>
              <w:fldChar w:fldCharType="begin"/>
            </w:r>
            <w:r w:rsidR="00252408">
              <w:rPr>
                <w:noProof/>
                <w:webHidden/>
              </w:rPr>
              <w:instrText xml:space="preserve"> PAGEREF _Toc518977408 \h </w:instrText>
            </w:r>
            <w:r w:rsidR="00252408">
              <w:rPr>
                <w:noProof/>
                <w:webHidden/>
              </w:rPr>
            </w:r>
            <w:r w:rsidR="00252408">
              <w:rPr>
                <w:noProof/>
                <w:webHidden/>
              </w:rPr>
              <w:fldChar w:fldCharType="separate"/>
            </w:r>
            <w:r w:rsidR="00252408">
              <w:rPr>
                <w:noProof/>
                <w:webHidden/>
              </w:rPr>
              <w:t>35</w:t>
            </w:r>
            <w:r w:rsidR="00252408">
              <w:rPr>
                <w:noProof/>
                <w:webHidden/>
              </w:rPr>
              <w:fldChar w:fldCharType="end"/>
            </w:r>
          </w:hyperlink>
        </w:p>
        <w:p w14:paraId="6FF160A9" w14:textId="77777777" w:rsidR="00252408" w:rsidRDefault="0071052B" w:rsidP="00252408">
          <w:r w:rsidRPr="00D528FB">
            <w:lastRenderedPageBreak/>
            <w:fldChar w:fldCharType="end"/>
          </w:r>
        </w:p>
      </w:sdtContent>
    </w:sdt>
    <w:p w14:paraId="51641272" w14:textId="3FA31F37" w:rsidR="006C4B96" w:rsidRPr="00D42FEE" w:rsidRDefault="00C77AD5" w:rsidP="00252408">
      <w:r w:rsidRPr="00D528FB">
        <w:br w:type="page"/>
      </w:r>
      <w:bookmarkStart w:id="1" w:name="_Toc518977357"/>
      <w:r w:rsidR="006C4B96" w:rsidRPr="00D42FEE">
        <w:lastRenderedPageBreak/>
        <w:t>Spis rysunków</w:t>
      </w:r>
      <w:bookmarkEnd w:id="1"/>
    </w:p>
    <w:p w14:paraId="3AA6E372" w14:textId="53E91498" w:rsidR="00252408" w:rsidRDefault="0071052B">
      <w:pPr>
        <w:pStyle w:val="TableofFigures"/>
        <w:tabs>
          <w:tab w:val="right" w:leader="dot" w:pos="9062"/>
        </w:tabs>
        <w:rPr>
          <w:rFonts w:asciiTheme="minorHAnsi" w:eastAsiaTheme="minorEastAsia" w:hAnsiTheme="minorHAnsi"/>
          <w:noProof/>
          <w:sz w:val="22"/>
          <w:lang w:val="de-DE" w:eastAsia="de-DE"/>
        </w:rPr>
      </w:pPr>
      <w:r w:rsidRPr="00D528FB">
        <w:fldChar w:fldCharType="begin"/>
      </w:r>
      <w:r w:rsidR="009032D3" w:rsidRPr="00D528FB">
        <w:instrText xml:space="preserve"> TOC \h \z \c "Rys." </w:instrText>
      </w:r>
      <w:r w:rsidRPr="00D528FB">
        <w:fldChar w:fldCharType="separate"/>
      </w:r>
      <w:hyperlink w:anchor="_Toc518977345" w:history="1">
        <w:r w:rsidR="00252408" w:rsidRPr="00FE42EA">
          <w:rPr>
            <w:rStyle w:val="Hyperlink"/>
            <w:noProof/>
          </w:rPr>
          <w:t>Rys. 1. Schemat warstw wielowarstwowej aplikacji internetowej [1].</w:t>
        </w:r>
        <w:r w:rsidR="00252408">
          <w:rPr>
            <w:noProof/>
            <w:webHidden/>
          </w:rPr>
          <w:tab/>
        </w:r>
        <w:r w:rsidR="00252408">
          <w:rPr>
            <w:noProof/>
            <w:webHidden/>
          </w:rPr>
          <w:fldChar w:fldCharType="begin"/>
        </w:r>
        <w:r w:rsidR="00252408">
          <w:rPr>
            <w:noProof/>
            <w:webHidden/>
          </w:rPr>
          <w:instrText xml:space="preserve"> PAGEREF _Toc518977345 \h </w:instrText>
        </w:r>
        <w:r w:rsidR="00252408">
          <w:rPr>
            <w:noProof/>
            <w:webHidden/>
          </w:rPr>
        </w:r>
        <w:r w:rsidR="00252408">
          <w:rPr>
            <w:noProof/>
            <w:webHidden/>
          </w:rPr>
          <w:fldChar w:fldCharType="separate"/>
        </w:r>
        <w:r w:rsidR="00252408">
          <w:rPr>
            <w:noProof/>
            <w:webHidden/>
          </w:rPr>
          <w:t>11</w:t>
        </w:r>
        <w:r w:rsidR="00252408">
          <w:rPr>
            <w:noProof/>
            <w:webHidden/>
          </w:rPr>
          <w:fldChar w:fldCharType="end"/>
        </w:r>
      </w:hyperlink>
    </w:p>
    <w:p w14:paraId="2F706C79" w14:textId="2D6F70E1" w:rsidR="00252408" w:rsidRDefault="0045373E">
      <w:pPr>
        <w:pStyle w:val="TableofFigures"/>
        <w:tabs>
          <w:tab w:val="right" w:leader="dot" w:pos="9062"/>
        </w:tabs>
        <w:rPr>
          <w:rFonts w:asciiTheme="minorHAnsi" w:eastAsiaTheme="minorEastAsia" w:hAnsiTheme="minorHAnsi"/>
          <w:noProof/>
          <w:sz w:val="22"/>
          <w:lang w:val="de-DE" w:eastAsia="de-DE"/>
        </w:rPr>
      </w:pPr>
      <w:hyperlink w:anchor="_Toc518977346" w:history="1">
        <w:r w:rsidR="00252408" w:rsidRPr="00FE42EA">
          <w:rPr>
            <w:rStyle w:val="Hyperlink"/>
            <w:noProof/>
            <w:lang w:val="en-US"/>
          </w:rPr>
          <w:t>Rys. 2. Logo Java Server Faces [2].</w:t>
        </w:r>
        <w:r w:rsidR="00252408">
          <w:rPr>
            <w:noProof/>
            <w:webHidden/>
          </w:rPr>
          <w:tab/>
        </w:r>
        <w:r w:rsidR="00252408">
          <w:rPr>
            <w:noProof/>
            <w:webHidden/>
          </w:rPr>
          <w:fldChar w:fldCharType="begin"/>
        </w:r>
        <w:r w:rsidR="00252408">
          <w:rPr>
            <w:noProof/>
            <w:webHidden/>
          </w:rPr>
          <w:instrText xml:space="preserve"> PAGEREF _Toc518977346 \h </w:instrText>
        </w:r>
        <w:r w:rsidR="00252408">
          <w:rPr>
            <w:noProof/>
            <w:webHidden/>
          </w:rPr>
        </w:r>
        <w:r w:rsidR="00252408">
          <w:rPr>
            <w:noProof/>
            <w:webHidden/>
          </w:rPr>
          <w:fldChar w:fldCharType="separate"/>
        </w:r>
        <w:r w:rsidR="00252408">
          <w:rPr>
            <w:noProof/>
            <w:webHidden/>
          </w:rPr>
          <w:t>12</w:t>
        </w:r>
        <w:r w:rsidR="00252408">
          <w:rPr>
            <w:noProof/>
            <w:webHidden/>
          </w:rPr>
          <w:fldChar w:fldCharType="end"/>
        </w:r>
      </w:hyperlink>
    </w:p>
    <w:p w14:paraId="06FE328E" w14:textId="3B5EDE2C" w:rsidR="00252408" w:rsidRDefault="0045373E">
      <w:pPr>
        <w:pStyle w:val="TableofFigures"/>
        <w:tabs>
          <w:tab w:val="right" w:leader="dot" w:pos="9062"/>
        </w:tabs>
        <w:rPr>
          <w:rFonts w:asciiTheme="minorHAnsi" w:eastAsiaTheme="minorEastAsia" w:hAnsiTheme="minorHAnsi"/>
          <w:noProof/>
          <w:sz w:val="22"/>
          <w:lang w:val="de-DE" w:eastAsia="de-DE"/>
        </w:rPr>
      </w:pPr>
      <w:hyperlink w:anchor="_Toc518977347" w:history="1">
        <w:r w:rsidR="00252408" w:rsidRPr="00FE42EA">
          <w:rPr>
            <w:rStyle w:val="Hyperlink"/>
            <w:noProof/>
          </w:rPr>
          <w:t>Rys. 3. Uproszczony schemat MVC [3].</w:t>
        </w:r>
        <w:r w:rsidR="00252408">
          <w:rPr>
            <w:noProof/>
            <w:webHidden/>
          </w:rPr>
          <w:tab/>
        </w:r>
        <w:r w:rsidR="00252408">
          <w:rPr>
            <w:noProof/>
            <w:webHidden/>
          </w:rPr>
          <w:fldChar w:fldCharType="begin"/>
        </w:r>
        <w:r w:rsidR="00252408">
          <w:rPr>
            <w:noProof/>
            <w:webHidden/>
          </w:rPr>
          <w:instrText xml:space="preserve"> PAGEREF _Toc518977347 \h </w:instrText>
        </w:r>
        <w:r w:rsidR="00252408">
          <w:rPr>
            <w:noProof/>
            <w:webHidden/>
          </w:rPr>
        </w:r>
        <w:r w:rsidR="00252408">
          <w:rPr>
            <w:noProof/>
            <w:webHidden/>
          </w:rPr>
          <w:fldChar w:fldCharType="separate"/>
        </w:r>
        <w:r w:rsidR="00252408">
          <w:rPr>
            <w:noProof/>
            <w:webHidden/>
          </w:rPr>
          <w:t>13</w:t>
        </w:r>
        <w:r w:rsidR="00252408">
          <w:rPr>
            <w:noProof/>
            <w:webHidden/>
          </w:rPr>
          <w:fldChar w:fldCharType="end"/>
        </w:r>
      </w:hyperlink>
    </w:p>
    <w:p w14:paraId="60E627D5" w14:textId="2A018291" w:rsidR="00252408" w:rsidRDefault="0045373E">
      <w:pPr>
        <w:pStyle w:val="TableofFigures"/>
        <w:tabs>
          <w:tab w:val="right" w:leader="dot" w:pos="9062"/>
        </w:tabs>
        <w:rPr>
          <w:rFonts w:asciiTheme="minorHAnsi" w:eastAsiaTheme="minorEastAsia" w:hAnsiTheme="minorHAnsi"/>
          <w:noProof/>
          <w:sz w:val="22"/>
          <w:lang w:val="de-DE" w:eastAsia="de-DE"/>
        </w:rPr>
      </w:pPr>
      <w:hyperlink w:anchor="_Toc518977348" w:history="1">
        <w:r w:rsidR="00252408" w:rsidRPr="00FE42EA">
          <w:rPr>
            <w:rStyle w:val="Hyperlink"/>
            <w:noProof/>
          </w:rPr>
          <w:t>Rys. 4. Przykładowa architektura systemu na platformie Java EE [3]</w:t>
        </w:r>
        <w:r w:rsidR="00252408">
          <w:rPr>
            <w:noProof/>
            <w:webHidden/>
          </w:rPr>
          <w:tab/>
        </w:r>
        <w:r w:rsidR="00252408">
          <w:rPr>
            <w:noProof/>
            <w:webHidden/>
          </w:rPr>
          <w:fldChar w:fldCharType="begin"/>
        </w:r>
        <w:r w:rsidR="00252408">
          <w:rPr>
            <w:noProof/>
            <w:webHidden/>
          </w:rPr>
          <w:instrText xml:space="preserve"> PAGEREF _Toc518977348 \h </w:instrText>
        </w:r>
        <w:r w:rsidR="00252408">
          <w:rPr>
            <w:noProof/>
            <w:webHidden/>
          </w:rPr>
        </w:r>
        <w:r w:rsidR="00252408">
          <w:rPr>
            <w:noProof/>
            <w:webHidden/>
          </w:rPr>
          <w:fldChar w:fldCharType="separate"/>
        </w:r>
        <w:r w:rsidR="00252408">
          <w:rPr>
            <w:noProof/>
            <w:webHidden/>
          </w:rPr>
          <w:t>14</w:t>
        </w:r>
        <w:r w:rsidR="00252408">
          <w:rPr>
            <w:noProof/>
            <w:webHidden/>
          </w:rPr>
          <w:fldChar w:fldCharType="end"/>
        </w:r>
      </w:hyperlink>
    </w:p>
    <w:p w14:paraId="789303B2" w14:textId="33C93019" w:rsidR="00252408" w:rsidRDefault="0045373E">
      <w:pPr>
        <w:pStyle w:val="TableofFigures"/>
        <w:tabs>
          <w:tab w:val="right" w:leader="dot" w:pos="9062"/>
        </w:tabs>
        <w:rPr>
          <w:rFonts w:asciiTheme="minorHAnsi" w:eastAsiaTheme="minorEastAsia" w:hAnsiTheme="minorHAnsi"/>
          <w:noProof/>
          <w:sz w:val="22"/>
          <w:lang w:val="de-DE" w:eastAsia="de-DE"/>
        </w:rPr>
      </w:pPr>
      <w:hyperlink w:anchor="_Toc518977349" w:history="1">
        <w:r w:rsidR="00252408" w:rsidRPr="00FE42EA">
          <w:rPr>
            <w:rStyle w:val="Hyperlink"/>
            <w:noProof/>
          </w:rPr>
          <w:t>Rys. 5. Logo Java EE [5]</w:t>
        </w:r>
        <w:r w:rsidR="00252408">
          <w:rPr>
            <w:noProof/>
            <w:webHidden/>
          </w:rPr>
          <w:tab/>
        </w:r>
        <w:r w:rsidR="00252408">
          <w:rPr>
            <w:noProof/>
            <w:webHidden/>
          </w:rPr>
          <w:fldChar w:fldCharType="begin"/>
        </w:r>
        <w:r w:rsidR="00252408">
          <w:rPr>
            <w:noProof/>
            <w:webHidden/>
          </w:rPr>
          <w:instrText xml:space="preserve"> PAGEREF _Toc518977349 \h </w:instrText>
        </w:r>
        <w:r w:rsidR="00252408">
          <w:rPr>
            <w:noProof/>
            <w:webHidden/>
          </w:rPr>
        </w:r>
        <w:r w:rsidR="00252408">
          <w:rPr>
            <w:noProof/>
            <w:webHidden/>
          </w:rPr>
          <w:fldChar w:fldCharType="separate"/>
        </w:r>
        <w:r w:rsidR="00252408">
          <w:rPr>
            <w:noProof/>
            <w:webHidden/>
          </w:rPr>
          <w:t>15</w:t>
        </w:r>
        <w:r w:rsidR="00252408">
          <w:rPr>
            <w:noProof/>
            <w:webHidden/>
          </w:rPr>
          <w:fldChar w:fldCharType="end"/>
        </w:r>
      </w:hyperlink>
    </w:p>
    <w:p w14:paraId="3B01C464" w14:textId="5E5649D1" w:rsidR="00252408" w:rsidRDefault="0045373E">
      <w:pPr>
        <w:pStyle w:val="TableofFigures"/>
        <w:tabs>
          <w:tab w:val="right" w:leader="dot" w:pos="9062"/>
        </w:tabs>
        <w:rPr>
          <w:rFonts w:asciiTheme="minorHAnsi" w:eastAsiaTheme="minorEastAsia" w:hAnsiTheme="minorHAnsi"/>
          <w:noProof/>
          <w:sz w:val="22"/>
          <w:lang w:val="de-DE" w:eastAsia="de-DE"/>
        </w:rPr>
      </w:pPr>
      <w:hyperlink w:anchor="_Toc518977350" w:history="1">
        <w:r w:rsidR="00252408" w:rsidRPr="00FE42EA">
          <w:rPr>
            <w:rStyle w:val="Hyperlink"/>
            <w:noProof/>
          </w:rPr>
          <w:t>Rys. 6. Cykl życia bezstanowego sesyjnego EJB</w:t>
        </w:r>
        <w:r w:rsidR="00252408">
          <w:rPr>
            <w:noProof/>
            <w:webHidden/>
          </w:rPr>
          <w:tab/>
        </w:r>
        <w:r w:rsidR="00252408">
          <w:rPr>
            <w:noProof/>
            <w:webHidden/>
          </w:rPr>
          <w:fldChar w:fldCharType="begin"/>
        </w:r>
        <w:r w:rsidR="00252408">
          <w:rPr>
            <w:noProof/>
            <w:webHidden/>
          </w:rPr>
          <w:instrText xml:space="preserve"> PAGEREF _Toc518977350 \h </w:instrText>
        </w:r>
        <w:r w:rsidR="00252408">
          <w:rPr>
            <w:noProof/>
            <w:webHidden/>
          </w:rPr>
        </w:r>
        <w:r w:rsidR="00252408">
          <w:rPr>
            <w:noProof/>
            <w:webHidden/>
          </w:rPr>
          <w:fldChar w:fldCharType="separate"/>
        </w:r>
        <w:r w:rsidR="00252408">
          <w:rPr>
            <w:noProof/>
            <w:webHidden/>
          </w:rPr>
          <w:t>16</w:t>
        </w:r>
        <w:r w:rsidR="00252408">
          <w:rPr>
            <w:noProof/>
            <w:webHidden/>
          </w:rPr>
          <w:fldChar w:fldCharType="end"/>
        </w:r>
      </w:hyperlink>
    </w:p>
    <w:p w14:paraId="4DD80C90" w14:textId="149D62C8" w:rsidR="00252408" w:rsidRDefault="0045373E">
      <w:pPr>
        <w:pStyle w:val="TableofFigures"/>
        <w:tabs>
          <w:tab w:val="right" w:leader="dot" w:pos="9062"/>
        </w:tabs>
        <w:rPr>
          <w:rFonts w:asciiTheme="minorHAnsi" w:eastAsiaTheme="minorEastAsia" w:hAnsiTheme="minorHAnsi"/>
          <w:noProof/>
          <w:sz w:val="22"/>
          <w:lang w:val="de-DE" w:eastAsia="de-DE"/>
        </w:rPr>
      </w:pPr>
      <w:hyperlink w:anchor="_Toc518977351" w:history="1">
        <w:r w:rsidR="00252408" w:rsidRPr="00FE42EA">
          <w:rPr>
            <w:rStyle w:val="Hyperlink"/>
            <w:noProof/>
          </w:rPr>
          <w:t>Rys. 7. Cykl życia stanowego sesyjnego EJB</w:t>
        </w:r>
        <w:r w:rsidR="00252408">
          <w:rPr>
            <w:noProof/>
            <w:webHidden/>
          </w:rPr>
          <w:tab/>
        </w:r>
        <w:r w:rsidR="00252408">
          <w:rPr>
            <w:noProof/>
            <w:webHidden/>
          </w:rPr>
          <w:fldChar w:fldCharType="begin"/>
        </w:r>
        <w:r w:rsidR="00252408">
          <w:rPr>
            <w:noProof/>
            <w:webHidden/>
          </w:rPr>
          <w:instrText xml:space="preserve"> PAGEREF _Toc518977351 \h </w:instrText>
        </w:r>
        <w:r w:rsidR="00252408">
          <w:rPr>
            <w:noProof/>
            <w:webHidden/>
          </w:rPr>
        </w:r>
        <w:r w:rsidR="00252408">
          <w:rPr>
            <w:noProof/>
            <w:webHidden/>
          </w:rPr>
          <w:fldChar w:fldCharType="separate"/>
        </w:r>
        <w:r w:rsidR="00252408">
          <w:rPr>
            <w:noProof/>
            <w:webHidden/>
          </w:rPr>
          <w:t>16</w:t>
        </w:r>
        <w:r w:rsidR="00252408">
          <w:rPr>
            <w:noProof/>
            <w:webHidden/>
          </w:rPr>
          <w:fldChar w:fldCharType="end"/>
        </w:r>
      </w:hyperlink>
    </w:p>
    <w:p w14:paraId="7466E127" w14:textId="7448E9F1" w:rsidR="00252408" w:rsidRDefault="0045373E">
      <w:pPr>
        <w:pStyle w:val="TableofFigures"/>
        <w:tabs>
          <w:tab w:val="right" w:leader="dot" w:pos="9062"/>
        </w:tabs>
        <w:rPr>
          <w:rFonts w:asciiTheme="minorHAnsi" w:eastAsiaTheme="minorEastAsia" w:hAnsiTheme="minorHAnsi"/>
          <w:noProof/>
          <w:sz w:val="22"/>
          <w:lang w:val="de-DE" w:eastAsia="de-DE"/>
        </w:rPr>
      </w:pPr>
      <w:hyperlink w:anchor="_Toc518977352" w:history="1">
        <w:r w:rsidR="00252408" w:rsidRPr="00FE42EA">
          <w:rPr>
            <w:rStyle w:val="Hyperlink"/>
            <w:noProof/>
          </w:rPr>
          <w:t>Rys. 8. Architektura JMS API</w:t>
        </w:r>
        <w:r w:rsidR="00252408">
          <w:rPr>
            <w:noProof/>
            <w:webHidden/>
          </w:rPr>
          <w:tab/>
        </w:r>
        <w:r w:rsidR="00252408">
          <w:rPr>
            <w:noProof/>
            <w:webHidden/>
          </w:rPr>
          <w:fldChar w:fldCharType="begin"/>
        </w:r>
        <w:r w:rsidR="00252408">
          <w:rPr>
            <w:noProof/>
            <w:webHidden/>
          </w:rPr>
          <w:instrText xml:space="preserve"> PAGEREF _Toc518977352 \h </w:instrText>
        </w:r>
        <w:r w:rsidR="00252408">
          <w:rPr>
            <w:noProof/>
            <w:webHidden/>
          </w:rPr>
        </w:r>
        <w:r w:rsidR="00252408">
          <w:rPr>
            <w:noProof/>
            <w:webHidden/>
          </w:rPr>
          <w:fldChar w:fldCharType="separate"/>
        </w:r>
        <w:r w:rsidR="00252408">
          <w:rPr>
            <w:noProof/>
            <w:webHidden/>
          </w:rPr>
          <w:t>18</w:t>
        </w:r>
        <w:r w:rsidR="00252408">
          <w:rPr>
            <w:noProof/>
            <w:webHidden/>
          </w:rPr>
          <w:fldChar w:fldCharType="end"/>
        </w:r>
      </w:hyperlink>
    </w:p>
    <w:p w14:paraId="29D88423" w14:textId="4BFF7F1D" w:rsidR="00252408" w:rsidRDefault="0045373E">
      <w:pPr>
        <w:pStyle w:val="TableofFigures"/>
        <w:tabs>
          <w:tab w:val="right" w:leader="dot" w:pos="9062"/>
        </w:tabs>
        <w:rPr>
          <w:rFonts w:asciiTheme="minorHAnsi" w:eastAsiaTheme="minorEastAsia" w:hAnsiTheme="minorHAnsi"/>
          <w:noProof/>
          <w:sz w:val="22"/>
          <w:lang w:val="de-DE" w:eastAsia="de-DE"/>
        </w:rPr>
      </w:pPr>
      <w:hyperlink w:anchor="_Toc518977353" w:history="1">
        <w:r w:rsidR="00252408" w:rsidRPr="00FE42EA">
          <w:rPr>
            <w:rStyle w:val="Hyperlink"/>
            <w:noProof/>
          </w:rPr>
          <w:t>Rys. 9. Architektura Point-to-Point</w:t>
        </w:r>
        <w:r w:rsidR="00252408">
          <w:rPr>
            <w:noProof/>
            <w:webHidden/>
          </w:rPr>
          <w:tab/>
        </w:r>
        <w:r w:rsidR="00252408">
          <w:rPr>
            <w:noProof/>
            <w:webHidden/>
          </w:rPr>
          <w:fldChar w:fldCharType="begin"/>
        </w:r>
        <w:r w:rsidR="00252408">
          <w:rPr>
            <w:noProof/>
            <w:webHidden/>
          </w:rPr>
          <w:instrText xml:space="preserve"> PAGEREF _Toc518977353 \h </w:instrText>
        </w:r>
        <w:r w:rsidR="00252408">
          <w:rPr>
            <w:noProof/>
            <w:webHidden/>
          </w:rPr>
        </w:r>
        <w:r w:rsidR="00252408">
          <w:rPr>
            <w:noProof/>
            <w:webHidden/>
          </w:rPr>
          <w:fldChar w:fldCharType="separate"/>
        </w:r>
        <w:r w:rsidR="00252408">
          <w:rPr>
            <w:noProof/>
            <w:webHidden/>
          </w:rPr>
          <w:t>18</w:t>
        </w:r>
        <w:r w:rsidR="00252408">
          <w:rPr>
            <w:noProof/>
            <w:webHidden/>
          </w:rPr>
          <w:fldChar w:fldCharType="end"/>
        </w:r>
      </w:hyperlink>
    </w:p>
    <w:p w14:paraId="72520D00" w14:textId="5E0DEB5B" w:rsidR="00252408" w:rsidRDefault="0045373E">
      <w:pPr>
        <w:pStyle w:val="TableofFigures"/>
        <w:tabs>
          <w:tab w:val="right" w:leader="dot" w:pos="9062"/>
        </w:tabs>
        <w:rPr>
          <w:rFonts w:asciiTheme="minorHAnsi" w:eastAsiaTheme="minorEastAsia" w:hAnsiTheme="minorHAnsi"/>
          <w:noProof/>
          <w:sz w:val="22"/>
          <w:lang w:val="de-DE" w:eastAsia="de-DE"/>
        </w:rPr>
      </w:pPr>
      <w:hyperlink w:anchor="_Toc518977354" w:history="1">
        <w:r w:rsidR="00252408" w:rsidRPr="00FE42EA">
          <w:rPr>
            <w:rStyle w:val="Hyperlink"/>
            <w:noProof/>
          </w:rPr>
          <w:t>Rys. 10. Architektura Publish/Subscribe</w:t>
        </w:r>
        <w:r w:rsidR="00252408">
          <w:rPr>
            <w:noProof/>
            <w:webHidden/>
          </w:rPr>
          <w:tab/>
        </w:r>
        <w:r w:rsidR="00252408">
          <w:rPr>
            <w:noProof/>
            <w:webHidden/>
          </w:rPr>
          <w:fldChar w:fldCharType="begin"/>
        </w:r>
        <w:r w:rsidR="00252408">
          <w:rPr>
            <w:noProof/>
            <w:webHidden/>
          </w:rPr>
          <w:instrText xml:space="preserve"> PAGEREF _Toc518977354 \h </w:instrText>
        </w:r>
        <w:r w:rsidR="00252408">
          <w:rPr>
            <w:noProof/>
            <w:webHidden/>
          </w:rPr>
        </w:r>
        <w:r w:rsidR="00252408">
          <w:rPr>
            <w:noProof/>
            <w:webHidden/>
          </w:rPr>
          <w:fldChar w:fldCharType="separate"/>
        </w:r>
        <w:r w:rsidR="00252408">
          <w:rPr>
            <w:noProof/>
            <w:webHidden/>
          </w:rPr>
          <w:t>19</w:t>
        </w:r>
        <w:r w:rsidR="00252408">
          <w:rPr>
            <w:noProof/>
            <w:webHidden/>
          </w:rPr>
          <w:fldChar w:fldCharType="end"/>
        </w:r>
      </w:hyperlink>
    </w:p>
    <w:p w14:paraId="50C9B47B" w14:textId="0B09EC9A" w:rsidR="00252408" w:rsidRDefault="0045373E">
      <w:pPr>
        <w:pStyle w:val="TableofFigures"/>
        <w:tabs>
          <w:tab w:val="right" w:leader="dot" w:pos="9062"/>
        </w:tabs>
        <w:rPr>
          <w:rFonts w:asciiTheme="minorHAnsi" w:eastAsiaTheme="minorEastAsia" w:hAnsiTheme="minorHAnsi"/>
          <w:noProof/>
          <w:sz w:val="22"/>
          <w:lang w:val="de-DE" w:eastAsia="de-DE"/>
        </w:rPr>
      </w:pPr>
      <w:hyperlink w:anchor="_Toc518977355" w:history="1">
        <w:r w:rsidR="00252408" w:rsidRPr="00FE42EA">
          <w:rPr>
            <w:rStyle w:val="Hyperlink"/>
            <w:noProof/>
          </w:rPr>
          <w:t>Rys. 11. Logo Hibernate</w:t>
        </w:r>
        <w:r w:rsidR="00252408">
          <w:rPr>
            <w:noProof/>
            <w:webHidden/>
          </w:rPr>
          <w:tab/>
        </w:r>
        <w:r w:rsidR="00252408">
          <w:rPr>
            <w:noProof/>
            <w:webHidden/>
          </w:rPr>
          <w:fldChar w:fldCharType="begin"/>
        </w:r>
        <w:r w:rsidR="00252408">
          <w:rPr>
            <w:noProof/>
            <w:webHidden/>
          </w:rPr>
          <w:instrText xml:space="preserve"> PAGEREF _Toc518977355 \h </w:instrText>
        </w:r>
        <w:r w:rsidR="00252408">
          <w:rPr>
            <w:noProof/>
            <w:webHidden/>
          </w:rPr>
        </w:r>
        <w:r w:rsidR="00252408">
          <w:rPr>
            <w:noProof/>
            <w:webHidden/>
          </w:rPr>
          <w:fldChar w:fldCharType="separate"/>
        </w:r>
        <w:r w:rsidR="00252408">
          <w:rPr>
            <w:noProof/>
            <w:webHidden/>
          </w:rPr>
          <w:t>20</w:t>
        </w:r>
        <w:r w:rsidR="00252408">
          <w:rPr>
            <w:noProof/>
            <w:webHidden/>
          </w:rPr>
          <w:fldChar w:fldCharType="end"/>
        </w:r>
      </w:hyperlink>
    </w:p>
    <w:p w14:paraId="651DB9B5" w14:textId="321F6ADA" w:rsidR="00252408" w:rsidRDefault="0045373E">
      <w:pPr>
        <w:pStyle w:val="TableofFigures"/>
        <w:tabs>
          <w:tab w:val="right" w:leader="dot" w:pos="9062"/>
        </w:tabs>
        <w:rPr>
          <w:rFonts w:asciiTheme="minorHAnsi" w:eastAsiaTheme="minorEastAsia" w:hAnsiTheme="minorHAnsi"/>
          <w:noProof/>
          <w:sz w:val="22"/>
          <w:lang w:val="de-DE" w:eastAsia="de-DE"/>
        </w:rPr>
      </w:pPr>
      <w:hyperlink w:anchor="_Toc518977356" w:history="1">
        <w:r w:rsidR="00252408" w:rsidRPr="00FE42EA">
          <w:rPr>
            <w:rStyle w:val="Hyperlink"/>
            <w:noProof/>
          </w:rPr>
          <w:t>Rys. 12. Logo PostgreSQL</w:t>
        </w:r>
        <w:r w:rsidR="00252408">
          <w:rPr>
            <w:noProof/>
            <w:webHidden/>
          </w:rPr>
          <w:tab/>
        </w:r>
        <w:r w:rsidR="00252408">
          <w:rPr>
            <w:noProof/>
            <w:webHidden/>
          </w:rPr>
          <w:fldChar w:fldCharType="begin"/>
        </w:r>
        <w:r w:rsidR="00252408">
          <w:rPr>
            <w:noProof/>
            <w:webHidden/>
          </w:rPr>
          <w:instrText xml:space="preserve"> PAGEREF _Toc518977356 \h </w:instrText>
        </w:r>
        <w:r w:rsidR="00252408">
          <w:rPr>
            <w:noProof/>
            <w:webHidden/>
          </w:rPr>
        </w:r>
        <w:r w:rsidR="00252408">
          <w:rPr>
            <w:noProof/>
            <w:webHidden/>
          </w:rPr>
          <w:fldChar w:fldCharType="separate"/>
        </w:r>
        <w:r w:rsidR="00252408">
          <w:rPr>
            <w:noProof/>
            <w:webHidden/>
          </w:rPr>
          <w:t>21</w:t>
        </w:r>
        <w:r w:rsidR="00252408">
          <w:rPr>
            <w:noProof/>
            <w:webHidden/>
          </w:rPr>
          <w:fldChar w:fldCharType="end"/>
        </w:r>
      </w:hyperlink>
    </w:p>
    <w:p w14:paraId="1F9CA9A5" w14:textId="4A65B393" w:rsidR="006C4B96" w:rsidRPr="00D528FB" w:rsidRDefault="0071052B" w:rsidP="009032D3">
      <w:pPr>
        <w:spacing w:after="200" w:line="276" w:lineRule="auto"/>
      </w:pPr>
      <w:r w:rsidRPr="00D528FB">
        <w:fldChar w:fldCharType="end"/>
      </w:r>
      <w:r w:rsidR="006C4B96" w:rsidRPr="00D528FB">
        <w:br w:type="page"/>
      </w:r>
    </w:p>
    <w:p w14:paraId="5824F362" w14:textId="77777777" w:rsidR="006C4B96" w:rsidRPr="00252408" w:rsidRDefault="006C4B96" w:rsidP="004C46FD">
      <w:pPr>
        <w:pStyle w:val="Heading1"/>
        <w:rPr>
          <w:lang w:val="en-US"/>
        </w:rPr>
      </w:pPr>
      <w:bookmarkStart w:id="2" w:name="_Toc518977358"/>
      <w:proofErr w:type="spellStart"/>
      <w:r w:rsidRPr="00252408">
        <w:rPr>
          <w:lang w:val="en-US"/>
        </w:rPr>
        <w:lastRenderedPageBreak/>
        <w:t>Spis</w:t>
      </w:r>
      <w:proofErr w:type="spellEnd"/>
      <w:r w:rsidRPr="00252408">
        <w:rPr>
          <w:lang w:val="en-US"/>
        </w:rPr>
        <w:t xml:space="preserve"> </w:t>
      </w:r>
      <w:proofErr w:type="spellStart"/>
      <w:r w:rsidRPr="00252408">
        <w:rPr>
          <w:lang w:val="en-US"/>
        </w:rPr>
        <w:t>tabel</w:t>
      </w:r>
      <w:bookmarkEnd w:id="2"/>
      <w:proofErr w:type="spellEnd"/>
    </w:p>
    <w:p w14:paraId="57F1C1C7" w14:textId="4A73AB31" w:rsidR="004C46FD" w:rsidRPr="00252408" w:rsidRDefault="0071052B" w:rsidP="004C46FD">
      <w:pPr>
        <w:spacing w:after="200" w:line="276" w:lineRule="auto"/>
        <w:rPr>
          <w:lang w:val="en-US"/>
        </w:rPr>
      </w:pPr>
      <w:r w:rsidRPr="00D528FB">
        <w:fldChar w:fldCharType="begin"/>
      </w:r>
      <w:r w:rsidR="009032D3" w:rsidRPr="00252408">
        <w:rPr>
          <w:lang w:val="en-US"/>
        </w:rPr>
        <w:instrText xml:space="preserve"> TOC \h \z \c "Tab." </w:instrText>
      </w:r>
      <w:r w:rsidRPr="00D528FB">
        <w:fldChar w:fldCharType="separate"/>
      </w:r>
      <w:r w:rsidR="00204E92">
        <w:rPr>
          <w:b/>
          <w:bCs/>
          <w:noProof/>
          <w:lang w:val="en-US"/>
        </w:rPr>
        <w:t>No table of figures entries found.</w:t>
      </w:r>
      <w:r w:rsidRPr="00D528FB">
        <w:fldChar w:fldCharType="end"/>
      </w:r>
      <w:r w:rsidR="004C46FD" w:rsidRPr="00252408">
        <w:rPr>
          <w:lang w:val="en-US"/>
        </w:rPr>
        <w:br w:type="page"/>
      </w:r>
    </w:p>
    <w:p w14:paraId="70A3C8E8" w14:textId="77777777" w:rsidR="004C46FD" w:rsidRDefault="004C46FD" w:rsidP="004C46FD">
      <w:pPr>
        <w:pStyle w:val="Heading1"/>
      </w:pPr>
      <w:bookmarkStart w:id="3" w:name="_Toc518977359"/>
      <w:r>
        <w:lastRenderedPageBreak/>
        <w:t>Spis listingów</w:t>
      </w:r>
      <w:bookmarkEnd w:id="3"/>
    </w:p>
    <w:p w14:paraId="418940B1" w14:textId="0B5B84BE" w:rsidR="003D03A5" w:rsidRDefault="0071052B">
      <w:pPr>
        <w:pStyle w:val="TableofFigures"/>
        <w:tabs>
          <w:tab w:val="right" w:leader="dot" w:pos="9062"/>
        </w:tabs>
        <w:rPr>
          <w:rFonts w:asciiTheme="minorHAnsi" w:eastAsiaTheme="minorEastAsia" w:hAnsiTheme="minorHAnsi"/>
          <w:noProof/>
          <w:sz w:val="22"/>
          <w:lang w:eastAsia="pl-PL"/>
        </w:rPr>
      </w:pPr>
      <w:r>
        <w:fldChar w:fldCharType="begin"/>
      </w:r>
      <w:r w:rsidR="004C46FD">
        <w:instrText xml:space="preserve"> TOC \h \z \c "Listing." </w:instrText>
      </w:r>
      <w:r>
        <w:fldChar w:fldCharType="separate"/>
      </w:r>
      <w:hyperlink w:anchor="_Toc517872525" w:history="1">
        <w:r w:rsidR="003D03A5" w:rsidRPr="009B758A">
          <w:rPr>
            <w:rStyle w:val="Hyperlink"/>
            <w:noProof/>
            <w:lang w:val="en-US"/>
          </w:rPr>
          <w:t>Listing. 1. Początkowe żądanie HTTP</w:t>
        </w:r>
        <w:r w:rsidR="003D03A5">
          <w:rPr>
            <w:noProof/>
            <w:webHidden/>
          </w:rPr>
          <w:tab/>
        </w:r>
        <w:r w:rsidR="003D03A5">
          <w:rPr>
            <w:noProof/>
            <w:webHidden/>
          </w:rPr>
          <w:fldChar w:fldCharType="begin"/>
        </w:r>
        <w:r w:rsidR="003D03A5">
          <w:rPr>
            <w:noProof/>
            <w:webHidden/>
          </w:rPr>
          <w:instrText xml:space="preserve"> PAGEREF _Toc517872525 \h </w:instrText>
        </w:r>
        <w:r w:rsidR="003D03A5">
          <w:rPr>
            <w:noProof/>
            <w:webHidden/>
          </w:rPr>
        </w:r>
        <w:r w:rsidR="003D03A5">
          <w:rPr>
            <w:noProof/>
            <w:webHidden/>
          </w:rPr>
          <w:fldChar w:fldCharType="separate"/>
        </w:r>
        <w:r w:rsidR="003D03A5">
          <w:rPr>
            <w:noProof/>
            <w:webHidden/>
          </w:rPr>
          <w:t>22</w:t>
        </w:r>
        <w:r w:rsidR="003D03A5">
          <w:rPr>
            <w:noProof/>
            <w:webHidden/>
          </w:rPr>
          <w:fldChar w:fldCharType="end"/>
        </w:r>
      </w:hyperlink>
    </w:p>
    <w:p w14:paraId="217654F9" w14:textId="2D1609F8" w:rsidR="00AB4353" w:rsidRPr="00D528FB" w:rsidRDefault="0071052B" w:rsidP="004C46FD">
      <w:pPr>
        <w:spacing w:after="200" w:line="276" w:lineRule="auto"/>
      </w:pPr>
      <w:r>
        <w:fldChar w:fldCharType="end"/>
      </w:r>
      <w:r w:rsidR="00AB4353" w:rsidRPr="00D528FB">
        <w:br w:type="page"/>
      </w:r>
    </w:p>
    <w:p w14:paraId="53A6A887" w14:textId="77777777" w:rsidR="00AB4353" w:rsidRPr="00427D5A" w:rsidRDefault="00AB4353" w:rsidP="00AB4353">
      <w:pPr>
        <w:pStyle w:val="Heading1"/>
        <w:rPr>
          <w:lang w:val="en-US"/>
        </w:rPr>
      </w:pPr>
      <w:bookmarkStart w:id="4" w:name="_Toc518977360"/>
      <w:proofErr w:type="spellStart"/>
      <w:r w:rsidRPr="00427D5A">
        <w:rPr>
          <w:lang w:val="en-US"/>
        </w:rPr>
        <w:lastRenderedPageBreak/>
        <w:t>Skróty</w:t>
      </w:r>
      <w:bookmarkEnd w:id="4"/>
      <w:proofErr w:type="spellEnd"/>
    </w:p>
    <w:p w14:paraId="3B9C153D" w14:textId="77777777" w:rsidR="007721CF" w:rsidRPr="00427D5A" w:rsidRDefault="00DC20C3" w:rsidP="007721CF">
      <w:pPr>
        <w:rPr>
          <w:lang w:val="en-US"/>
        </w:rPr>
      </w:pPr>
      <w:r>
        <w:rPr>
          <w:b/>
          <w:bCs/>
          <w:lang w:val="en-US"/>
        </w:rPr>
        <w:t>JEE</w:t>
      </w:r>
      <w:r w:rsidR="007721CF" w:rsidRPr="00427D5A">
        <w:rPr>
          <w:lang w:val="en-US"/>
        </w:rPr>
        <w:t xml:space="preserve"> (ang. </w:t>
      </w:r>
      <w:r>
        <w:rPr>
          <w:i/>
          <w:iCs/>
          <w:lang w:val="en-US"/>
        </w:rPr>
        <w:t>Java Enterprise Edition</w:t>
      </w:r>
      <w:r w:rsidR="007721CF" w:rsidRPr="00427D5A">
        <w:rPr>
          <w:lang w:val="en-US"/>
        </w:rPr>
        <w:t>)</w:t>
      </w:r>
    </w:p>
    <w:p w14:paraId="6DE7A8F6" w14:textId="77777777" w:rsidR="007721CF" w:rsidRPr="00427D5A" w:rsidRDefault="007721CF" w:rsidP="007721CF">
      <w:pPr>
        <w:rPr>
          <w:lang w:val="en-US"/>
        </w:rPr>
      </w:pPr>
      <w:r w:rsidRPr="00427D5A">
        <w:rPr>
          <w:b/>
          <w:bCs/>
          <w:lang w:val="en-US"/>
        </w:rPr>
        <w:t>XML</w:t>
      </w:r>
      <w:r w:rsidRPr="00427D5A">
        <w:rPr>
          <w:lang w:val="en-US"/>
        </w:rPr>
        <w:t xml:space="preserve"> (ang. </w:t>
      </w:r>
      <w:proofErr w:type="spellStart"/>
      <w:r w:rsidRPr="00427D5A">
        <w:rPr>
          <w:i/>
          <w:iCs/>
          <w:lang w:val="en-US"/>
        </w:rPr>
        <w:t>eXtensible</w:t>
      </w:r>
      <w:proofErr w:type="spellEnd"/>
      <w:r w:rsidRPr="00427D5A">
        <w:rPr>
          <w:i/>
          <w:iCs/>
          <w:lang w:val="en-US"/>
        </w:rPr>
        <w:t xml:space="preserve"> Markup Language</w:t>
      </w:r>
      <w:r w:rsidRPr="00427D5A">
        <w:rPr>
          <w:lang w:val="en-US"/>
        </w:rPr>
        <w:t>)</w:t>
      </w:r>
    </w:p>
    <w:p w14:paraId="6B49E378" w14:textId="77777777" w:rsidR="007721CF" w:rsidRPr="00427D5A" w:rsidRDefault="007721CF" w:rsidP="007721CF">
      <w:pPr>
        <w:rPr>
          <w:lang w:val="en-US"/>
        </w:rPr>
      </w:pPr>
      <w:r w:rsidRPr="00427D5A">
        <w:rPr>
          <w:b/>
          <w:bCs/>
          <w:lang w:val="en-US"/>
        </w:rPr>
        <w:t>SOAP</w:t>
      </w:r>
      <w:r w:rsidRPr="00427D5A">
        <w:rPr>
          <w:lang w:val="en-US"/>
        </w:rPr>
        <w:t xml:space="preserve"> (ang. </w:t>
      </w:r>
      <w:r w:rsidRPr="00427D5A">
        <w:rPr>
          <w:i/>
          <w:iCs/>
          <w:lang w:val="en-US"/>
        </w:rPr>
        <w:t>Simple Object Access Protocol</w:t>
      </w:r>
      <w:r w:rsidRPr="00427D5A">
        <w:rPr>
          <w:lang w:val="en-US"/>
        </w:rPr>
        <w:t>)</w:t>
      </w:r>
    </w:p>
    <w:p w14:paraId="0CA86769" w14:textId="77777777" w:rsidR="007721CF" w:rsidRPr="00427D5A" w:rsidRDefault="00DC20C3" w:rsidP="007721CF">
      <w:pPr>
        <w:rPr>
          <w:lang w:val="en-US"/>
        </w:rPr>
      </w:pPr>
      <w:r>
        <w:rPr>
          <w:b/>
          <w:bCs/>
          <w:lang w:val="en-US"/>
        </w:rPr>
        <w:t>JPA</w:t>
      </w:r>
      <w:r w:rsidR="007721CF" w:rsidRPr="00427D5A">
        <w:rPr>
          <w:lang w:val="en-US"/>
        </w:rPr>
        <w:t xml:space="preserve"> (ang. </w:t>
      </w:r>
      <w:r>
        <w:rPr>
          <w:i/>
          <w:iCs/>
          <w:lang w:val="en-US"/>
        </w:rPr>
        <w:t>Java Persistence API</w:t>
      </w:r>
      <w:r w:rsidR="007721CF" w:rsidRPr="00427D5A">
        <w:rPr>
          <w:lang w:val="en-US"/>
        </w:rPr>
        <w:t>)</w:t>
      </w:r>
    </w:p>
    <w:p w14:paraId="3393E184" w14:textId="77777777" w:rsidR="007721CF" w:rsidRPr="00427D5A" w:rsidRDefault="00DC20C3" w:rsidP="007721CF">
      <w:pPr>
        <w:rPr>
          <w:lang w:val="en-US"/>
        </w:rPr>
      </w:pPr>
      <w:r>
        <w:rPr>
          <w:b/>
          <w:bCs/>
          <w:lang w:val="en-US"/>
        </w:rPr>
        <w:t>JSF</w:t>
      </w:r>
      <w:r w:rsidR="007721CF" w:rsidRPr="00427D5A">
        <w:rPr>
          <w:lang w:val="en-US"/>
        </w:rPr>
        <w:t xml:space="preserve"> (ang. </w:t>
      </w:r>
      <w:r>
        <w:rPr>
          <w:i/>
          <w:iCs/>
          <w:lang w:val="en-US"/>
        </w:rPr>
        <w:t>Java Server Faces</w:t>
      </w:r>
      <w:r w:rsidR="007721CF" w:rsidRPr="00427D5A">
        <w:rPr>
          <w:lang w:val="en-US"/>
        </w:rPr>
        <w:t>)</w:t>
      </w:r>
    </w:p>
    <w:p w14:paraId="4B3F4B89" w14:textId="77777777" w:rsidR="007721CF" w:rsidRPr="00DC20C3" w:rsidRDefault="00DC20C3" w:rsidP="007721CF">
      <w:pPr>
        <w:rPr>
          <w:lang w:val="en-US"/>
        </w:rPr>
      </w:pPr>
      <w:r w:rsidRPr="00DC20C3">
        <w:rPr>
          <w:b/>
          <w:bCs/>
          <w:lang w:val="en-US"/>
        </w:rPr>
        <w:t>JMS</w:t>
      </w:r>
      <w:r w:rsidR="007721CF" w:rsidRPr="00DC20C3">
        <w:rPr>
          <w:lang w:val="en-US"/>
        </w:rPr>
        <w:t xml:space="preserve"> (ang. </w:t>
      </w:r>
      <w:r w:rsidRPr="00DC20C3">
        <w:rPr>
          <w:i/>
          <w:iCs/>
          <w:lang w:val="en-US"/>
        </w:rPr>
        <w:t>Java Messaging System</w:t>
      </w:r>
      <w:r w:rsidR="007721CF" w:rsidRPr="00DC20C3">
        <w:rPr>
          <w:lang w:val="en-US"/>
        </w:rPr>
        <w:t>)</w:t>
      </w:r>
    </w:p>
    <w:p w14:paraId="5641A4A7" w14:textId="77777777" w:rsidR="007721CF" w:rsidRPr="00DC20C3" w:rsidRDefault="00DC20C3" w:rsidP="007721CF">
      <w:pPr>
        <w:rPr>
          <w:lang w:val="de-DE"/>
        </w:rPr>
      </w:pPr>
      <w:r>
        <w:rPr>
          <w:b/>
          <w:bCs/>
          <w:lang w:val="de-DE"/>
        </w:rPr>
        <w:t>MDB</w:t>
      </w:r>
      <w:r w:rsidR="007721CF" w:rsidRPr="00192E7F">
        <w:rPr>
          <w:lang w:val="de-DE"/>
        </w:rPr>
        <w:t xml:space="preserve"> (ang. </w:t>
      </w:r>
      <w:r w:rsidRPr="00DC20C3">
        <w:rPr>
          <w:i/>
          <w:iCs/>
          <w:lang w:val="de-DE"/>
        </w:rPr>
        <w:t>Message-Driven Bean</w:t>
      </w:r>
      <w:r w:rsidR="007721CF" w:rsidRPr="00DC20C3">
        <w:rPr>
          <w:lang w:val="de-DE"/>
        </w:rPr>
        <w:t>)</w:t>
      </w:r>
    </w:p>
    <w:p w14:paraId="2F568B5D" w14:textId="77777777" w:rsidR="007721CF" w:rsidRPr="00427D5A" w:rsidRDefault="00DC20C3" w:rsidP="007721CF">
      <w:pPr>
        <w:rPr>
          <w:lang w:val="en-US"/>
        </w:rPr>
      </w:pPr>
      <w:r>
        <w:rPr>
          <w:b/>
          <w:bCs/>
          <w:lang w:val="en-US"/>
        </w:rPr>
        <w:t>EJB</w:t>
      </w:r>
      <w:r w:rsidR="007721CF" w:rsidRPr="00427D5A">
        <w:rPr>
          <w:lang w:val="en-US"/>
        </w:rPr>
        <w:t xml:space="preserve"> (ang. </w:t>
      </w:r>
      <w:r>
        <w:rPr>
          <w:i/>
          <w:iCs/>
          <w:lang w:val="en-US"/>
        </w:rPr>
        <w:t>Enterprise Java Bean</w:t>
      </w:r>
      <w:r w:rsidR="007721CF" w:rsidRPr="00427D5A">
        <w:rPr>
          <w:lang w:val="en-US"/>
        </w:rPr>
        <w:t>)</w:t>
      </w:r>
    </w:p>
    <w:p w14:paraId="262D2975" w14:textId="77777777" w:rsidR="006C4B96" w:rsidRPr="00D528FB" w:rsidRDefault="006C4B96" w:rsidP="009032D3">
      <w:pPr>
        <w:spacing w:after="200" w:line="276" w:lineRule="auto"/>
      </w:pPr>
      <w:r w:rsidRPr="00D528FB">
        <w:br w:type="page"/>
      </w:r>
    </w:p>
    <w:p w14:paraId="2D9C2999" w14:textId="77777777" w:rsidR="00556687" w:rsidRPr="00D528FB" w:rsidRDefault="00604188" w:rsidP="00257721">
      <w:pPr>
        <w:pStyle w:val="NrNagwek1"/>
      </w:pPr>
      <w:bookmarkStart w:id="5" w:name="_Toc518977361"/>
      <w:r w:rsidRPr="00D528FB">
        <w:lastRenderedPageBreak/>
        <w:t>Wstęp</w:t>
      </w:r>
      <w:bookmarkEnd w:id="5"/>
    </w:p>
    <w:p w14:paraId="2F148C8B" w14:textId="46F9C728" w:rsidR="00820A22" w:rsidRDefault="001876F7" w:rsidP="00820A22">
      <w:pPr>
        <w:pStyle w:val="Tekstwiodcy"/>
      </w:pPr>
      <w:r w:rsidRPr="001876F7">
        <w:t>Rozproszone, wielowarst</w:t>
      </w:r>
      <w:r>
        <w:t>w</w:t>
      </w:r>
      <w:r w:rsidRPr="001876F7">
        <w:t>owe aplikacje internetowe pełnią w dzisiejszych czasach olbrzymi</w:t>
      </w:r>
      <w:r>
        <w:t>ą rolę. Pozwalają one na używanie wielu różnych technologii, zapewniają skalowalność i bezpieczeństwo. Te aspekty sprawiły, że są one często wybierane przez przedsiębiorstwa handlowe, które dzięki aplikacjom wielowarstwowym są w stanie efektywnie zarządzać swoim inwentarzem, finansami czy obsługą zamówień. Każdy z wymienionych tematów jest tematem zdecydowanie rozległym i wymagającym dobrze napisanego systemu odpornego na zewnętrzne ataki, a także pozwalającego na łatwą rozbudowę</w:t>
      </w:r>
      <w:r w:rsidR="00537894">
        <w:t>.</w:t>
      </w:r>
    </w:p>
    <w:p w14:paraId="4F697867" w14:textId="11633106" w:rsidR="00820A22" w:rsidRDefault="00820A22" w:rsidP="00820A22">
      <w:pPr>
        <w:pStyle w:val="NrNagwek2"/>
      </w:pPr>
      <w:bookmarkStart w:id="6" w:name="_Toc518977362"/>
      <w:r>
        <w:t>Cel pracy</w:t>
      </w:r>
      <w:bookmarkEnd w:id="6"/>
    </w:p>
    <w:p w14:paraId="2015FF48" w14:textId="122631CE" w:rsidR="00C1602B" w:rsidRDefault="00820A22" w:rsidP="00C1602B">
      <w:pPr>
        <w:pStyle w:val="Tekstwiodcy"/>
      </w:pPr>
      <w:r w:rsidRPr="00537894">
        <w:t>Celem tej pracy jest sprawdzenie</w:t>
      </w:r>
      <w:r w:rsidR="00970B61">
        <w:t>,</w:t>
      </w:r>
      <w:r w:rsidRPr="00537894">
        <w:t xml:space="preserve"> jakie mo</w:t>
      </w:r>
      <w:r>
        <w:t>żliwości mogą zaoferować swoim klientom przedsiębiorstwa korzystające z systemu wielowarstwowego używającego technologii Java EE. Obecnie na rynku jest dostępnych również kilka innych technologii, ale to Java EE ma za sobą już całkiem sporą historię i jest jednym z wiodących wyborów wśród systemów internetowych. Oprócz samych możliwości technologii zostały sprawdzone również kryteria wydajnościowe. Porównane zostały parametry wielowarstwowego systemu rozproszonego, a także prostej architektury ze scentral</w:t>
      </w:r>
      <w:r w:rsidR="00C1602B">
        <w:t>izowaną bazą danych. Zostały wykonane następujące zadania:</w:t>
      </w:r>
    </w:p>
    <w:p w14:paraId="459483BD" w14:textId="53953909" w:rsidR="00C1602B" w:rsidRDefault="00C1602B" w:rsidP="00C1602B">
      <w:pPr>
        <w:pStyle w:val="Tekstwiodcy"/>
        <w:numPr>
          <w:ilvl w:val="0"/>
          <w:numId w:val="9"/>
        </w:numPr>
      </w:pPr>
      <w:r>
        <w:t>Opracowanie i wykonanie projektu wielowarstwowej rozproszonej aplikacji internetowej wspierającej przedsiębiorstwo handlowe, działającej na platformie Java EE z wykorzystaniem technologii JMS</w:t>
      </w:r>
    </w:p>
    <w:p w14:paraId="1EB9DD8C" w14:textId="77AB6074" w:rsidR="00C1602B" w:rsidRDefault="00C1602B" w:rsidP="00C1602B">
      <w:pPr>
        <w:pStyle w:val="Tekstwiodcy"/>
        <w:numPr>
          <w:ilvl w:val="0"/>
          <w:numId w:val="9"/>
        </w:numPr>
      </w:pPr>
      <w:r>
        <w:t>Implementacja projektu wielowarstwowej rozproszonej aplikacji internetowej Java EE z wykorzystaniem technologii JMS</w:t>
      </w:r>
    </w:p>
    <w:p w14:paraId="04A04A4A" w14:textId="49DA1412" w:rsidR="00C1602B" w:rsidRDefault="00C1602B" w:rsidP="00C1602B">
      <w:pPr>
        <w:pStyle w:val="Tekstwiodcy"/>
        <w:numPr>
          <w:ilvl w:val="0"/>
          <w:numId w:val="9"/>
        </w:numPr>
      </w:pPr>
      <w:r>
        <w:t>Opracowanie metryk umożliwiających ocenę wydajności wykonanej aplikacji</w:t>
      </w:r>
    </w:p>
    <w:p w14:paraId="4E40C3A4" w14:textId="55E144F0" w:rsidR="00C1602B" w:rsidRDefault="00C1602B" w:rsidP="00C1602B">
      <w:pPr>
        <w:pStyle w:val="Tekstwiodcy"/>
        <w:numPr>
          <w:ilvl w:val="0"/>
          <w:numId w:val="9"/>
        </w:numPr>
      </w:pPr>
      <w:r>
        <w:t>Wykonanie pomiarów wydajności wykonanej aplikacji</w:t>
      </w:r>
    </w:p>
    <w:p w14:paraId="3E1E7F1C" w14:textId="10C44C66" w:rsidR="00C1602B" w:rsidRDefault="00C1602B" w:rsidP="00C1602B">
      <w:pPr>
        <w:pStyle w:val="Tekstwiodcy"/>
        <w:numPr>
          <w:ilvl w:val="0"/>
          <w:numId w:val="9"/>
        </w:numPr>
      </w:pPr>
      <w:r>
        <w:t>Analiza wyników i ocena wydajności</w:t>
      </w:r>
    </w:p>
    <w:p w14:paraId="13141E54" w14:textId="77777777" w:rsidR="00C1602B" w:rsidRDefault="00C1602B" w:rsidP="00820A22">
      <w:pPr>
        <w:pStyle w:val="Tekstwiodcy"/>
      </w:pPr>
    </w:p>
    <w:p w14:paraId="3D237F34" w14:textId="77777777" w:rsidR="00820A22" w:rsidRDefault="00820A22" w:rsidP="00820A22">
      <w:pPr>
        <w:pStyle w:val="Tekstwiodcy"/>
      </w:pPr>
    </w:p>
    <w:p w14:paraId="75AA525F" w14:textId="34BC78FD" w:rsidR="00D528FB" w:rsidRDefault="00820A22" w:rsidP="00D528FB">
      <w:pPr>
        <w:pStyle w:val="NrNagwek2"/>
      </w:pPr>
      <w:bookmarkStart w:id="7" w:name="_Toc518977363"/>
      <w:r>
        <w:lastRenderedPageBreak/>
        <w:t>Zakres</w:t>
      </w:r>
      <w:r w:rsidR="00D528FB" w:rsidRPr="00D528FB">
        <w:t xml:space="preserve"> pracy</w:t>
      </w:r>
      <w:bookmarkEnd w:id="7"/>
    </w:p>
    <w:p w14:paraId="31C3555B" w14:textId="55275F80" w:rsidR="00537894" w:rsidRDefault="00970B61" w:rsidP="00970B61">
      <w:pPr>
        <w:pStyle w:val="Tekstwiodcy"/>
        <w:ind w:firstLine="0"/>
      </w:pPr>
      <w:r>
        <w:t xml:space="preserve">       </w:t>
      </w:r>
      <w:r w:rsidR="00537894">
        <w:t xml:space="preserve">W rozdziale drugim krótko przedstawione zostały technologie używane do budowy aplikacji internetowych. Skupiono się głównie na </w:t>
      </w:r>
      <w:r>
        <w:t>platformie</w:t>
      </w:r>
      <w:r w:rsidR="00172728">
        <w:t xml:space="preserve"> Java EE</w:t>
      </w:r>
      <w:r w:rsidR="00537894">
        <w:t>. W dalszej części rozdziału wyszczególniono również najczęściej stosowane technologie do budowy warstwy prezentacji</w:t>
      </w:r>
      <w:r w:rsidR="00414668">
        <w:t>, warstwy logiki biznesowej czy warstwy integracji (na przykład Java Persistence API czy Java Messaging Service)</w:t>
      </w:r>
      <w:r w:rsidR="00537894">
        <w:t>.</w:t>
      </w:r>
    </w:p>
    <w:p w14:paraId="151B94D1" w14:textId="13026791" w:rsidR="00BF074C" w:rsidRDefault="00537894" w:rsidP="00537894">
      <w:pPr>
        <w:pStyle w:val="Tekstwiodcy"/>
        <w:ind w:firstLine="0"/>
      </w:pPr>
      <w:r>
        <w:t>W trzecim rozdziale opisany został proces opracowania koncepcji systemu – od modelu biznesowego, przez wymagania</w:t>
      </w:r>
      <w:r w:rsidR="00970B61">
        <w:t>,</w:t>
      </w:r>
      <w:r>
        <w:t xml:space="preserve"> jakie stawiane są przed systemami internetowymi</w:t>
      </w:r>
      <w:r w:rsidR="00BF074C">
        <w:t xml:space="preserve">, aż do opracowania modelu konceptualnego. </w:t>
      </w:r>
      <w:r w:rsidR="00970B61">
        <w:t>Przedstawiono</w:t>
      </w:r>
      <w:r w:rsidR="00BF074C">
        <w:t xml:space="preserve"> tam między innymi odpowiednie przypadki użycia, które powinna obsługiwać rozproszona aplikacja internetowa, która docelowo ma być wykorzystywana przez przedsiębiorstwo handlowe. Zaprezentowane zostały również przykładowe schematy bazy danych.</w:t>
      </w:r>
    </w:p>
    <w:p w14:paraId="5E8C7D09" w14:textId="0635B90B" w:rsidR="00BF074C" w:rsidRDefault="00BF074C" w:rsidP="00537894">
      <w:pPr>
        <w:pStyle w:val="Tekstwiodcy"/>
        <w:ind w:firstLine="0"/>
      </w:pPr>
      <w:r>
        <w:t xml:space="preserve">Kolejny rozdział to podsumowanie fazy projektowania systemu. Abstrakcja przyjęta w rozdziale poprzednim </w:t>
      </w:r>
      <w:r w:rsidR="00970B61">
        <w:t>jest tutaj uściślona</w:t>
      </w:r>
      <w:r>
        <w:t xml:space="preserve">. Zaprezentowane zostały diagramy klas </w:t>
      </w:r>
      <w:r w:rsidR="00970B61">
        <w:t>oraz</w:t>
      </w:r>
      <w:r>
        <w:t xml:space="preserve"> dokładne diagramy sekwencji. </w:t>
      </w:r>
      <w:r w:rsidR="00970B61">
        <w:t>Przedstawiono informacje związane z</w:t>
      </w:r>
      <w:r>
        <w:t xml:space="preserve"> </w:t>
      </w:r>
      <w:r w:rsidR="00970B61">
        <w:t>warstwą</w:t>
      </w:r>
      <w:r>
        <w:t xml:space="preserve"> prezentacji. </w:t>
      </w:r>
      <w:r w:rsidR="00970B61">
        <w:t>Pokazano</w:t>
      </w:r>
      <w:r>
        <w:t xml:space="preserve"> projekty formularzy, które będą używane przez stronę klienta.</w:t>
      </w:r>
    </w:p>
    <w:p w14:paraId="451490CE" w14:textId="2053CA3C" w:rsidR="00676BB4" w:rsidRDefault="00BF074C" w:rsidP="00537894">
      <w:pPr>
        <w:pStyle w:val="Tekstwiodcy"/>
        <w:ind w:firstLine="0"/>
      </w:pPr>
      <w:r>
        <w:t>W rozdziale piątym przedstawione zostały szczegóły implementac</w:t>
      </w:r>
      <w:r w:rsidR="00970B61">
        <w:t>ji aplikacji</w:t>
      </w:r>
      <w:r>
        <w:t>. Oprócz najważniejszych fragmentów kodu źródłowego</w:t>
      </w:r>
      <w:r w:rsidR="00970B61" w:rsidRPr="00970B61">
        <w:t xml:space="preserve"> </w:t>
      </w:r>
      <w:r w:rsidR="00970B61">
        <w:t>przedstawiono rozdzielenie kodu do poszczególnych warstw aplikacji.</w:t>
      </w:r>
      <w:r>
        <w:t xml:space="preserve"> </w:t>
      </w:r>
      <w:r w:rsidR="00970B61">
        <w:t>Pokazano architekturę systemu, czyli opis warstw i topologię  oprogramowania. Przedstawiono sposób obsługi bezpieczeństwa w zakresie niezawodności i ochroną przed tzw. „stroną trzecią” w wykonanej aplikacji internetowej, a więc odporności na awarie czy prawa dostępu użytkowników.</w:t>
      </w:r>
    </w:p>
    <w:p w14:paraId="53FE58CF" w14:textId="34165778" w:rsidR="009479CA" w:rsidRPr="009A4152" w:rsidRDefault="00970B61" w:rsidP="009A4152">
      <w:pPr>
        <w:pStyle w:val="Tekstwiodcy"/>
        <w:ind w:firstLine="0"/>
      </w:pPr>
      <w:r>
        <w:t>Szósty rozdział zawiera opis testowania powstałego systemu - dokładny plan testów wraz z danymi wejściowymi i oczekiwanymi rezultatami. Przedstawiono zestawienia wyników testowania przy uwzględnieniu poszczególnych rodzajów systemów w zależności od użytej topologii, a także analizę wyników przeprowadzonych testów.</w:t>
      </w:r>
      <w:r w:rsidR="009479CA">
        <w:br w:type="page"/>
      </w:r>
    </w:p>
    <w:p w14:paraId="5FA1EE1D" w14:textId="77777777" w:rsidR="00821E45" w:rsidRPr="00D528FB" w:rsidRDefault="0059203F" w:rsidP="006A746E">
      <w:pPr>
        <w:pStyle w:val="NrNagwek1"/>
      </w:pPr>
      <w:bookmarkStart w:id="8" w:name="_Toc518977364"/>
      <w:r>
        <w:lastRenderedPageBreak/>
        <w:t>Technologie używane do budowy aplikacji internetowych</w:t>
      </w:r>
      <w:bookmarkEnd w:id="8"/>
    </w:p>
    <w:p w14:paraId="6238C478" w14:textId="78D1029A" w:rsidR="00821E45" w:rsidRDefault="00180374" w:rsidP="00821E45">
      <w:pPr>
        <w:pStyle w:val="NrNagwek2"/>
      </w:pPr>
      <w:bookmarkStart w:id="9" w:name="_Toc518977365"/>
      <w:r>
        <w:t>Wielowarstwowa r</w:t>
      </w:r>
      <w:r w:rsidR="00DD0A7B">
        <w:t>ozproszona aplikacja internetowa</w:t>
      </w:r>
      <w:bookmarkEnd w:id="9"/>
    </w:p>
    <w:p w14:paraId="48BC4BD8" w14:textId="409B3272" w:rsidR="003D0276" w:rsidRDefault="00180374" w:rsidP="003D0276">
      <w:pPr>
        <w:pStyle w:val="Tekstwiodcy"/>
      </w:pPr>
      <w:r w:rsidRPr="00180374">
        <w:t xml:space="preserve">Rozproszoną aplikacją internetową nazywany jest program, który działa na </w:t>
      </w:r>
      <w:r>
        <w:t>wielu komputerach w sieci</w:t>
      </w:r>
      <w:r w:rsidR="003D0276" w:rsidRPr="00180374">
        <w:t>.</w:t>
      </w:r>
      <w:r>
        <w:t xml:space="preserve"> Tego typu aplikacje porozumiewają się ze sobą w celu wykonania jakiegoś zadania (na przykład utrzymywania spójności danych, wymiany informacji czy podziału odpowiedzialności). Aplikacje najczęściej są budowane na architekturze klient-serwer, gdzie n serwerów komunikuje się ze sobą. Klient odpowiada za interakcję z użytkownikiem, za wysokopoziomowy dostęp do danych, serwer z kolei odpowiada za logikę biznesową, komunikację z innymi serwerami, a także z warstwą danych (np. baz</w:t>
      </w:r>
      <w:r w:rsidR="00970B61">
        <w:t>ą</w:t>
      </w:r>
      <w:r>
        <w:t xml:space="preserve"> danych). </w:t>
      </w:r>
    </w:p>
    <w:p w14:paraId="07AD6DD6" w14:textId="758C2BDB" w:rsidR="00180374" w:rsidRDefault="00180374" w:rsidP="003D0276">
      <w:pPr>
        <w:pStyle w:val="Tekstwiodcy"/>
      </w:pPr>
      <w:r>
        <w:t>Wielowarstwowość aplikacji internetowej jest powiązana w pewien sposób z rozproszonością. Większość aplikacji rozproszonych jest aplikacjami wielowarstwowymi, ale nie wszystkie aplikacje wielowarstwowe są rozproszone. Najczęściej spotykany model aplikacji wielowarstwowej składa się z pięciu warstw:</w:t>
      </w:r>
    </w:p>
    <w:p w14:paraId="1D7B6A65" w14:textId="760BF690" w:rsidR="00180374" w:rsidRDefault="00970B61" w:rsidP="00180374">
      <w:pPr>
        <w:pStyle w:val="Tekstwiodcy"/>
        <w:numPr>
          <w:ilvl w:val="0"/>
          <w:numId w:val="5"/>
        </w:numPr>
      </w:pPr>
      <w:r>
        <w:t>w</w:t>
      </w:r>
      <w:r w:rsidR="00180374">
        <w:t>arstwy danych (</w:t>
      </w:r>
      <w:r>
        <w:t>p</w:t>
      </w:r>
      <w:r w:rsidR="00180374">
        <w:t>liki, bazy danych)</w:t>
      </w:r>
    </w:p>
    <w:p w14:paraId="37F2A6D7" w14:textId="1D311552" w:rsidR="00180374" w:rsidRDefault="00970B61" w:rsidP="00180374">
      <w:pPr>
        <w:pStyle w:val="Tekstwiodcy"/>
        <w:numPr>
          <w:ilvl w:val="0"/>
          <w:numId w:val="5"/>
        </w:numPr>
      </w:pPr>
      <w:r>
        <w:t>w</w:t>
      </w:r>
      <w:r w:rsidR="00180374">
        <w:t>arstwy integracji (</w:t>
      </w:r>
      <w:r>
        <w:t>serwisy internetowe</w:t>
      </w:r>
      <w:r w:rsidR="00180374">
        <w:t>, JMS, DAO</w:t>
      </w:r>
      <w:r w:rsidR="00D36B1A">
        <w:t>, JPA, MDB</w:t>
      </w:r>
      <w:r w:rsidR="00180374">
        <w:t>)</w:t>
      </w:r>
    </w:p>
    <w:p w14:paraId="06D9BB6F" w14:textId="0641E351" w:rsidR="00180374" w:rsidRDefault="00970B61" w:rsidP="00180374">
      <w:pPr>
        <w:pStyle w:val="Tekstwiodcy"/>
        <w:numPr>
          <w:ilvl w:val="0"/>
          <w:numId w:val="5"/>
        </w:numPr>
      </w:pPr>
      <w:r>
        <w:t>w</w:t>
      </w:r>
      <w:r w:rsidR="00180374">
        <w:t>arstwy logiki biznesowej (</w:t>
      </w:r>
      <w:r>
        <w:t>komponenty typu Session Bean</w:t>
      </w:r>
      <w:r w:rsidR="002574AE">
        <w:t>)</w:t>
      </w:r>
    </w:p>
    <w:p w14:paraId="311CCD42" w14:textId="746F00CB" w:rsidR="002574AE" w:rsidRDefault="00970B61" w:rsidP="00180374">
      <w:pPr>
        <w:pStyle w:val="Tekstwiodcy"/>
        <w:numPr>
          <w:ilvl w:val="0"/>
          <w:numId w:val="5"/>
        </w:numPr>
      </w:pPr>
      <w:r>
        <w:t>w</w:t>
      </w:r>
      <w:r w:rsidR="002574AE">
        <w:t>arstwy sieciowej/prezentacji (</w:t>
      </w:r>
      <w:r>
        <w:t>s</w:t>
      </w:r>
      <w:r w:rsidR="002574AE">
        <w:t>erwlety, JSP, JSF)</w:t>
      </w:r>
    </w:p>
    <w:p w14:paraId="64853C79" w14:textId="2B1FB598" w:rsidR="002574AE" w:rsidRDefault="00970B61" w:rsidP="00180374">
      <w:pPr>
        <w:pStyle w:val="Tekstwiodcy"/>
        <w:numPr>
          <w:ilvl w:val="0"/>
          <w:numId w:val="5"/>
        </w:numPr>
      </w:pPr>
      <w:r>
        <w:t>w</w:t>
      </w:r>
      <w:r w:rsidR="002574AE">
        <w:t>arstwy klienckiej (</w:t>
      </w:r>
      <w:r>
        <w:t>p</w:t>
      </w:r>
      <w:r w:rsidR="002574AE">
        <w:t>rzeglądarka, aplet Java)</w:t>
      </w:r>
      <w:r>
        <w:t>.</w:t>
      </w:r>
    </w:p>
    <w:p w14:paraId="035A7F7F" w14:textId="77777777" w:rsidR="002574AE" w:rsidRDefault="002574AE" w:rsidP="002574AE">
      <w:pPr>
        <w:pStyle w:val="Tekstwiodcy"/>
      </w:pPr>
    </w:p>
    <w:p w14:paraId="2D14250D" w14:textId="5D6E4BBD" w:rsidR="002574AE" w:rsidRDefault="002574AE" w:rsidP="002574AE">
      <w:pPr>
        <w:pStyle w:val="Tekstwiodcy"/>
        <w:ind w:firstLine="0"/>
      </w:pPr>
      <w:r>
        <w:t xml:space="preserve">Tego typu podział ma zapewnić aplikacji wysoką skalowalność i ułatwić jej utrzymanie w </w:t>
      </w:r>
      <w:r w:rsidR="00970B61">
        <w:t>trakcie użytkowania</w:t>
      </w:r>
      <w:r>
        <w:t xml:space="preserve">. Poszczególne warstwy są od siebie logicznie oddzielone w celu uzyskania możliwości </w:t>
      </w:r>
      <w:r w:rsidR="00970B61">
        <w:t>łatwej rozbudowy</w:t>
      </w:r>
      <w:r>
        <w:t xml:space="preserve"> systemu czy zmniejszenia podatności na błędy.</w:t>
      </w:r>
    </w:p>
    <w:p w14:paraId="344B9858" w14:textId="77777777" w:rsidR="00A41C52" w:rsidRDefault="004D7B37" w:rsidP="00A41C52">
      <w:pPr>
        <w:pStyle w:val="Tekstwiodcy"/>
        <w:keepNext/>
        <w:ind w:firstLine="0"/>
      </w:pPr>
      <w:r w:rsidRPr="004D7B37">
        <w:rPr>
          <w:noProof/>
        </w:rPr>
        <w:lastRenderedPageBreak/>
        <w:drawing>
          <wp:inline distT="0" distB="0" distL="0" distR="0" wp14:anchorId="7F98FA18" wp14:editId="368269E4">
            <wp:extent cx="5760720" cy="4336415"/>
            <wp:effectExtent l="0" t="0" r="0" b="698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36415"/>
                    </a:xfrm>
                    <a:prstGeom prst="rect">
                      <a:avLst/>
                    </a:prstGeom>
                  </pic:spPr>
                </pic:pic>
              </a:graphicData>
            </a:graphic>
          </wp:inline>
        </w:drawing>
      </w:r>
    </w:p>
    <w:p w14:paraId="0B9A7791" w14:textId="470D2B2C" w:rsidR="004D7B37" w:rsidRPr="00180374" w:rsidRDefault="00A41C52" w:rsidP="00A41C52">
      <w:pPr>
        <w:pStyle w:val="Caption"/>
      </w:pPr>
      <w:bookmarkStart w:id="10" w:name="_Toc518977345"/>
      <w:r>
        <w:t xml:space="preserve">Rys. </w:t>
      </w:r>
      <w:r w:rsidR="00F154A1">
        <w:fldChar w:fldCharType="begin"/>
      </w:r>
      <w:r w:rsidR="00F154A1">
        <w:instrText xml:space="preserve"> SEQ Rys. \* ARABIC </w:instrText>
      </w:r>
      <w:r w:rsidR="00F154A1">
        <w:fldChar w:fldCharType="separate"/>
      </w:r>
      <w:r w:rsidR="007A000A">
        <w:rPr>
          <w:noProof/>
        </w:rPr>
        <w:t>1</w:t>
      </w:r>
      <w:r w:rsidR="00F154A1">
        <w:rPr>
          <w:noProof/>
        </w:rPr>
        <w:fldChar w:fldCharType="end"/>
      </w:r>
      <w:r>
        <w:t>. Schemat warstw wielowarstwowej aplikacji internetowej [1].</w:t>
      </w:r>
      <w:bookmarkEnd w:id="10"/>
    </w:p>
    <w:p w14:paraId="6944A965" w14:textId="57753748" w:rsidR="002574AE" w:rsidRDefault="00DD0A7B" w:rsidP="002574AE">
      <w:pPr>
        <w:pStyle w:val="NrNagwek2"/>
      </w:pPr>
      <w:bookmarkStart w:id="11" w:name="_Toc518977366"/>
      <w:r>
        <w:t xml:space="preserve">Warstwa </w:t>
      </w:r>
      <w:r w:rsidR="00970B61">
        <w:t>klienta</w:t>
      </w:r>
      <w:bookmarkEnd w:id="11"/>
    </w:p>
    <w:p w14:paraId="56215CF5" w14:textId="2E0CF28A" w:rsidR="002574AE" w:rsidRPr="00142D25" w:rsidRDefault="004D7B37" w:rsidP="00142D25">
      <w:pPr>
        <w:pStyle w:val="Tekstwiodcy"/>
      </w:pPr>
      <w:r w:rsidRPr="00142D25">
        <w:t xml:space="preserve">Warstwa kliencka to punkt wejściowy do aplikacji. </w:t>
      </w:r>
      <w:r w:rsidR="00970B61" w:rsidRPr="00142D25">
        <w:t xml:space="preserve">To tutaj użytkownik wchodzi w interakcję z systemem. Najczęściej ta warstwa aplikacji jest uruchamiana na maszynie użytkownika lub w przeglądarce internetowej. Odpowiada ona za wyświetlanie </w:t>
      </w:r>
      <w:r w:rsidR="00970B61">
        <w:t>i obsługę formularzy przez użytkownika</w:t>
      </w:r>
      <w:r w:rsidR="00970B61" w:rsidRPr="00142D25">
        <w:t xml:space="preserve">, wstępną walidację wprowadzanych danych, a także za komunikację z </w:t>
      </w:r>
      <w:r w:rsidR="00970B61">
        <w:t>aplikacją umieszczoną na serwerze aplikacji</w:t>
      </w:r>
      <w:r w:rsidR="00970B61" w:rsidRPr="00142D25">
        <w:t>.</w:t>
      </w:r>
    </w:p>
    <w:p w14:paraId="6EA02246" w14:textId="0A05625C" w:rsidR="002574AE" w:rsidRDefault="002574AE" w:rsidP="00DD0A7B">
      <w:pPr>
        <w:pStyle w:val="NrNagwek2"/>
      </w:pPr>
      <w:bookmarkStart w:id="12" w:name="_Toc518977367"/>
      <w:r>
        <w:t>Warstwa sieciowa / warstwa prezentacji</w:t>
      </w:r>
      <w:bookmarkEnd w:id="12"/>
    </w:p>
    <w:p w14:paraId="5164BD3F" w14:textId="3DFD57AB" w:rsidR="00734CDB" w:rsidRPr="004D7B37" w:rsidRDefault="002574AE" w:rsidP="00734CDB">
      <w:pPr>
        <w:pStyle w:val="Tekstwiodcy"/>
      </w:pPr>
      <w:r w:rsidRPr="004D7B37">
        <w:t>Warstwa</w:t>
      </w:r>
      <w:r w:rsidR="004D7B37" w:rsidRPr="004D7B37">
        <w:t xml:space="preserve"> sieciowa przechowuje wszystkie komponenty potrzebne do uruchomienia warstwy klienckiej, a także odpowiada za zarz</w:t>
      </w:r>
      <w:r w:rsidR="004D7B37">
        <w:t>ądzanie sesjami użytkowników. Popularniejszą nazwą jest warstwa prezentacji, ale w przypadku aplikacji tworzonych na platformie Java EE można mówić o warstwie sieciowej (głównie ze względu na użycie takich technologii jak serwlety Java, Java Server Pages czy Java Server Faces).</w:t>
      </w:r>
    </w:p>
    <w:p w14:paraId="20BD0184" w14:textId="77777777" w:rsidR="00F4267A" w:rsidRDefault="0059203F" w:rsidP="00F4267A">
      <w:pPr>
        <w:pStyle w:val="NrNagwek3"/>
      </w:pPr>
      <w:bookmarkStart w:id="13" w:name="_Toc518977368"/>
      <w:r>
        <w:lastRenderedPageBreak/>
        <w:t>Java Server Faces</w:t>
      </w:r>
      <w:bookmarkEnd w:id="13"/>
    </w:p>
    <w:p w14:paraId="0DEFE073" w14:textId="742C52AC" w:rsidR="00F36E49" w:rsidRPr="00715B0F" w:rsidRDefault="00A41C52" w:rsidP="00F36E49">
      <w:pPr>
        <w:pStyle w:val="Tekstwiodcy"/>
      </w:pPr>
      <w:r w:rsidRPr="00715B0F">
        <w:t xml:space="preserve">Java Server Faces (JSF) to technologia, która została opracowana w celu ułatwienia </w:t>
      </w:r>
      <w:r w:rsidR="00715B0F" w:rsidRPr="00715B0F">
        <w:t>tworzenia warstwy sieciowej i warstwy prezentacji w aplikacjach sieciowych. Jej główne założenia to uniezależnienie implementacji od wyboru języka, protokołów czy urządzeń klienckich. JSF zapewnia własne urządzenie renderujące, które może być używane przez poszczególne urządzenia klienckie, dzięki czemu programista może w łatwy sposób przygotować rozwiązania dla dużej grupy odbiorców.</w:t>
      </w:r>
    </w:p>
    <w:p w14:paraId="636C7F00" w14:textId="22EEF229" w:rsidR="00715B0F" w:rsidRDefault="00715B0F" w:rsidP="00F36E49">
      <w:pPr>
        <w:pStyle w:val="Tekstwiodcy"/>
        <w:rPr>
          <w:color w:val="FF0000"/>
        </w:rPr>
      </w:pPr>
    </w:p>
    <w:p w14:paraId="77162A9B" w14:textId="77777777" w:rsidR="00715B0F" w:rsidRDefault="00715B0F" w:rsidP="00715B0F">
      <w:pPr>
        <w:pStyle w:val="Tekstwiodcy"/>
        <w:keepNext/>
        <w:jc w:val="center"/>
      </w:pPr>
      <w:r>
        <w:rPr>
          <w:noProof/>
          <w:color w:val="FF0000"/>
          <w:lang w:val="en-US"/>
        </w:rPr>
        <w:drawing>
          <wp:inline distT="0" distB="0" distL="0" distR="0" wp14:anchorId="208B5E28" wp14:editId="1BA3BE3D">
            <wp:extent cx="2594345" cy="129717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SF_logo.png"/>
                    <pic:cNvPicPr/>
                  </pic:nvPicPr>
                  <pic:blipFill>
                    <a:blip r:embed="rId10"/>
                    <a:stretch>
                      <a:fillRect/>
                    </a:stretch>
                  </pic:blipFill>
                  <pic:spPr>
                    <a:xfrm>
                      <a:off x="0" y="0"/>
                      <a:ext cx="2610305" cy="1305153"/>
                    </a:xfrm>
                    <a:prstGeom prst="rect">
                      <a:avLst/>
                    </a:prstGeom>
                  </pic:spPr>
                </pic:pic>
              </a:graphicData>
            </a:graphic>
          </wp:inline>
        </w:drawing>
      </w:r>
    </w:p>
    <w:p w14:paraId="3A62FEB3" w14:textId="6EAD68C0" w:rsidR="00715B0F" w:rsidRPr="00715B0F" w:rsidRDefault="00715B0F" w:rsidP="00970B61">
      <w:pPr>
        <w:pStyle w:val="Caption"/>
        <w:jc w:val="center"/>
        <w:rPr>
          <w:color w:val="FF0000"/>
          <w:lang w:val="en-US"/>
        </w:rPr>
      </w:pPr>
      <w:bookmarkStart w:id="14" w:name="_Toc518977346"/>
      <w:proofErr w:type="spellStart"/>
      <w:r w:rsidRPr="00715B0F">
        <w:rPr>
          <w:lang w:val="en-US"/>
        </w:rPr>
        <w:t>Rys</w:t>
      </w:r>
      <w:proofErr w:type="spellEnd"/>
      <w:r w:rsidRPr="00715B0F">
        <w:rPr>
          <w:lang w:val="en-US"/>
        </w:rPr>
        <w:t xml:space="preserve">. </w:t>
      </w:r>
      <w:r>
        <w:fldChar w:fldCharType="begin"/>
      </w:r>
      <w:r w:rsidRPr="00715B0F">
        <w:rPr>
          <w:lang w:val="en-US"/>
        </w:rPr>
        <w:instrText xml:space="preserve"> SEQ Rys. \* ARABIC </w:instrText>
      </w:r>
      <w:r>
        <w:fldChar w:fldCharType="separate"/>
      </w:r>
      <w:r w:rsidR="007A000A">
        <w:rPr>
          <w:noProof/>
          <w:lang w:val="en-US"/>
        </w:rPr>
        <w:t>2</w:t>
      </w:r>
      <w:r>
        <w:fldChar w:fldCharType="end"/>
      </w:r>
      <w:r w:rsidRPr="00715B0F">
        <w:rPr>
          <w:lang w:val="en-US"/>
        </w:rPr>
        <w:t>. Logo Java Server Faces [</w:t>
      </w:r>
      <w:r>
        <w:rPr>
          <w:lang w:val="en-US"/>
        </w:rPr>
        <w:t>2]</w:t>
      </w:r>
      <w:r w:rsidR="0066041F">
        <w:rPr>
          <w:lang w:val="en-US"/>
        </w:rPr>
        <w:t>.</w:t>
      </w:r>
      <w:bookmarkEnd w:id="14"/>
    </w:p>
    <w:p w14:paraId="4C11590B" w14:textId="28736BC0" w:rsidR="001F1833" w:rsidRPr="00715B0F" w:rsidRDefault="00715B0F" w:rsidP="00715B0F">
      <w:pPr>
        <w:pStyle w:val="Tekstwiodcy"/>
        <w:ind w:firstLine="0"/>
      </w:pPr>
      <w:r w:rsidRPr="00715B0F">
        <w:t>Cechy Java Server Faces:</w:t>
      </w:r>
    </w:p>
    <w:p w14:paraId="48743FFC" w14:textId="0D6820AA" w:rsidR="00715B0F" w:rsidRPr="00715B0F" w:rsidRDefault="00715B0F" w:rsidP="00715B0F">
      <w:pPr>
        <w:pStyle w:val="Tekstwiodcy"/>
        <w:numPr>
          <w:ilvl w:val="0"/>
          <w:numId w:val="7"/>
        </w:numPr>
      </w:pPr>
      <w:r w:rsidRPr="00715B0F">
        <w:t>Prostota użytkowania</w:t>
      </w:r>
    </w:p>
    <w:p w14:paraId="6EB9D28D" w14:textId="158B26DE" w:rsidR="00715B0F" w:rsidRPr="00715B0F" w:rsidRDefault="00715B0F" w:rsidP="00715B0F">
      <w:pPr>
        <w:pStyle w:val="Tekstwiodcy"/>
        <w:numPr>
          <w:ilvl w:val="0"/>
          <w:numId w:val="7"/>
        </w:numPr>
      </w:pPr>
      <w:r w:rsidRPr="00715B0F">
        <w:t xml:space="preserve">Rozdzielenie logiki i warstwy prezentacji </w:t>
      </w:r>
    </w:p>
    <w:p w14:paraId="165ED99C" w14:textId="37197E7B" w:rsidR="00715B0F" w:rsidRPr="00715B0F" w:rsidRDefault="00715B0F" w:rsidP="00715B0F">
      <w:pPr>
        <w:pStyle w:val="Tekstwiodcy"/>
        <w:numPr>
          <w:ilvl w:val="0"/>
          <w:numId w:val="7"/>
        </w:numPr>
        <w:rPr>
          <w:lang w:val="en-US"/>
        </w:rPr>
      </w:pPr>
      <w:proofErr w:type="spellStart"/>
      <w:r w:rsidRPr="00715B0F">
        <w:rPr>
          <w:lang w:val="en-US"/>
        </w:rPr>
        <w:t>Użycie</w:t>
      </w:r>
      <w:proofErr w:type="spellEnd"/>
      <w:r w:rsidRPr="00715B0F">
        <w:rPr>
          <w:lang w:val="en-US"/>
        </w:rPr>
        <w:t xml:space="preserve"> </w:t>
      </w:r>
      <w:proofErr w:type="spellStart"/>
      <w:r w:rsidRPr="00715B0F">
        <w:rPr>
          <w:lang w:val="en-US"/>
        </w:rPr>
        <w:t>wzorca</w:t>
      </w:r>
      <w:proofErr w:type="spellEnd"/>
      <w:r w:rsidRPr="00715B0F">
        <w:rPr>
          <w:lang w:val="en-US"/>
        </w:rPr>
        <w:t xml:space="preserve"> MVC (Model View Controller)</w:t>
      </w:r>
      <w:r w:rsidR="00970B61">
        <w:rPr>
          <w:lang w:val="en-US"/>
        </w:rPr>
        <w:t>.</w:t>
      </w:r>
    </w:p>
    <w:p w14:paraId="59F89D27" w14:textId="079DB6B2" w:rsidR="00715B0F" w:rsidRDefault="00715B0F" w:rsidP="00715B0F">
      <w:pPr>
        <w:pStyle w:val="Tekstwiodcy"/>
        <w:rPr>
          <w:color w:val="FF0000"/>
          <w:lang w:val="en-US"/>
        </w:rPr>
      </w:pPr>
    </w:p>
    <w:p w14:paraId="48768B2D" w14:textId="690A3F1B" w:rsidR="00715B0F" w:rsidRPr="00715B0F" w:rsidRDefault="00715B0F" w:rsidP="00715B0F">
      <w:pPr>
        <w:pStyle w:val="NrNagwek3"/>
        <w:rPr>
          <w:lang w:val="en-US"/>
        </w:rPr>
      </w:pPr>
      <w:bookmarkStart w:id="15" w:name="_Toc518977369"/>
      <w:r>
        <w:rPr>
          <w:lang w:val="en-US"/>
        </w:rPr>
        <w:t>Model View Controller</w:t>
      </w:r>
      <w:bookmarkEnd w:id="15"/>
    </w:p>
    <w:p w14:paraId="1C4BF120" w14:textId="0A56E88A" w:rsidR="00AE7A20" w:rsidRDefault="001D735E" w:rsidP="001F1833">
      <w:pPr>
        <w:pStyle w:val="Tekstwiodcy"/>
      </w:pPr>
      <w:r w:rsidRPr="001D735E">
        <w:t>Wzorzec Model-View-Controller jest już u</w:t>
      </w:r>
      <w:r>
        <w:t>żywany od dłuższego czasu, ale wraz z rozpowszechnieniem internetu zwiększyła się jego popularność, a sam wzorzec ewoluował. Założenia wzorca prezentują się następująco:</w:t>
      </w:r>
    </w:p>
    <w:p w14:paraId="43239F91" w14:textId="012CD0B4" w:rsidR="001D735E" w:rsidRDefault="001D735E" w:rsidP="001D735E">
      <w:pPr>
        <w:pStyle w:val="Tekstwiodcy"/>
        <w:numPr>
          <w:ilvl w:val="0"/>
          <w:numId w:val="8"/>
        </w:numPr>
      </w:pPr>
      <w:r>
        <w:t xml:space="preserve">Model – to opis lub reprezentacja danych. Nie są to właściwe dane. Model to pewnego rodzaju abstrakcja, </w:t>
      </w:r>
      <w:r w:rsidR="00970B61">
        <w:t>na przykład - pozwala na używanie wielu baz danych niezależnie od ich schematu</w:t>
      </w:r>
      <w:r>
        <w:t xml:space="preserve">. </w:t>
      </w:r>
    </w:p>
    <w:p w14:paraId="1EC4DCAD" w14:textId="2AB805D4" w:rsidR="001D735E" w:rsidRDefault="001D735E" w:rsidP="001D735E">
      <w:pPr>
        <w:pStyle w:val="Tekstwiodcy"/>
        <w:numPr>
          <w:ilvl w:val="0"/>
          <w:numId w:val="8"/>
        </w:numPr>
      </w:pPr>
      <w:r>
        <w:t xml:space="preserve">Widok (View) – </w:t>
      </w:r>
      <w:r w:rsidR="00970B61">
        <w:t>warstwa klienta, zawierająca formularze, które udostępnia się użytkownikowi aplikacji do wprowadzania i wyprowadzania danych użytkownika</w:t>
      </w:r>
      <w:r>
        <w:t>.</w:t>
      </w:r>
    </w:p>
    <w:p w14:paraId="6D6C8BC8" w14:textId="519E467C" w:rsidR="001D735E" w:rsidRDefault="001D735E" w:rsidP="001D735E">
      <w:pPr>
        <w:pStyle w:val="Tekstwiodcy"/>
        <w:numPr>
          <w:ilvl w:val="0"/>
          <w:numId w:val="8"/>
        </w:numPr>
      </w:pPr>
      <w:r>
        <w:t xml:space="preserve">Kontroler (Controller) – kontroluje przepływ informacji między modelem i widokiem. Decyduje o tym, jakie dane są wyciągane z bazy danych przez model i jakie dane są przekazywane do widoku. </w:t>
      </w:r>
      <w:r w:rsidR="00EC4991">
        <w:t>Implementuje też logikę biznesową.</w:t>
      </w:r>
      <w:r w:rsidR="00130139">
        <w:t xml:space="preserve"> </w:t>
      </w:r>
      <w:r w:rsidR="00130139">
        <w:lastRenderedPageBreak/>
        <w:t>Kontroler może składać się z komponentów typu Managed Bean do tworzenia danych widoku oraz kontrolerów typu EJB do realizacji logiki biznesowej na modelu danych.</w:t>
      </w:r>
    </w:p>
    <w:p w14:paraId="1F4AF6AC" w14:textId="5198926A" w:rsidR="00EA1811" w:rsidRDefault="00EA1811" w:rsidP="00EA1811">
      <w:pPr>
        <w:pStyle w:val="Tekstwiodcy"/>
      </w:pPr>
    </w:p>
    <w:p w14:paraId="1B3F5D51" w14:textId="77777777" w:rsidR="00EA1811" w:rsidRDefault="00EA1811" w:rsidP="00EA1811">
      <w:pPr>
        <w:pStyle w:val="Tekstwiodcy"/>
        <w:keepNext/>
        <w:jc w:val="center"/>
      </w:pPr>
      <w:r>
        <w:rPr>
          <w:noProof/>
        </w:rPr>
        <w:drawing>
          <wp:inline distT="0" distB="0" distL="0" distR="0" wp14:anchorId="423A3E5C" wp14:editId="61A5C352">
            <wp:extent cx="4762500" cy="523875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00px-MVC-Process.svg.png"/>
                    <pic:cNvPicPr/>
                  </pic:nvPicPr>
                  <pic:blipFill>
                    <a:blip r:embed="rId11"/>
                    <a:stretch>
                      <a:fillRect/>
                    </a:stretch>
                  </pic:blipFill>
                  <pic:spPr>
                    <a:xfrm>
                      <a:off x="0" y="0"/>
                      <a:ext cx="4762500" cy="5238750"/>
                    </a:xfrm>
                    <a:prstGeom prst="rect">
                      <a:avLst/>
                    </a:prstGeom>
                  </pic:spPr>
                </pic:pic>
              </a:graphicData>
            </a:graphic>
          </wp:inline>
        </w:drawing>
      </w:r>
    </w:p>
    <w:p w14:paraId="6535D196" w14:textId="2564CE2D" w:rsidR="00EA1811" w:rsidRDefault="00EA1811" w:rsidP="00EA1811">
      <w:pPr>
        <w:pStyle w:val="Caption"/>
        <w:jc w:val="center"/>
      </w:pPr>
      <w:bookmarkStart w:id="16" w:name="_Toc518977347"/>
      <w:r>
        <w:t xml:space="preserve">Rys. </w:t>
      </w:r>
      <w:r w:rsidR="00F154A1">
        <w:fldChar w:fldCharType="begin"/>
      </w:r>
      <w:r w:rsidR="00F154A1">
        <w:instrText xml:space="preserve"> SEQ Rys. \* ARABIC </w:instrText>
      </w:r>
      <w:r w:rsidR="00F154A1">
        <w:fldChar w:fldCharType="separate"/>
      </w:r>
      <w:r w:rsidR="007A000A">
        <w:rPr>
          <w:noProof/>
        </w:rPr>
        <w:t>3</w:t>
      </w:r>
      <w:r w:rsidR="00F154A1">
        <w:rPr>
          <w:noProof/>
        </w:rPr>
        <w:fldChar w:fldCharType="end"/>
      </w:r>
      <w:r>
        <w:t>. Uproszczony schemat MVC [3].</w:t>
      </w:r>
      <w:bookmarkEnd w:id="16"/>
    </w:p>
    <w:p w14:paraId="3E2D871B" w14:textId="77777777" w:rsidR="001D735E" w:rsidRPr="001D735E" w:rsidRDefault="001D735E" w:rsidP="001F1833">
      <w:pPr>
        <w:pStyle w:val="Tekstwiodcy"/>
      </w:pPr>
    </w:p>
    <w:p w14:paraId="5091D25D" w14:textId="5B514708" w:rsidR="00F4267A" w:rsidRDefault="0059203F" w:rsidP="00C76955">
      <w:pPr>
        <w:pStyle w:val="NrNagwek2"/>
      </w:pPr>
      <w:bookmarkStart w:id="17" w:name="_Toc518977370"/>
      <w:r>
        <w:t>Warstwa biznesowa</w:t>
      </w:r>
      <w:bookmarkEnd w:id="17"/>
    </w:p>
    <w:p w14:paraId="581EDCEA" w14:textId="41B8040C" w:rsidR="004D7B37" w:rsidRDefault="004D7B37" w:rsidP="004475B5">
      <w:pPr>
        <w:pStyle w:val="Tekstwiodcy"/>
      </w:pPr>
      <w:r w:rsidRPr="004D7B37">
        <w:t xml:space="preserve">Warstwa biznesowa </w:t>
      </w:r>
      <w:r w:rsidR="004475B5">
        <w:t>służy do przetwarzania danych biznesowych. Jest w niej zawarta cała logika biznesowa, a także takie funkcjonalności jak transakcje czy usługi internetowe. W przypadku aplikacji na platformie Java EE warstwa ta składa z komponentów typu Enterprise Java Beans (EJB).</w:t>
      </w:r>
    </w:p>
    <w:p w14:paraId="60221E85" w14:textId="77777777" w:rsidR="00A41C52" w:rsidRDefault="008F23EF" w:rsidP="00A41C52">
      <w:pPr>
        <w:pStyle w:val="Tekstwiodcy"/>
        <w:keepNext/>
        <w:jc w:val="center"/>
      </w:pPr>
      <w:r>
        <w:rPr>
          <w:noProof/>
        </w:rPr>
        <w:lastRenderedPageBreak/>
        <w:drawing>
          <wp:inline distT="0" distB="0" distL="0" distR="0" wp14:anchorId="5E5914E4" wp14:editId="36AAFF17">
            <wp:extent cx="3681473" cy="4010025"/>
            <wp:effectExtent l="0" t="0" r="0" b="0"/>
            <wp:docPr id="5" name="Obraz 5" descr="https://docs.oracle.com/javaee/6/tutorial/doc/figures/overview-multitieredapp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javaee/6/tutorial/doc/figures/overview-multitieredapp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87724" cy="4016833"/>
                    </a:xfrm>
                    <a:prstGeom prst="rect">
                      <a:avLst/>
                    </a:prstGeom>
                    <a:noFill/>
                    <a:ln>
                      <a:noFill/>
                    </a:ln>
                  </pic:spPr>
                </pic:pic>
              </a:graphicData>
            </a:graphic>
          </wp:inline>
        </w:drawing>
      </w:r>
    </w:p>
    <w:p w14:paraId="697C98A1" w14:textId="6CA687B2" w:rsidR="004D7B37" w:rsidRPr="004D7B37" w:rsidRDefault="00A41C52" w:rsidP="00A41C52">
      <w:pPr>
        <w:pStyle w:val="Caption"/>
        <w:jc w:val="center"/>
      </w:pPr>
      <w:bookmarkStart w:id="18" w:name="_Toc518977348"/>
      <w:r>
        <w:t xml:space="preserve">Rys. </w:t>
      </w:r>
      <w:r w:rsidR="00F154A1">
        <w:fldChar w:fldCharType="begin"/>
      </w:r>
      <w:r w:rsidR="00F154A1">
        <w:instrText xml:space="preserve"> SEQ Rys. \* ARABIC </w:instrText>
      </w:r>
      <w:r w:rsidR="00F154A1">
        <w:fldChar w:fldCharType="separate"/>
      </w:r>
      <w:r w:rsidR="007A000A">
        <w:rPr>
          <w:noProof/>
        </w:rPr>
        <w:t>4</w:t>
      </w:r>
      <w:r w:rsidR="00F154A1">
        <w:rPr>
          <w:noProof/>
        </w:rPr>
        <w:fldChar w:fldCharType="end"/>
      </w:r>
      <w:r>
        <w:t xml:space="preserve">. </w:t>
      </w:r>
      <w:r w:rsidRPr="00A41C52">
        <w:t>Przykładowa architektura systemu na platformie Java EE [3]</w:t>
      </w:r>
      <w:bookmarkEnd w:id="18"/>
    </w:p>
    <w:p w14:paraId="05400BB0" w14:textId="77777777" w:rsidR="00821E45" w:rsidRDefault="00C22988" w:rsidP="00F4267A">
      <w:pPr>
        <w:pStyle w:val="NrNagwek3"/>
      </w:pPr>
      <w:bookmarkStart w:id="19" w:name="_Toc518977371"/>
      <w:r>
        <w:t>Funkcjonalności Java EE</w:t>
      </w:r>
      <w:bookmarkEnd w:id="19"/>
    </w:p>
    <w:p w14:paraId="362FF60A" w14:textId="77777777" w:rsidR="004475B5" w:rsidRPr="00670110" w:rsidRDefault="002373E9" w:rsidP="004475B5">
      <w:pPr>
        <w:pStyle w:val="Tekstwiodcy"/>
      </w:pPr>
      <w:r w:rsidRPr="00670110">
        <w:t xml:space="preserve">Z punktu widzenia wielowarstwowej aplikacji </w:t>
      </w:r>
      <w:r w:rsidR="004475B5" w:rsidRPr="00670110">
        <w:t>najważniejszą funkc</w:t>
      </w:r>
      <w:r w:rsidR="004475B5">
        <w:t>jonalność platformy Java EE wykonują komponenty typu</w:t>
      </w:r>
      <w:r w:rsidR="004475B5" w:rsidRPr="00670110">
        <w:t xml:space="preserve"> Enterprise Java Beans (EJB). Są to komponenty działające po stronie serwera aplikacji</w:t>
      </w:r>
      <w:r w:rsidR="004475B5">
        <w:t>,</w:t>
      </w:r>
      <w:r w:rsidR="004475B5" w:rsidRPr="00670110">
        <w:t xml:space="preserve"> zawierające logikę biznesową. Wykorzystuje się je głównie do budowania złożonych aplikacji. Jest tak dlatego, że </w:t>
      </w:r>
      <w:r w:rsidR="004475B5">
        <w:t xml:space="preserve">komponenty typu </w:t>
      </w:r>
      <w:r w:rsidR="004475B5" w:rsidRPr="00670110">
        <w:t>EJB pozwalają na łatwą rozbudowę programu, a także na jego rozproszenie. Same EJB są uruchamiane w tzw. kontenerach EJB, które zapewniają użytkownikowi szereg usług już na początku, bez potrzeby ich implementacji. Do</w:t>
      </w:r>
      <w:r w:rsidR="004475B5">
        <w:t xml:space="preserve"> tego typu usług można zaliczyć</w:t>
      </w:r>
      <w:r w:rsidR="004475B5" w:rsidRPr="00670110">
        <w:t xml:space="preserve"> obsługę transakcji czy</w:t>
      </w:r>
      <w:r w:rsidR="004475B5">
        <w:t xml:space="preserve"> też bezpieczeństwa aplikacji</w:t>
      </w:r>
      <w:r w:rsidR="004475B5" w:rsidRPr="00670110">
        <w:t xml:space="preserve">. </w:t>
      </w:r>
    </w:p>
    <w:p w14:paraId="5ED93D16" w14:textId="37544035" w:rsidR="00E40A02" w:rsidRPr="00670110" w:rsidRDefault="00E40A02" w:rsidP="00670110">
      <w:pPr>
        <w:pStyle w:val="Tekstwiodcy"/>
      </w:pPr>
    </w:p>
    <w:p w14:paraId="597325EF" w14:textId="77777777" w:rsidR="00670110" w:rsidRDefault="00670110" w:rsidP="00670110">
      <w:pPr>
        <w:pStyle w:val="Tekstwiodcy"/>
        <w:keepNext/>
        <w:jc w:val="center"/>
      </w:pPr>
      <w:r>
        <w:rPr>
          <w:noProof/>
          <w:color w:val="FF0000"/>
        </w:rPr>
        <w:lastRenderedPageBreak/>
        <w:drawing>
          <wp:inline distT="0" distB="0" distL="0" distR="0" wp14:anchorId="14C6915E" wp14:editId="0573F4B0">
            <wp:extent cx="2223040" cy="1552354"/>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va-ee-1024x715-716x500.png"/>
                    <pic:cNvPicPr/>
                  </pic:nvPicPr>
                  <pic:blipFill>
                    <a:blip r:embed="rId13"/>
                    <a:stretch>
                      <a:fillRect/>
                    </a:stretch>
                  </pic:blipFill>
                  <pic:spPr>
                    <a:xfrm>
                      <a:off x="0" y="0"/>
                      <a:ext cx="2232319" cy="1558834"/>
                    </a:xfrm>
                    <a:prstGeom prst="rect">
                      <a:avLst/>
                    </a:prstGeom>
                  </pic:spPr>
                </pic:pic>
              </a:graphicData>
            </a:graphic>
          </wp:inline>
        </w:drawing>
      </w:r>
    </w:p>
    <w:p w14:paraId="54940FC5" w14:textId="298FD3AF" w:rsidR="00670110" w:rsidRPr="008F23EF" w:rsidRDefault="00670110" w:rsidP="00670110">
      <w:pPr>
        <w:pStyle w:val="Caption"/>
        <w:jc w:val="center"/>
        <w:rPr>
          <w:color w:val="FF0000"/>
        </w:rPr>
      </w:pPr>
      <w:bookmarkStart w:id="20" w:name="_Toc518977349"/>
      <w:r>
        <w:t xml:space="preserve">Rys. </w:t>
      </w:r>
      <w:r w:rsidR="00F154A1">
        <w:fldChar w:fldCharType="begin"/>
      </w:r>
      <w:r w:rsidR="00F154A1">
        <w:instrText xml:space="preserve"> SEQ Rys. \* ARABIC </w:instrText>
      </w:r>
      <w:r w:rsidR="00F154A1">
        <w:fldChar w:fldCharType="separate"/>
      </w:r>
      <w:r w:rsidR="007A000A">
        <w:rPr>
          <w:noProof/>
        </w:rPr>
        <w:t>5</w:t>
      </w:r>
      <w:r w:rsidR="00F154A1">
        <w:rPr>
          <w:noProof/>
        </w:rPr>
        <w:fldChar w:fldCharType="end"/>
      </w:r>
      <w:r>
        <w:t>. Logo Java EE [5]</w:t>
      </w:r>
      <w:bookmarkEnd w:id="20"/>
    </w:p>
    <w:p w14:paraId="36F08736" w14:textId="554923E1" w:rsidR="00092421" w:rsidRPr="00670110" w:rsidRDefault="00670110" w:rsidP="00092421">
      <w:pPr>
        <w:pStyle w:val="Tekstwiodcy"/>
      </w:pPr>
      <w:r w:rsidRPr="00670110">
        <w:t xml:space="preserve">W przypadku systemu </w:t>
      </w:r>
      <w:r w:rsidR="004475B5">
        <w:t>do obsługi</w:t>
      </w:r>
      <w:r w:rsidRPr="00670110">
        <w:t xml:space="preserve"> przedsiębiorstwa handlowego </w:t>
      </w:r>
      <w:r w:rsidR="004475B5">
        <w:t xml:space="preserve">komponent </w:t>
      </w:r>
      <w:r w:rsidRPr="00670110">
        <w:t>EJB jest dobrym wyborem z kilku powodów:</w:t>
      </w:r>
    </w:p>
    <w:p w14:paraId="34D48E43" w14:textId="2D1E3946" w:rsidR="00670110" w:rsidRPr="00670110" w:rsidRDefault="004475B5" w:rsidP="00670110">
      <w:pPr>
        <w:pStyle w:val="Tekstwiodcy"/>
        <w:numPr>
          <w:ilvl w:val="0"/>
          <w:numId w:val="10"/>
        </w:numPr>
      </w:pPr>
      <w:r>
        <w:t>p</w:t>
      </w:r>
      <w:r w:rsidR="00670110" w:rsidRPr="00670110">
        <w:t>ozwala na obsługę różnego typu klientów</w:t>
      </w:r>
    </w:p>
    <w:p w14:paraId="4D9109B3" w14:textId="09543734" w:rsidR="00670110" w:rsidRPr="00670110" w:rsidRDefault="004475B5" w:rsidP="00670110">
      <w:pPr>
        <w:pStyle w:val="Tekstwiodcy"/>
        <w:numPr>
          <w:ilvl w:val="0"/>
          <w:numId w:val="10"/>
        </w:numPr>
      </w:pPr>
      <w:r>
        <w:t>aplikacje</w:t>
      </w:r>
      <w:r w:rsidR="00670110" w:rsidRPr="00670110">
        <w:t xml:space="preserve"> są skalowalne</w:t>
      </w:r>
    </w:p>
    <w:p w14:paraId="2A9F0CC6" w14:textId="2892DBB7" w:rsidR="00670110" w:rsidRPr="00670110" w:rsidRDefault="004475B5" w:rsidP="00670110">
      <w:pPr>
        <w:pStyle w:val="Tekstwiodcy"/>
        <w:numPr>
          <w:ilvl w:val="0"/>
          <w:numId w:val="10"/>
        </w:numPr>
      </w:pPr>
      <w:r>
        <w:t>p</w:t>
      </w:r>
      <w:r w:rsidR="00670110" w:rsidRPr="00670110">
        <w:t>ozwala na zaawansowane przetwarzanie transakcyjne</w:t>
      </w:r>
    </w:p>
    <w:p w14:paraId="5C42451E" w14:textId="2CB3409B" w:rsidR="00670110" w:rsidRDefault="004475B5" w:rsidP="00670110">
      <w:pPr>
        <w:pStyle w:val="Tekstwiodcy"/>
      </w:pPr>
      <w:r>
        <w:t xml:space="preserve">Komponenty typu </w:t>
      </w:r>
      <w:r w:rsidR="00670110" w:rsidRPr="00670110">
        <w:t xml:space="preserve">EJB </w:t>
      </w:r>
      <w:r>
        <w:t>dzielą się na</w:t>
      </w:r>
      <w:r w:rsidR="00670110" w:rsidRPr="00670110">
        <w:t xml:space="preserve"> dwa typy komponentów – Sesyjne (Session Beans) i Komunikatowe (Message-Driven Beans). Oba typy są </w:t>
      </w:r>
      <w:r>
        <w:t>przydatne</w:t>
      </w:r>
      <w:r w:rsidR="00670110" w:rsidRPr="00670110">
        <w:t xml:space="preserve"> w projektowaniu wielowarstwowej rozproszonej aplikacji internetowej.</w:t>
      </w:r>
    </w:p>
    <w:p w14:paraId="73C2356D" w14:textId="77777777" w:rsidR="004475B5" w:rsidRPr="00670110" w:rsidRDefault="004475B5" w:rsidP="00670110">
      <w:pPr>
        <w:pStyle w:val="Tekstwiodcy"/>
      </w:pPr>
    </w:p>
    <w:p w14:paraId="6DE4B123" w14:textId="1188ED62" w:rsidR="00670110" w:rsidRDefault="00670110" w:rsidP="00137CA4">
      <w:pPr>
        <w:pStyle w:val="NrNagwek4"/>
      </w:pPr>
      <w:r>
        <w:t>Session Bean</w:t>
      </w:r>
    </w:p>
    <w:p w14:paraId="038BFC5A" w14:textId="77777777" w:rsidR="004475B5" w:rsidRDefault="00137CA4" w:rsidP="004475B5">
      <w:pPr>
        <w:pStyle w:val="Tekstwiodcy"/>
      </w:pPr>
      <w:r>
        <w:t xml:space="preserve">Ziarenka sesyjne mają za zadanie wykonać konkretną </w:t>
      </w:r>
      <w:r w:rsidR="004475B5">
        <w:t>czynność logiki biznesowej. Nie są współdzielone, a ich stan nie wykracza poza daną sesję, a co za tym idzie, nie jest reprezentowany w warstwie danych (np. w bazie danych). Wyszczególnia się trzy podtypy ziarenek sesyjnych:</w:t>
      </w:r>
    </w:p>
    <w:p w14:paraId="650EA0EE" w14:textId="177D85D3" w:rsidR="004475B5" w:rsidRDefault="00137CA4" w:rsidP="004475B5">
      <w:pPr>
        <w:pStyle w:val="Tekstwiodcy"/>
        <w:numPr>
          <w:ilvl w:val="0"/>
          <w:numId w:val="11"/>
        </w:numPr>
      </w:pPr>
      <w:r>
        <w:t>Stanowe (</w:t>
      </w:r>
      <w:r w:rsidR="004475B5">
        <w:t>S</w:t>
      </w:r>
      <w:r>
        <w:t xml:space="preserve">tateful) – </w:t>
      </w:r>
      <w:r w:rsidR="004475B5">
        <w:t>są to komponenty, które reprezentują stan sesji z konkretnym klientem. Zapisywane są w nich informacje dotyczące działań i zapytań klienta (np. klient nie musi za każdym razem pobierać listy przedmiotów, bo ta jest zapisana w komponencie).</w:t>
      </w:r>
    </w:p>
    <w:p w14:paraId="70115FD9" w14:textId="5BB4A430" w:rsidR="004475B5" w:rsidRDefault="00137CA4" w:rsidP="004475B5">
      <w:pPr>
        <w:pStyle w:val="Tekstwiodcy"/>
        <w:numPr>
          <w:ilvl w:val="0"/>
          <w:numId w:val="11"/>
        </w:numPr>
      </w:pPr>
      <w:r>
        <w:t>Bezstanowe (</w:t>
      </w:r>
      <w:r w:rsidR="004475B5">
        <w:t>S</w:t>
      </w:r>
      <w:r>
        <w:t xml:space="preserve">tateless) – </w:t>
      </w:r>
      <w:r w:rsidR="004475B5">
        <w:t>skalowalne komponenty używane głównie do wykonywania metod logiki biznesowej (np. web services). Wyniki te są współdzielone przez wiele aplikacji klienta (internetowe i desktopowe)</w:t>
      </w:r>
    </w:p>
    <w:p w14:paraId="3F2963E3" w14:textId="398AFA85" w:rsidR="004475B5" w:rsidRDefault="004475B5" w:rsidP="004475B5">
      <w:pPr>
        <w:pStyle w:val="Tekstwiodcy"/>
        <w:numPr>
          <w:ilvl w:val="0"/>
          <w:numId w:val="11"/>
        </w:numPr>
      </w:pPr>
      <w:r>
        <w:t>Singleton – bezstanowy komponent używany głównie do wykonywania współdzielonych metod logiki biznesowej (np. web services). Jest mniej skalowalnym komponentem w porównaniu z komponentem, typu Stateless</w:t>
      </w:r>
    </w:p>
    <w:p w14:paraId="145A5E51" w14:textId="77777777" w:rsidR="00954FFF" w:rsidRDefault="00954FFF" w:rsidP="00954FFF">
      <w:pPr>
        <w:pStyle w:val="Tekstwiodcy"/>
        <w:keepNext/>
        <w:ind w:firstLine="0"/>
        <w:jc w:val="center"/>
      </w:pPr>
      <w:r w:rsidRPr="00954FFF">
        <w:rPr>
          <w:noProof/>
        </w:rPr>
        <w:lastRenderedPageBreak/>
        <w:drawing>
          <wp:inline distT="0" distB="0" distL="0" distR="0" wp14:anchorId="10BB68E5" wp14:editId="00B3D85C">
            <wp:extent cx="5601482" cy="1705213"/>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482" cy="1705213"/>
                    </a:xfrm>
                    <a:prstGeom prst="rect">
                      <a:avLst/>
                    </a:prstGeom>
                  </pic:spPr>
                </pic:pic>
              </a:graphicData>
            </a:graphic>
          </wp:inline>
        </w:drawing>
      </w:r>
    </w:p>
    <w:p w14:paraId="723FE48C" w14:textId="34A9C24F" w:rsidR="00954FFF" w:rsidRDefault="00954FFF" w:rsidP="00954FFF">
      <w:pPr>
        <w:pStyle w:val="Caption"/>
        <w:jc w:val="center"/>
      </w:pPr>
      <w:bookmarkStart w:id="21" w:name="_Toc518977350"/>
      <w:r>
        <w:t xml:space="preserve">Rys. </w:t>
      </w:r>
      <w:r w:rsidR="00F154A1">
        <w:fldChar w:fldCharType="begin"/>
      </w:r>
      <w:r w:rsidR="00F154A1">
        <w:instrText xml:space="preserve"> SEQ Rys. \* ARABIC </w:instrText>
      </w:r>
      <w:r w:rsidR="00F154A1">
        <w:fldChar w:fldCharType="separate"/>
      </w:r>
      <w:r w:rsidR="007A000A">
        <w:rPr>
          <w:noProof/>
        </w:rPr>
        <w:t>6</w:t>
      </w:r>
      <w:r w:rsidR="00F154A1">
        <w:rPr>
          <w:noProof/>
        </w:rPr>
        <w:fldChar w:fldCharType="end"/>
      </w:r>
      <w:r>
        <w:t>. Cykl życia bezstanowego sesyjnego EJB</w:t>
      </w:r>
      <w:bookmarkEnd w:id="21"/>
    </w:p>
    <w:p w14:paraId="5D83D412" w14:textId="77777777" w:rsidR="00954FFF" w:rsidRDefault="00954FFF" w:rsidP="00954FFF">
      <w:pPr>
        <w:keepNext/>
      </w:pPr>
      <w:r w:rsidRPr="00954FFF">
        <w:rPr>
          <w:noProof/>
        </w:rPr>
        <w:drawing>
          <wp:inline distT="0" distB="0" distL="0" distR="0" wp14:anchorId="1ABE803B" wp14:editId="194A1ACC">
            <wp:extent cx="5753903" cy="3477110"/>
            <wp:effectExtent l="0" t="0" r="0" b="952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3903" cy="3477110"/>
                    </a:xfrm>
                    <a:prstGeom prst="rect">
                      <a:avLst/>
                    </a:prstGeom>
                  </pic:spPr>
                </pic:pic>
              </a:graphicData>
            </a:graphic>
          </wp:inline>
        </w:drawing>
      </w:r>
    </w:p>
    <w:p w14:paraId="553ED843" w14:textId="6EF3E417" w:rsidR="00954FFF" w:rsidRPr="00954FFF" w:rsidRDefault="00954FFF" w:rsidP="00954FFF">
      <w:pPr>
        <w:pStyle w:val="Caption"/>
      </w:pPr>
      <w:bookmarkStart w:id="22" w:name="_Toc518977351"/>
      <w:r>
        <w:t xml:space="preserve">Rys. </w:t>
      </w:r>
      <w:r w:rsidR="00F154A1">
        <w:fldChar w:fldCharType="begin"/>
      </w:r>
      <w:r w:rsidR="00F154A1">
        <w:instrText xml:space="preserve"> SEQ Rys. \* ARABIC </w:instrText>
      </w:r>
      <w:r w:rsidR="00F154A1">
        <w:fldChar w:fldCharType="separate"/>
      </w:r>
      <w:r w:rsidR="007A000A">
        <w:rPr>
          <w:noProof/>
        </w:rPr>
        <w:t>7</w:t>
      </w:r>
      <w:r w:rsidR="00F154A1">
        <w:rPr>
          <w:noProof/>
        </w:rPr>
        <w:fldChar w:fldCharType="end"/>
      </w:r>
      <w:r>
        <w:t>. Cykl życia stanowego sesyjnego EJB</w:t>
      </w:r>
      <w:bookmarkEnd w:id="22"/>
    </w:p>
    <w:p w14:paraId="738E330D" w14:textId="77777777" w:rsidR="00954FFF" w:rsidRPr="00954FFF" w:rsidRDefault="00954FFF" w:rsidP="00954FFF"/>
    <w:p w14:paraId="4CB477B0" w14:textId="7E5D77A0" w:rsidR="00670110" w:rsidRDefault="00670110" w:rsidP="00137CA4">
      <w:pPr>
        <w:pStyle w:val="NrNagwek4"/>
      </w:pPr>
      <w:r>
        <w:t>Message-Driven Bean</w:t>
      </w:r>
    </w:p>
    <w:p w14:paraId="18B5A6C2" w14:textId="74BE92DD" w:rsidR="004A0EA5" w:rsidRDefault="004475B5" w:rsidP="00954FFF">
      <w:pPr>
        <w:pStyle w:val="Tekstwiodcy"/>
      </w:pPr>
      <w:r>
        <w:t>Komponenty</w:t>
      </w:r>
      <w:r w:rsidR="00954FFF">
        <w:t xml:space="preserve"> komunikatowe pozwalają na asynchroniczną obsługę komunikatów/wiadomości. Najczęściej są to wiadomości w technologii JMS (</w:t>
      </w:r>
      <w:r>
        <w:t>której poświęcony jest kolejny podrozdział</w:t>
      </w:r>
      <w:r w:rsidR="00954FFF">
        <w:t xml:space="preserve">). Charakterystyczne dla </w:t>
      </w:r>
      <w:r>
        <w:t>komponentów typu Message-driven Bean</w:t>
      </w:r>
      <w:r w:rsidR="00954FFF">
        <w:t xml:space="preserve"> (MDB) jest to, że klienci nie odwołują się do nich bezpośrednio, a właśnie za pomocą różnego rodzaju wiadomości. Główne cechy MDB to:</w:t>
      </w:r>
    </w:p>
    <w:p w14:paraId="096B6CE3" w14:textId="3CF77D89" w:rsidR="00954FFF" w:rsidRDefault="00954FFF" w:rsidP="00954FFF">
      <w:pPr>
        <w:pStyle w:val="Tekstwiodcy"/>
        <w:numPr>
          <w:ilvl w:val="0"/>
          <w:numId w:val="13"/>
        </w:numPr>
      </w:pPr>
      <w:r>
        <w:t>Wywoływanie asynchroniczne</w:t>
      </w:r>
    </w:p>
    <w:p w14:paraId="7D97C6C9" w14:textId="0439FBB0" w:rsidR="00954FFF" w:rsidRDefault="00954FFF" w:rsidP="00954FFF">
      <w:pPr>
        <w:pStyle w:val="Tekstwiodcy"/>
        <w:numPr>
          <w:ilvl w:val="0"/>
          <w:numId w:val="13"/>
        </w:numPr>
      </w:pPr>
      <w:r>
        <w:t>Krótkotrwałe – instancje są tworzone tylko na czas obsługi żądania</w:t>
      </w:r>
    </w:p>
    <w:p w14:paraId="3F792E7C" w14:textId="59779298" w:rsidR="00954FFF" w:rsidRDefault="00954FFF" w:rsidP="00954FFF">
      <w:pPr>
        <w:pStyle w:val="Tekstwiodcy"/>
        <w:numPr>
          <w:ilvl w:val="0"/>
          <w:numId w:val="13"/>
        </w:numPr>
      </w:pPr>
      <w:r>
        <w:t>Bezstanowe</w:t>
      </w:r>
    </w:p>
    <w:p w14:paraId="5B3FAB0E" w14:textId="555784CA" w:rsidR="00954FFF" w:rsidRDefault="00954FFF" w:rsidP="00954FFF">
      <w:pPr>
        <w:pStyle w:val="Tekstwiodcy"/>
        <w:numPr>
          <w:ilvl w:val="0"/>
          <w:numId w:val="13"/>
        </w:numPr>
      </w:pPr>
      <w:r>
        <w:lastRenderedPageBreak/>
        <w:t>Nie reprezentują danych w bazie danych, ale mogę ją edytować</w:t>
      </w:r>
    </w:p>
    <w:p w14:paraId="7FE8D89C" w14:textId="245053AC" w:rsidR="00137CA4" w:rsidRDefault="00954FFF" w:rsidP="00954FFF">
      <w:pPr>
        <w:pStyle w:val="Tekstwiodcy"/>
        <w:numPr>
          <w:ilvl w:val="0"/>
          <w:numId w:val="13"/>
        </w:numPr>
      </w:pPr>
      <w:r>
        <w:t>Mogą obsługiwać wiadomości od wielu klientów</w:t>
      </w:r>
    </w:p>
    <w:p w14:paraId="67C39277" w14:textId="63D5BCB3" w:rsidR="007E2170" w:rsidRPr="00954FFF" w:rsidRDefault="007E2170" w:rsidP="004475B5">
      <w:pPr>
        <w:pStyle w:val="Tekstwiodcy"/>
        <w:ind w:firstLine="0"/>
      </w:pPr>
    </w:p>
    <w:p w14:paraId="6FB7BF57" w14:textId="1B219D1F" w:rsidR="00137CA4" w:rsidRDefault="00137CA4" w:rsidP="00137CA4">
      <w:pPr>
        <w:pStyle w:val="NrNagwek4"/>
      </w:pPr>
      <w:r>
        <w:t>Wstrzykiwanie zależności (Dependency Injection)</w:t>
      </w:r>
    </w:p>
    <w:p w14:paraId="73957571" w14:textId="1FA0D96B" w:rsidR="007E2170" w:rsidRPr="008F23EF" w:rsidRDefault="007E2170" w:rsidP="007E2170">
      <w:pPr>
        <w:pStyle w:val="Tekstwiodcy"/>
      </w:pPr>
      <w:r>
        <w:t>Wstrzykiwanie zależności jest częścią funkcjonalności Java EE</w:t>
      </w:r>
      <w:r w:rsidR="004475B5">
        <w:t>,</w:t>
      </w:r>
      <w:r>
        <w:t xml:space="preserve"> zwan</w:t>
      </w:r>
      <w:r w:rsidR="004475B5">
        <w:t>ą</w:t>
      </w:r>
      <w:r>
        <w:t xml:space="preserve"> w skrócie CDI (Context and Dependency Injection). Pozwala ono na efektywne i optymalne użycie zasobów przez aplikację poprzez  „wstrzyknięcie” do danego komponentu referencji do zasobów</w:t>
      </w:r>
      <w:r w:rsidR="004475B5">
        <w:t>,</w:t>
      </w:r>
      <w:r>
        <w:t xml:space="preserve"> czy serwisów. Dzięki temu aplikacja nie musi ich za każdym razem tworzyć</w:t>
      </w:r>
      <w:r w:rsidR="004475B5">
        <w:t>,</w:t>
      </w:r>
      <w:r>
        <w:t xml:space="preserve"> czy wyszukiwać – są dostępne od razu. </w:t>
      </w:r>
    </w:p>
    <w:p w14:paraId="45B0BE95" w14:textId="5961C231" w:rsidR="0059203F" w:rsidRDefault="0059203F" w:rsidP="0059203F">
      <w:pPr>
        <w:pStyle w:val="NrNagwek2"/>
        <w:rPr>
          <w:lang w:val="en-US"/>
        </w:rPr>
      </w:pPr>
      <w:bookmarkStart w:id="23" w:name="_Toc518977372"/>
      <w:proofErr w:type="spellStart"/>
      <w:r>
        <w:rPr>
          <w:lang w:val="en-US"/>
        </w:rPr>
        <w:t>Warstwa</w:t>
      </w:r>
      <w:proofErr w:type="spellEnd"/>
      <w:r>
        <w:rPr>
          <w:lang w:val="en-US"/>
        </w:rPr>
        <w:t xml:space="preserve"> </w:t>
      </w:r>
      <w:proofErr w:type="spellStart"/>
      <w:r>
        <w:rPr>
          <w:lang w:val="en-US"/>
        </w:rPr>
        <w:t>integracji</w:t>
      </w:r>
      <w:bookmarkEnd w:id="23"/>
      <w:proofErr w:type="spellEnd"/>
    </w:p>
    <w:p w14:paraId="1663B3A9" w14:textId="273C6F6C" w:rsidR="004D7B37" w:rsidRPr="00D36B1A" w:rsidRDefault="00D36B1A" w:rsidP="00D36B1A">
      <w:pPr>
        <w:pStyle w:val="Tekstwiodcy"/>
      </w:pPr>
      <w:r>
        <w:t xml:space="preserve">Warstwa integracji odpowiada za odpowiednie przygotowanie danych dla warstwy </w:t>
      </w:r>
      <w:r w:rsidR="004475B5">
        <w:t>typu EIS (Enterprise Information System, np. baza danych, inne aplikacje – rys. 4)</w:t>
      </w:r>
      <w:r>
        <w:t xml:space="preserve">. Jest tutaj dokonywane nie tylko mapowanie struktur danych aplikacji na bazodanowe, ale również odbywa się tutaj komunikacja z innymi serwerami czy bazami danych. Integracja może przebiegać synchronicznie lub asynchronicznie. </w:t>
      </w:r>
    </w:p>
    <w:p w14:paraId="256D85DF" w14:textId="2BD88555" w:rsidR="00C22988" w:rsidRDefault="00C22988" w:rsidP="00C22988">
      <w:pPr>
        <w:pStyle w:val="NrNagwek3"/>
        <w:rPr>
          <w:lang w:val="en-US"/>
        </w:rPr>
      </w:pPr>
      <w:bookmarkStart w:id="24" w:name="_Toc518977373"/>
      <w:r>
        <w:rPr>
          <w:lang w:val="en-US"/>
        </w:rPr>
        <w:t>Java Messaging Service</w:t>
      </w:r>
      <w:bookmarkEnd w:id="24"/>
    </w:p>
    <w:p w14:paraId="2C7FC7F3" w14:textId="6A3A2F48" w:rsidR="008F23EF" w:rsidRPr="00700CE5" w:rsidRDefault="007E2170" w:rsidP="008F23EF">
      <w:pPr>
        <w:pStyle w:val="Tekstwiodcy"/>
      </w:pPr>
      <w:r w:rsidRPr="00700CE5">
        <w:t xml:space="preserve">Java Messaging Service (JMS) to API pozwalające na tworzenie, wysyłanie, odbiór </w:t>
      </w:r>
      <w:r w:rsidR="004475B5">
        <w:t>i</w:t>
      </w:r>
      <w:r w:rsidRPr="00700CE5">
        <w:t xml:space="preserve"> odczyt wiadomości. Jest to tak naprawdę zestaw interfejsów ułatwiających programiście nawiązanie kontaktu z innymi implementacjami</w:t>
      </w:r>
      <w:r w:rsidR="008F23EF" w:rsidRPr="00700CE5">
        <w:t>.</w:t>
      </w:r>
      <w:r w:rsidRPr="00700CE5">
        <w:t xml:space="preserve"> Najważniejsze cechy JMS to:</w:t>
      </w:r>
    </w:p>
    <w:p w14:paraId="76B76A40" w14:textId="1018D15B" w:rsidR="007E2170" w:rsidRPr="00700CE5" w:rsidRDefault="007E2170" w:rsidP="007E2170">
      <w:pPr>
        <w:pStyle w:val="Tekstwiodcy"/>
        <w:numPr>
          <w:ilvl w:val="0"/>
          <w:numId w:val="14"/>
        </w:numPr>
      </w:pPr>
      <w:r w:rsidRPr="00700CE5">
        <w:t>Luźne powiązanie (loose coupling) – API jest odporne na awarie po którejś ze stron komunikacji</w:t>
      </w:r>
    </w:p>
    <w:p w14:paraId="23245345" w14:textId="6541804F" w:rsidR="007E2170" w:rsidRPr="00700CE5" w:rsidRDefault="007E2170" w:rsidP="007E2170">
      <w:pPr>
        <w:pStyle w:val="Tekstwiodcy"/>
        <w:numPr>
          <w:ilvl w:val="0"/>
          <w:numId w:val="14"/>
        </w:numPr>
      </w:pPr>
      <w:r w:rsidRPr="00700CE5">
        <w:t>Asynchroniczność – odbiorca może otrzymywać wiadomości w dowolnym momencie, nie musi odpytywać o nie serwera</w:t>
      </w:r>
    </w:p>
    <w:p w14:paraId="1CE44B11" w14:textId="42BB1A6D" w:rsidR="007E2170" w:rsidRPr="00700CE5" w:rsidRDefault="007E2170" w:rsidP="007E2170">
      <w:pPr>
        <w:pStyle w:val="Tekstwiodcy"/>
        <w:numPr>
          <w:ilvl w:val="0"/>
          <w:numId w:val="14"/>
        </w:numPr>
      </w:pPr>
      <w:r w:rsidRPr="00700CE5">
        <w:t xml:space="preserve">Niezawodność, pewność – JMS zapewnia że dana wiadomość jest dostarczona do miejsca docelowego tylko raz. </w:t>
      </w:r>
    </w:p>
    <w:p w14:paraId="1D03BEB6" w14:textId="00209F36" w:rsidR="00700CE5" w:rsidRDefault="00700CE5" w:rsidP="00700CE5">
      <w:pPr>
        <w:pStyle w:val="Tekstwiodcy"/>
        <w:ind w:firstLine="0"/>
      </w:pPr>
      <w:r w:rsidRPr="00700CE5">
        <w:t>Wiadomości w JMS mogą być wysyłane do miejsc docelowych dwóch typów: kolejki (Queue) i wątku (Topic). Architektura systemu korzystającego z JMS składa się z dostawcy JMS (providera), klientów JMS, wiadomości i administrowanych obiektów.</w:t>
      </w:r>
    </w:p>
    <w:p w14:paraId="133309A9" w14:textId="77777777" w:rsidR="00700CE5" w:rsidRDefault="00700CE5" w:rsidP="00700CE5">
      <w:pPr>
        <w:pStyle w:val="Tekstwiodcy"/>
        <w:keepNext/>
        <w:ind w:firstLine="0"/>
        <w:jc w:val="center"/>
      </w:pPr>
      <w:r>
        <w:rPr>
          <w:noProof/>
        </w:rPr>
        <w:lastRenderedPageBreak/>
        <w:drawing>
          <wp:inline distT="0" distB="0" distL="0" distR="0" wp14:anchorId="4C6789EC" wp14:editId="1FCB9041">
            <wp:extent cx="4816549" cy="2280778"/>
            <wp:effectExtent l="0" t="0" r="3175" b="571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ms-architecture.gif"/>
                    <pic:cNvPicPr/>
                  </pic:nvPicPr>
                  <pic:blipFill>
                    <a:blip r:embed="rId16"/>
                    <a:stretch>
                      <a:fillRect/>
                    </a:stretch>
                  </pic:blipFill>
                  <pic:spPr>
                    <a:xfrm>
                      <a:off x="0" y="0"/>
                      <a:ext cx="4840758" cy="2292241"/>
                    </a:xfrm>
                    <a:prstGeom prst="rect">
                      <a:avLst/>
                    </a:prstGeom>
                  </pic:spPr>
                </pic:pic>
              </a:graphicData>
            </a:graphic>
          </wp:inline>
        </w:drawing>
      </w:r>
    </w:p>
    <w:p w14:paraId="7E888300" w14:textId="3930B2E4" w:rsidR="00700CE5" w:rsidRPr="00700CE5" w:rsidRDefault="00700CE5" w:rsidP="00700CE5">
      <w:pPr>
        <w:pStyle w:val="Caption"/>
        <w:jc w:val="center"/>
      </w:pPr>
      <w:bookmarkStart w:id="25" w:name="_Toc518977352"/>
      <w:r>
        <w:t xml:space="preserve">Rys. </w:t>
      </w:r>
      <w:r w:rsidR="00F154A1">
        <w:fldChar w:fldCharType="begin"/>
      </w:r>
      <w:r w:rsidR="00F154A1">
        <w:instrText xml:space="preserve"> SEQ Rys. \* ARABIC </w:instrText>
      </w:r>
      <w:r w:rsidR="00F154A1">
        <w:fldChar w:fldCharType="separate"/>
      </w:r>
      <w:r w:rsidR="007A000A">
        <w:rPr>
          <w:noProof/>
        </w:rPr>
        <w:t>8</w:t>
      </w:r>
      <w:r w:rsidR="00F154A1">
        <w:rPr>
          <w:noProof/>
        </w:rPr>
        <w:fldChar w:fldCharType="end"/>
      </w:r>
      <w:r>
        <w:t>. Architektura JMS API</w:t>
      </w:r>
      <w:bookmarkEnd w:id="25"/>
    </w:p>
    <w:p w14:paraId="1C1FEC96" w14:textId="77777777" w:rsidR="00700CE5" w:rsidRDefault="00700CE5" w:rsidP="00700CE5">
      <w:pPr>
        <w:pStyle w:val="NrNagwek4"/>
      </w:pPr>
      <w:r>
        <w:t>Kolejka (Queue)</w:t>
      </w:r>
    </w:p>
    <w:p w14:paraId="306244F0" w14:textId="3F55D6E5" w:rsidR="00700CE5" w:rsidRDefault="00700CE5" w:rsidP="00700CE5">
      <w:pPr>
        <w:pStyle w:val="Tekstwiodcy"/>
      </w:pPr>
      <w:r>
        <w:t>Kolejka to przykład domeny wiadomości typu punkt-punkt (point-to-point, PTP). Charakteryzuje się ona tym, że każda wiadomość ma konkretnego adresata, a kolejka przetrzymuje wiadomości dopóki odbiorca ich nie odczyta. Odbiorca wysyła też potwierdzenie przetworzenia wiadomości.</w:t>
      </w:r>
    </w:p>
    <w:p w14:paraId="71B6C187" w14:textId="77777777" w:rsidR="00700CE5" w:rsidRDefault="00700CE5" w:rsidP="00700CE5">
      <w:pPr>
        <w:pStyle w:val="Tekstwiodcy"/>
        <w:keepNext/>
        <w:jc w:val="center"/>
      </w:pPr>
      <w:r>
        <w:rPr>
          <w:noProof/>
        </w:rPr>
        <w:drawing>
          <wp:inline distT="0" distB="0" distL="0" distR="0" wp14:anchorId="29B49C89" wp14:editId="6A5A083B">
            <wp:extent cx="5555444" cy="2275368"/>
            <wp:effectExtent l="0" t="0" r="762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ms-pointToPoint.gif"/>
                    <pic:cNvPicPr/>
                  </pic:nvPicPr>
                  <pic:blipFill>
                    <a:blip r:embed="rId17"/>
                    <a:stretch>
                      <a:fillRect/>
                    </a:stretch>
                  </pic:blipFill>
                  <pic:spPr>
                    <a:xfrm>
                      <a:off x="0" y="0"/>
                      <a:ext cx="5637544" cy="2308994"/>
                    </a:xfrm>
                    <a:prstGeom prst="rect">
                      <a:avLst/>
                    </a:prstGeom>
                  </pic:spPr>
                </pic:pic>
              </a:graphicData>
            </a:graphic>
          </wp:inline>
        </w:drawing>
      </w:r>
    </w:p>
    <w:p w14:paraId="5B21E2BC" w14:textId="672C9AF3" w:rsidR="00700CE5" w:rsidRDefault="00700CE5" w:rsidP="00700CE5">
      <w:pPr>
        <w:pStyle w:val="Caption"/>
        <w:jc w:val="center"/>
      </w:pPr>
      <w:bookmarkStart w:id="26" w:name="_Toc518977353"/>
      <w:r>
        <w:t xml:space="preserve">Rys. </w:t>
      </w:r>
      <w:r w:rsidR="00F154A1">
        <w:fldChar w:fldCharType="begin"/>
      </w:r>
      <w:r w:rsidR="00F154A1">
        <w:instrText xml:space="preserve"> SEQ Rys. \* ARABIC </w:instrText>
      </w:r>
      <w:r w:rsidR="00F154A1">
        <w:fldChar w:fldCharType="separate"/>
      </w:r>
      <w:r w:rsidR="007A000A">
        <w:rPr>
          <w:noProof/>
        </w:rPr>
        <w:t>9</w:t>
      </w:r>
      <w:r w:rsidR="00F154A1">
        <w:rPr>
          <w:noProof/>
        </w:rPr>
        <w:fldChar w:fldCharType="end"/>
      </w:r>
      <w:r>
        <w:t>. Architektura Point-to-Point</w:t>
      </w:r>
      <w:bookmarkEnd w:id="26"/>
    </w:p>
    <w:p w14:paraId="6444E25C" w14:textId="3DC5F1A5" w:rsidR="00700CE5" w:rsidRDefault="00700CE5" w:rsidP="00700CE5"/>
    <w:p w14:paraId="6DD41491" w14:textId="75D69E14" w:rsidR="00700CE5" w:rsidRDefault="00700CE5" w:rsidP="00700CE5"/>
    <w:p w14:paraId="457B5941" w14:textId="7A295B18" w:rsidR="00700CE5" w:rsidRDefault="00700CE5" w:rsidP="00700CE5"/>
    <w:p w14:paraId="1F989B26" w14:textId="77777777" w:rsidR="00700CE5" w:rsidRPr="00700CE5" w:rsidRDefault="00700CE5" w:rsidP="00700CE5"/>
    <w:p w14:paraId="734B74EC" w14:textId="13FF83F8" w:rsidR="00700CE5" w:rsidRDefault="00700CE5" w:rsidP="00700CE5">
      <w:pPr>
        <w:pStyle w:val="NrNagwek4"/>
      </w:pPr>
      <w:r>
        <w:t>Wątek (Topic)</w:t>
      </w:r>
    </w:p>
    <w:p w14:paraId="4C7687FA" w14:textId="6441AD78" w:rsidR="00700CE5" w:rsidRDefault="00700CE5" w:rsidP="00700CE5">
      <w:pPr>
        <w:pStyle w:val="Tekstwiodcy"/>
      </w:pPr>
      <w:r>
        <w:t>Wątek reprezentuje sposób przetwarzania wiadomości zwany publikuj/subskrybuj (publish/subscribe, pub/sub)</w:t>
      </w:r>
      <w:r w:rsidR="007A000A">
        <w:t xml:space="preserve">. Jest to swego rodzaju tablica ogłoszeń. Wiadomości wysłane na </w:t>
      </w:r>
      <w:r w:rsidR="007A000A">
        <w:lastRenderedPageBreak/>
        <w:t xml:space="preserve">wątek są rozsyłane do wszystkich aktualnie subskrybujących użytkowników, a więc każda wiadomość może mieć więcej niż jednego odbiorcę. Co jest ważne, nadawca i odbiorcą są połączeni zależnością czasową – jeśli konsument </w:t>
      </w:r>
      <w:r w:rsidR="004475B5">
        <w:t>subskrybuje</w:t>
      </w:r>
      <w:r w:rsidR="007A000A">
        <w:t xml:space="preserve"> wątek po wysłaniu przez nadawcę wiadomości – wiadomości tej nie otrzyma. </w:t>
      </w:r>
    </w:p>
    <w:p w14:paraId="03B9FC1E" w14:textId="77777777" w:rsidR="007A000A" w:rsidRDefault="007A000A" w:rsidP="007A000A">
      <w:pPr>
        <w:pStyle w:val="Tekstwiodcy"/>
        <w:keepNext/>
        <w:jc w:val="center"/>
      </w:pPr>
      <w:r>
        <w:rPr>
          <w:noProof/>
        </w:rPr>
        <w:drawing>
          <wp:inline distT="0" distB="0" distL="0" distR="0" wp14:anchorId="3390F9C2" wp14:editId="59FDFDBD">
            <wp:extent cx="5411972" cy="2437564"/>
            <wp:effectExtent l="0" t="0" r="0" b="127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ms-publishSubscribe.gif"/>
                    <pic:cNvPicPr/>
                  </pic:nvPicPr>
                  <pic:blipFill>
                    <a:blip r:embed="rId18"/>
                    <a:stretch>
                      <a:fillRect/>
                    </a:stretch>
                  </pic:blipFill>
                  <pic:spPr>
                    <a:xfrm>
                      <a:off x="0" y="0"/>
                      <a:ext cx="5438477" cy="2449502"/>
                    </a:xfrm>
                    <a:prstGeom prst="rect">
                      <a:avLst/>
                    </a:prstGeom>
                  </pic:spPr>
                </pic:pic>
              </a:graphicData>
            </a:graphic>
          </wp:inline>
        </w:drawing>
      </w:r>
    </w:p>
    <w:p w14:paraId="1A3D4A06" w14:textId="59B08534" w:rsidR="007A000A" w:rsidRDefault="007A000A" w:rsidP="007A000A">
      <w:pPr>
        <w:pStyle w:val="Caption"/>
        <w:jc w:val="center"/>
      </w:pPr>
      <w:bookmarkStart w:id="27" w:name="_Toc518977354"/>
      <w:r>
        <w:t xml:space="preserve">Rys. </w:t>
      </w:r>
      <w:r w:rsidR="00F154A1">
        <w:fldChar w:fldCharType="begin"/>
      </w:r>
      <w:r w:rsidR="00F154A1">
        <w:instrText xml:space="preserve"> SEQ Rys. \* ARABIC </w:instrText>
      </w:r>
      <w:r w:rsidR="00F154A1">
        <w:fldChar w:fldCharType="separate"/>
      </w:r>
      <w:r>
        <w:rPr>
          <w:noProof/>
        </w:rPr>
        <w:t>10</w:t>
      </w:r>
      <w:r w:rsidR="00F154A1">
        <w:rPr>
          <w:noProof/>
        </w:rPr>
        <w:fldChar w:fldCharType="end"/>
      </w:r>
      <w:r>
        <w:t>. Architektura Publish/Subscribe</w:t>
      </w:r>
      <w:bookmarkEnd w:id="27"/>
    </w:p>
    <w:p w14:paraId="63F30A38" w14:textId="77777777" w:rsidR="00CB5594" w:rsidRPr="00CB5594" w:rsidRDefault="00CB5594" w:rsidP="00CB5594"/>
    <w:p w14:paraId="75B58537" w14:textId="1F44A9EE" w:rsidR="00C22988" w:rsidRDefault="00C22988" w:rsidP="00C22988">
      <w:pPr>
        <w:pStyle w:val="NrNagwek3"/>
        <w:rPr>
          <w:lang w:val="en-US"/>
        </w:rPr>
      </w:pPr>
      <w:bookmarkStart w:id="28" w:name="_Toc518977374"/>
      <w:r w:rsidRPr="007A000A">
        <w:t>Java Persis</w:t>
      </w:r>
      <w:proofErr w:type="spellStart"/>
      <w:r>
        <w:rPr>
          <w:lang w:val="en-US"/>
        </w:rPr>
        <w:t>tence</w:t>
      </w:r>
      <w:proofErr w:type="spellEnd"/>
      <w:r>
        <w:rPr>
          <w:lang w:val="en-US"/>
        </w:rPr>
        <w:t xml:space="preserve"> API</w:t>
      </w:r>
      <w:bookmarkEnd w:id="28"/>
    </w:p>
    <w:p w14:paraId="0BD95ED6" w14:textId="1256D38F" w:rsidR="008F23EF" w:rsidRPr="00F154A1" w:rsidRDefault="00F154A1" w:rsidP="008F23EF">
      <w:pPr>
        <w:pStyle w:val="Tekstwiodcy"/>
      </w:pPr>
      <w:r w:rsidRPr="00970B61">
        <w:t xml:space="preserve">Java Persistence API (JPA) pozwala użytkownikowi na mapowanie obiektów napisanych w języku Java na encje w bazie danych. </w:t>
      </w:r>
      <w:r w:rsidRPr="00F154A1">
        <w:t xml:space="preserve">Jest to interfejs zapewniający wszystkie potrzebne operacje, aby w prosty sposób obsługiwać bazy danych bez konieczności operowania językiem SQL. </w:t>
      </w:r>
      <w:r w:rsidR="004475B5">
        <w:t>Jest to</w:t>
      </w:r>
      <w:r w:rsidR="004475B5" w:rsidRPr="00F154A1">
        <w:t xml:space="preserve"> interfejs</w:t>
      </w:r>
      <w:r w:rsidR="004475B5">
        <w:t xml:space="preserve"> technologii </w:t>
      </w:r>
      <w:r w:rsidR="004475B5" w:rsidRPr="00F154A1">
        <w:t>JPA</w:t>
      </w:r>
      <w:r w:rsidR="004475B5">
        <w:t>, należy więc</w:t>
      </w:r>
      <w:r w:rsidR="004475B5" w:rsidRPr="00F154A1">
        <w:t xml:space="preserve"> zdecydować się na jedną z</w:t>
      </w:r>
      <w:r w:rsidR="004475B5">
        <w:t xml:space="preserve"> jej</w:t>
      </w:r>
      <w:r w:rsidR="004475B5" w:rsidRPr="00F154A1">
        <w:t xml:space="preserve"> implementacji.</w:t>
      </w:r>
      <w:r w:rsidRPr="00F154A1">
        <w:t xml:space="preserve"> Najpopularniejsz</w:t>
      </w:r>
      <w:r w:rsidR="00CB5594">
        <w:t>ymi</w:t>
      </w:r>
      <w:r w:rsidRPr="00F154A1">
        <w:t xml:space="preserve"> implementacj</w:t>
      </w:r>
      <w:r w:rsidR="00CB5594">
        <w:t>ami</w:t>
      </w:r>
      <w:r w:rsidRPr="00F154A1">
        <w:t xml:space="preserve"> </w:t>
      </w:r>
      <w:r w:rsidR="00CB5594">
        <w:t>są</w:t>
      </w:r>
      <w:r w:rsidRPr="00F154A1">
        <w:t xml:space="preserve"> Hibernate i EclipseLink. W tej pracy skupiono się głównie na Hibernate, jako że jest to zdecydowanie implementacja o najszerszym zastosowaniu w branży.</w:t>
      </w:r>
    </w:p>
    <w:p w14:paraId="0903FA7D" w14:textId="6A7A2FF2" w:rsidR="007A000A" w:rsidRPr="00F154A1" w:rsidRDefault="007A000A" w:rsidP="007A000A">
      <w:pPr>
        <w:pStyle w:val="Tekstwiodcy"/>
        <w:ind w:firstLine="0"/>
        <w:rPr>
          <w:color w:val="FF0000"/>
        </w:rPr>
      </w:pPr>
    </w:p>
    <w:p w14:paraId="6C8E53D1" w14:textId="4B0D6A82" w:rsidR="007A000A" w:rsidRPr="008F23EF" w:rsidRDefault="007A000A" w:rsidP="007A000A">
      <w:pPr>
        <w:pStyle w:val="NrNagwek3"/>
        <w:rPr>
          <w:lang w:val="en-US"/>
        </w:rPr>
      </w:pPr>
      <w:bookmarkStart w:id="29" w:name="_Toc518977375"/>
      <w:r>
        <w:rPr>
          <w:lang w:val="en-US"/>
        </w:rPr>
        <w:t>Hibernate</w:t>
      </w:r>
      <w:bookmarkEnd w:id="29"/>
    </w:p>
    <w:p w14:paraId="2089B872" w14:textId="3FD31A41" w:rsidR="007A000A" w:rsidRPr="00D772D1" w:rsidRDefault="00F154A1" w:rsidP="007A000A">
      <w:pPr>
        <w:pStyle w:val="Tekstwiodcy"/>
      </w:pPr>
      <w:r w:rsidRPr="00D772D1">
        <w:t xml:space="preserve">Hibernate </w:t>
      </w:r>
      <w:r w:rsidR="00CB5594">
        <w:t>jest</w:t>
      </w:r>
      <w:r w:rsidRPr="00D772D1">
        <w:t xml:space="preserve"> jedn</w:t>
      </w:r>
      <w:r w:rsidR="00CB5594">
        <w:t>ą</w:t>
      </w:r>
      <w:r w:rsidRPr="00D772D1">
        <w:t xml:space="preserve"> z implementacji JPA, ale nie tylko</w:t>
      </w:r>
      <w:r w:rsidR="007A000A" w:rsidRPr="00D772D1">
        <w:t>.</w:t>
      </w:r>
      <w:r w:rsidRPr="00D772D1">
        <w:t xml:space="preserve"> Oprócz zapewnienia implementacji metod zawartych w Java Persistence API</w:t>
      </w:r>
      <w:r w:rsidR="00CB5594">
        <w:t>,</w:t>
      </w:r>
      <w:r w:rsidRPr="00D772D1">
        <w:t xml:space="preserve"> Hibernate dodaje również zestaw własnych metod. Pozwala między innymi na łatwe wykorzystanie takich obiektowych zagadnień</w:t>
      </w:r>
      <w:r w:rsidR="00CB5594">
        <w:t>,</w:t>
      </w:r>
      <w:r w:rsidRPr="00D772D1">
        <w:t xml:space="preserve"> jak dziedziczenie, polimorfizm, asocjacja czy kompozycja na poziomie bazy danych. Użytkownik nie musi się </w:t>
      </w:r>
      <w:r w:rsidR="00CB5594">
        <w:t>zajmować,</w:t>
      </w:r>
      <w:r w:rsidRPr="00D772D1">
        <w:t xml:space="preserve"> jak te zadania rozwiązać po stronie SQL – </w:t>
      </w:r>
      <w:r w:rsidR="00CB5594">
        <w:t xml:space="preserve">realizują to komponenty technologii Hibernate. </w:t>
      </w:r>
      <w:r w:rsidRPr="00D772D1">
        <w:t>Najważniejsze cechy Hibernate to:</w:t>
      </w:r>
    </w:p>
    <w:p w14:paraId="043C1FE0" w14:textId="07AAED9E" w:rsidR="00F154A1" w:rsidRPr="00D772D1" w:rsidRDefault="00F154A1" w:rsidP="00F154A1">
      <w:pPr>
        <w:pStyle w:val="Tekstwiodcy"/>
        <w:numPr>
          <w:ilvl w:val="0"/>
          <w:numId w:val="15"/>
        </w:numPr>
      </w:pPr>
      <w:r w:rsidRPr="00D772D1">
        <w:lastRenderedPageBreak/>
        <w:t>Skalowalność – struktury danych oznaczone adnotacjami Hibernate w prosty sposób można rozszerzać</w:t>
      </w:r>
    </w:p>
    <w:p w14:paraId="436A74C7" w14:textId="41ABA9E0" w:rsidR="00F154A1" w:rsidRPr="00D772D1" w:rsidRDefault="00D772D1" w:rsidP="00F154A1">
      <w:pPr>
        <w:pStyle w:val="Tekstwiodcy"/>
        <w:numPr>
          <w:ilvl w:val="0"/>
          <w:numId w:val="15"/>
        </w:numPr>
      </w:pPr>
      <w:r w:rsidRPr="00D772D1">
        <w:t>Wysoka wydajność – Hibernate zapewnia takie funkcjonalności jak lazy initialization, rozmaite strategie pobierania danych czy automatyczne wersjonowanie.</w:t>
      </w:r>
    </w:p>
    <w:p w14:paraId="71A0D48F" w14:textId="7B855F80" w:rsidR="00D772D1" w:rsidRPr="00D772D1" w:rsidRDefault="00CB5594" w:rsidP="00F154A1">
      <w:pPr>
        <w:pStyle w:val="Tekstwiodcy"/>
        <w:numPr>
          <w:ilvl w:val="0"/>
          <w:numId w:val="15"/>
        </w:numPr>
      </w:pPr>
      <w:r>
        <w:t>Niezawodność</w:t>
      </w:r>
      <w:r w:rsidR="00D772D1" w:rsidRPr="00D772D1">
        <w:t xml:space="preserve"> – Hibernate jest już na rynku od wielu lat, co sprawiło że jest to rozwiązanie dobrze przetestowane , stabilne i wysokiej jakości.</w:t>
      </w:r>
    </w:p>
    <w:p w14:paraId="27D2423E" w14:textId="77777777" w:rsidR="007A000A" w:rsidRDefault="007A000A" w:rsidP="007A000A">
      <w:pPr>
        <w:pStyle w:val="Tekstwiodcy"/>
        <w:keepNext/>
        <w:jc w:val="center"/>
      </w:pPr>
      <w:r>
        <w:rPr>
          <w:noProof/>
          <w:color w:val="FF0000"/>
          <w:lang w:val="en-US"/>
        </w:rPr>
        <w:drawing>
          <wp:inline distT="0" distB="0" distL="0" distR="0" wp14:anchorId="15BAE6BA" wp14:editId="2438869B">
            <wp:extent cx="4291337" cy="1190847"/>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bernate_logo_a.png"/>
                    <pic:cNvPicPr/>
                  </pic:nvPicPr>
                  <pic:blipFill>
                    <a:blip r:embed="rId19"/>
                    <a:stretch>
                      <a:fillRect/>
                    </a:stretch>
                  </pic:blipFill>
                  <pic:spPr>
                    <a:xfrm>
                      <a:off x="0" y="0"/>
                      <a:ext cx="4320831" cy="1199032"/>
                    </a:xfrm>
                    <a:prstGeom prst="rect">
                      <a:avLst/>
                    </a:prstGeom>
                  </pic:spPr>
                </pic:pic>
              </a:graphicData>
            </a:graphic>
          </wp:inline>
        </w:drawing>
      </w:r>
    </w:p>
    <w:p w14:paraId="17256288" w14:textId="3E751606" w:rsidR="007A000A" w:rsidRPr="007A000A" w:rsidRDefault="007A000A" w:rsidP="007A000A">
      <w:pPr>
        <w:pStyle w:val="Caption"/>
        <w:jc w:val="center"/>
        <w:rPr>
          <w:color w:val="FF0000"/>
          <w:lang w:val="en-US"/>
        </w:rPr>
      </w:pPr>
      <w:bookmarkStart w:id="30" w:name="_Toc518977355"/>
      <w:r>
        <w:t xml:space="preserve">Rys. </w:t>
      </w:r>
      <w:r w:rsidR="00F154A1">
        <w:fldChar w:fldCharType="begin"/>
      </w:r>
      <w:r w:rsidR="00F154A1">
        <w:instrText xml:space="preserve"> SEQ Rys. \* ARABIC </w:instrText>
      </w:r>
      <w:r w:rsidR="00F154A1">
        <w:fldChar w:fldCharType="separate"/>
      </w:r>
      <w:r>
        <w:rPr>
          <w:noProof/>
        </w:rPr>
        <w:t>11</w:t>
      </w:r>
      <w:r w:rsidR="00F154A1">
        <w:rPr>
          <w:noProof/>
        </w:rPr>
        <w:fldChar w:fldCharType="end"/>
      </w:r>
      <w:r>
        <w:t>. Logo Hibernate</w:t>
      </w:r>
      <w:bookmarkEnd w:id="30"/>
    </w:p>
    <w:p w14:paraId="4FC47A94" w14:textId="33446E16" w:rsidR="0059203F" w:rsidRDefault="0059203F" w:rsidP="0059203F">
      <w:pPr>
        <w:pStyle w:val="NrNagwek2"/>
        <w:rPr>
          <w:lang w:val="en-US"/>
        </w:rPr>
      </w:pPr>
      <w:bookmarkStart w:id="31" w:name="_Toc518977376"/>
      <w:proofErr w:type="spellStart"/>
      <w:r>
        <w:rPr>
          <w:lang w:val="en-US"/>
        </w:rPr>
        <w:t>Warstwa</w:t>
      </w:r>
      <w:proofErr w:type="spellEnd"/>
      <w:r>
        <w:rPr>
          <w:lang w:val="en-US"/>
        </w:rPr>
        <w:t xml:space="preserve"> </w:t>
      </w:r>
      <w:r w:rsidR="00CB5594">
        <w:rPr>
          <w:lang w:val="en-US"/>
        </w:rPr>
        <w:t>EIS</w:t>
      </w:r>
      <w:bookmarkEnd w:id="31"/>
    </w:p>
    <w:p w14:paraId="6A5644B2" w14:textId="2C0089D3" w:rsidR="00D36B1A" w:rsidRDefault="00D36B1A" w:rsidP="00D36B1A">
      <w:pPr>
        <w:pStyle w:val="Tekstwiodcy"/>
      </w:pPr>
      <w:r>
        <w:t xml:space="preserve">Warstwa </w:t>
      </w:r>
      <w:r w:rsidR="00CB5594">
        <w:t>EIS</w:t>
      </w:r>
      <w:r>
        <w:t xml:space="preserve"> to najczęściej baza danych. Przechowywane są tu wszystkie istotne informacje niezbędne do właściwego działania aplikacji. Bazy danych mogą być skonfigurowane na różne sposoby, w aplikacjach internetowych stosuje się na przykład:</w:t>
      </w:r>
    </w:p>
    <w:p w14:paraId="661C388F" w14:textId="2578D495" w:rsidR="00D36B1A" w:rsidRDefault="00D36B1A" w:rsidP="00D36B1A">
      <w:pPr>
        <w:pStyle w:val="Tekstwiodcy"/>
        <w:numPr>
          <w:ilvl w:val="0"/>
          <w:numId w:val="6"/>
        </w:numPr>
      </w:pPr>
      <w:r>
        <w:t>Centralną bazę danych – wszystkie serwery korzystają z jednej bazy danych</w:t>
      </w:r>
    </w:p>
    <w:p w14:paraId="7A26D9F7" w14:textId="01A0BD8B" w:rsidR="00D36B1A" w:rsidRDefault="00D36B1A" w:rsidP="00D36B1A">
      <w:pPr>
        <w:pStyle w:val="Tekstwiodcy"/>
        <w:numPr>
          <w:ilvl w:val="0"/>
          <w:numId w:val="6"/>
        </w:numPr>
      </w:pPr>
      <w:r>
        <w:t>Synchronizowaną bazę danych - każdy serwer ma swoją własną bazę, która jest synchronizowana przy każdej aktualizacji</w:t>
      </w:r>
      <w:r w:rsidR="00B65CEA">
        <w:t xml:space="preserve"> bazy dowolnego serwera</w:t>
      </w:r>
    </w:p>
    <w:p w14:paraId="42E03B3B" w14:textId="500C417B" w:rsidR="00D36B1A" w:rsidRDefault="00D36B1A" w:rsidP="00D36B1A">
      <w:pPr>
        <w:pStyle w:val="Tekstwiodcy"/>
        <w:numPr>
          <w:ilvl w:val="0"/>
          <w:numId w:val="6"/>
        </w:numPr>
      </w:pPr>
      <w:r>
        <w:t>Klastry danych – każdy serwer posiada swoją własną bazę, przy odczycie danych dane są zbierane z różnych serwerów</w:t>
      </w:r>
      <w:r w:rsidR="009C1520">
        <w:t>.</w:t>
      </w:r>
    </w:p>
    <w:p w14:paraId="0138FB55" w14:textId="77777777" w:rsidR="00CB5594" w:rsidRPr="00D36B1A" w:rsidRDefault="00CB5594" w:rsidP="00CB5594">
      <w:pPr>
        <w:pStyle w:val="Tekstwiodcy"/>
        <w:ind w:left="1145" w:firstLine="0"/>
      </w:pPr>
    </w:p>
    <w:p w14:paraId="3F9F5350" w14:textId="639E20E2" w:rsidR="00C22988" w:rsidRDefault="00C22988" w:rsidP="00C22988">
      <w:pPr>
        <w:pStyle w:val="NrNagwek3"/>
        <w:rPr>
          <w:lang w:val="en-US"/>
        </w:rPr>
      </w:pPr>
      <w:bookmarkStart w:id="32" w:name="_Toc518977377"/>
      <w:r>
        <w:rPr>
          <w:lang w:val="en-US"/>
        </w:rPr>
        <w:t>PostgreSQL</w:t>
      </w:r>
      <w:bookmarkEnd w:id="32"/>
    </w:p>
    <w:p w14:paraId="321E052A" w14:textId="019C1431" w:rsidR="00EA1811" w:rsidRPr="000061F6" w:rsidRDefault="00D772D1" w:rsidP="00EA1811">
      <w:pPr>
        <w:pStyle w:val="Tekstwiodcy"/>
      </w:pPr>
      <w:r w:rsidRPr="000061F6">
        <w:t>PostgreSQL jest jednym z wielu systemów zarządzania relacyjnymi bazami danych</w:t>
      </w:r>
      <w:r w:rsidR="00EA1811" w:rsidRPr="000061F6">
        <w:t>.</w:t>
      </w:r>
      <w:r w:rsidRPr="000061F6">
        <w:t xml:space="preserve"> Jest jednak jednym z trzech najpopularniejszych wolnodostępnych i darmowych rozwiązań obok MySQLa i Firebirda. To</w:t>
      </w:r>
      <w:r w:rsidR="00CB5594">
        <w:t>,</w:t>
      </w:r>
      <w:r w:rsidRPr="000061F6">
        <w:t xml:space="preserve"> co jednak wyróżnia Postgre</w:t>
      </w:r>
      <w:r w:rsidR="00CB5594">
        <w:t>SQL,</w:t>
      </w:r>
      <w:r w:rsidRPr="000061F6">
        <w:t xml:space="preserve"> to ilość funkcjonalności i rozszerzalność. Język używany w bazach tego typu jest bardzo podobny do czystego SQLa. Najważniejsze cechy systemu PostgreSQL to:</w:t>
      </w:r>
    </w:p>
    <w:p w14:paraId="7D6F402C" w14:textId="4573D077" w:rsidR="00D772D1" w:rsidRPr="000061F6" w:rsidRDefault="00D772D1" w:rsidP="00D772D1">
      <w:pPr>
        <w:pStyle w:val="Tekstwiodcy"/>
        <w:numPr>
          <w:ilvl w:val="0"/>
          <w:numId w:val="16"/>
        </w:numPr>
      </w:pPr>
      <w:r w:rsidRPr="000061F6">
        <w:t>Obsługa funkcji</w:t>
      </w:r>
    </w:p>
    <w:p w14:paraId="07114E35" w14:textId="204D23B7" w:rsidR="00D772D1" w:rsidRPr="000061F6" w:rsidRDefault="00D772D1" w:rsidP="00D772D1">
      <w:pPr>
        <w:pStyle w:val="Tekstwiodcy"/>
        <w:numPr>
          <w:ilvl w:val="0"/>
          <w:numId w:val="16"/>
        </w:numPr>
      </w:pPr>
      <w:r w:rsidRPr="000061F6">
        <w:t>Obsługa indeksów</w:t>
      </w:r>
    </w:p>
    <w:p w14:paraId="4A5FF347" w14:textId="7253C9DB" w:rsidR="00D772D1" w:rsidRPr="000061F6" w:rsidRDefault="000061F6" w:rsidP="00D772D1">
      <w:pPr>
        <w:pStyle w:val="Tekstwiodcy"/>
        <w:numPr>
          <w:ilvl w:val="0"/>
          <w:numId w:val="16"/>
        </w:numPr>
      </w:pPr>
      <w:r w:rsidRPr="000061F6">
        <w:lastRenderedPageBreak/>
        <w:t>Rozszerzona lista typów danych</w:t>
      </w:r>
    </w:p>
    <w:p w14:paraId="1373D4BE" w14:textId="7757AC1F" w:rsidR="000061F6" w:rsidRPr="000061F6" w:rsidRDefault="000061F6" w:rsidP="00D772D1">
      <w:pPr>
        <w:pStyle w:val="Tekstwiodcy"/>
        <w:numPr>
          <w:ilvl w:val="0"/>
          <w:numId w:val="16"/>
        </w:numPr>
      </w:pPr>
      <w:r w:rsidRPr="000061F6">
        <w:t>Możliwość definiowania obiektów przez użytkownika</w:t>
      </w:r>
    </w:p>
    <w:p w14:paraId="797321FC" w14:textId="06340252" w:rsidR="000061F6" w:rsidRPr="000061F6" w:rsidRDefault="000061F6" w:rsidP="00D772D1">
      <w:pPr>
        <w:pStyle w:val="Tekstwiodcy"/>
        <w:numPr>
          <w:ilvl w:val="0"/>
          <w:numId w:val="16"/>
        </w:numPr>
      </w:pPr>
      <w:r w:rsidRPr="000061F6">
        <w:t>Brak maksymalnego rozmiaru bazy</w:t>
      </w:r>
    </w:p>
    <w:p w14:paraId="1449C2F5" w14:textId="507D4962" w:rsidR="000061F6" w:rsidRPr="000061F6" w:rsidRDefault="000061F6" w:rsidP="00D772D1">
      <w:pPr>
        <w:pStyle w:val="Tekstwiodcy"/>
        <w:numPr>
          <w:ilvl w:val="0"/>
          <w:numId w:val="16"/>
        </w:numPr>
      </w:pPr>
      <w:r w:rsidRPr="000061F6">
        <w:t>Obsługa rozszerzeń</w:t>
      </w:r>
    </w:p>
    <w:p w14:paraId="71750765" w14:textId="56E64B69" w:rsidR="000061F6" w:rsidRPr="000061F6" w:rsidRDefault="000061F6" w:rsidP="00D772D1">
      <w:pPr>
        <w:pStyle w:val="Tekstwiodcy"/>
        <w:numPr>
          <w:ilvl w:val="0"/>
          <w:numId w:val="16"/>
        </w:numPr>
      </w:pPr>
      <w:r w:rsidRPr="000061F6">
        <w:t>Łatwe zarządzanie za pomocą intuicyjnego narzędzia pgAdmin</w:t>
      </w:r>
      <w:r w:rsidR="00CB5594">
        <w:t>.</w:t>
      </w:r>
    </w:p>
    <w:p w14:paraId="6F19210C" w14:textId="18A1F34A" w:rsidR="007A000A" w:rsidRDefault="007A000A" w:rsidP="007A000A">
      <w:pPr>
        <w:pStyle w:val="Tekstwiodcy"/>
        <w:ind w:firstLine="0"/>
        <w:rPr>
          <w:color w:val="FF0000"/>
        </w:rPr>
      </w:pPr>
    </w:p>
    <w:p w14:paraId="1CD7732A" w14:textId="77777777" w:rsidR="007A000A" w:rsidRDefault="007A000A" w:rsidP="007A000A">
      <w:pPr>
        <w:pStyle w:val="Tekstwiodcy"/>
        <w:keepNext/>
        <w:ind w:firstLine="0"/>
        <w:jc w:val="center"/>
      </w:pPr>
      <w:r>
        <w:rPr>
          <w:noProof/>
          <w:color w:val="FF0000"/>
        </w:rPr>
        <w:drawing>
          <wp:inline distT="0" distB="0" distL="0" distR="0" wp14:anchorId="6E35F7C0" wp14:editId="2E368947">
            <wp:extent cx="4572000" cy="2286000"/>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stgresql-card.png"/>
                    <pic:cNvPicPr/>
                  </pic:nvPicPr>
                  <pic:blipFill>
                    <a:blip r:embed="rId20"/>
                    <a:stretch>
                      <a:fillRect/>
                    </a:stretch>
                  </pic:blipFill>
                  <pic:spPr>
                    <a:xfrm>
                      <a:off x="0" y="0"/>
                      <a:ext cx="4572000" cy="2286000"/>
                    </a:xfrm>
                    <a:prstGeom prst="rect">
                      <a:avLst/>
                    </a:prstGeom>
                  </pic:spPr>
                </pic:pic>
              </a:graphicData>
            </a:graphic>
          </wp:inline>
        </w:drawing>
      </w:r>
    </w:p>
    <w:p w14:paraId="17FF2F8F" w14:textId="184748F1" w:rsidR="007A000A" w:rsidRDefault="007A000A" w:rsidP="007A000A">
      <w:pPr>
        <w:pStyle w:val="Caption"/>
        <w:jc w:val="center"/>
      </w:pPr>
      <w:bookmarkStart w:id="33" w:name="_Toc518977356"/>
      <w:r>
        <w:t xml:space="preserve">Rys. </w:t>
      </w:r>
      <w:r w:rsidR="00F154A1">
        <w:fldChar w:fldCharType="begin"/>
      </w:r>
      <w:r w:rsidR="00F154A1">
        <w:instrText xml:space="preserve"> SEQ Rys. \* ARABIC </w:instrText>
      </w:r>
      <w:r w:rsidR="00F154A1">
        <w:fldChar w:fldCharType="separate"/>
      </w:r>
      <w:r>
        <w:rPr>
          <w:noProof/>
        </w:rPr>
        <w:t>12</w:t>
      </w:r>
      <w:r w:rsidR="00F154A1">
        <w:rPr>
          <w:noProof/>
        </w:rPr>
        <w:fldChar w:fldCharType="end"/>
      </w:r>
      <w:r>
        <w:t>. Logo PostgreSQL</w:t>
      </w:r>
      <w:bookmarkEnd w:id="33"/>
    </w:p>
    <w:p w14:paraId="01C5FDD3" w14:textId="77777777" w:rsidR="00CB5594" w:rsidRPr="00CB5594" w:rsidRDefault="00CB5594" w:rsidP="00CB5594"/>
    <w:p w14:paraId="3A40E076" w14:textId="6587742F" w:rsidR="007F3682" w:rsidRDefault="002F57B3" w:rsidP="007F3682">
      <w:r>
        <w:t>PostgreSQL został wybrany jako system zarządzania bazą danych w opisywanym w tej pracy projekcie ze względu na jego otwartość i liczbę funkcjonalności oferowanych w darmowym systemie. Ważne jest również podobieństwo do komercyjnych rozwiązań</w:t>
      </w:r>
      <w:r w:rsidR="00CB5594">
        <w:t>,</w:t>
      </w:r>
      <w:r>
        <w:t xml:space="preserve"> takich jak bazy Oracle (PL/SQL) – dzięki temu przeniesienie systemu na dużo bardziej wymagającą odmianę nie powinno stanowić zbyt dużego problemu.</w:t>
      </w:r>
    </w:p>
    <w:p w14:paraId="1A36CABD" w14:textId="7D19BFBB" w:rsidR="007F3682" w:rsidRDefault="007F3682" w:rsidP="007F3682"/>
    <w:p w14:paraId="5FDD5BCC" w14:textId="00FB4A71" w:rsidR="007F3682" w:rsidRDefault="007F3682" w:rsidP="007F3682"/>
    <w:p w14:paraId="43638A85" w14:textId="2403237C" w:rsidR="007F3682" w:rsidRDefault="007F3682" w:rsidP="007F3682"/>
    <w:p w14:paraId="27751C72" w14:textId="14C4FD00" w:rsidR="007F3682" w:rsidRDefault="007F3682" w:rsidP="007F3682"/>
    <w:p w14:paraId="642AAB62" w14:textId="0EBF08E9" w:rsidR="007F3682" w:rsidRDefault="007F3682" w:rsidP="007F3682"/>
    <w:p w14:paraId="3AB25E02" w14:textId="63004457" w:rsidR="007F3682" w:rsidRDefault="007F3682" w:rsidP="007F3682"/>
    <w:p w14:paraId="5E4BEBD8" w14:textId="7C057C70" w:rsidR="0059203F" w:rsidRDefault="0059203F" w:rsidP="0059203F">
      <w:pPr>
        <w:pStyle w:val="NrNagwek1"/>
      </w:pPr>
      <w:bookmarkStart w:id="34" w:name="_Toc518977378"/>
      <w:r w:rsidRPr="0059203F">
        <w:lastRenderedPageBreak/>
        <w:t>Opracowanie projektu wielowarstwowej rozproszonej aplikacji internetowej</w:t>
      </w:r>
      <w:bookmarkEnd w:id="34"/>
    </w:p>
    <w:p w14:paraId="055CA407" w14:textId="1F0B22CB" w:rsidR="009C1520" w:rsidRDefault="009C1520" w:rsidP="009C1520">
      <w:pPr>
        <w:pStyle w:val="Tekstwiodcy"/>
      </w:pPr>
      <w:r>
        <w:t xml:space="preserve">Sklep z multimediami to idealne miejsce do wykorzystania wielowarstwowej rozproszonej aplikacji internetowej. Tego typu architektura pozwala na obsługę wielu oddziałów sklepu i ciągłe utrzymywanie aktualnego stanu magazynów przy jednoczesnym zabezpieczeniu przed awariami. </w:t>
      </w:r>
    </w:p>
    <w:p w14:paraId="21A397C2" w14:textId="0DCB62EC" w:rsidR="00C22988" w:rsidRDefault="00C22988" w:rsidP="00C22988">
      <w:pPr>
        <w:pStyle w:val="NrNagwek2"/>
      </w:pPr>
      <w:bookmarkStart w:id="35" w:name="_Toc518977379"/>
      <w:r>
        <w:t>Opis świata rzeczywistego</w:t>
      </w:r>
      <w:bookmarkEnd w:id="35"/>
    </w:p>
    <w:p w14:paraId="4E9EA6DD" w14:textId="41944358" w:rsidR="009C1520" w:rsidRDefault="009C1520" w:rsidP="009C1520">
      <w:pPr>
        <w:pStyle w:val="NrNagwek3"/>
      </w:pPr>
      <w:bookmarkStart w:id="36" w:name="_Toc518977380"/>
      <w:r>
        <w:t>Opis zasobów ludzkich</w:t>
      </w:r>
      <w:bookmarkEnd w:id="36"/>
    </w:p>
    <w:p w14:paraId="05014E1C" w14:textId="075E2F20" w:rsidR="009C1520" w:rsidRPr="009C1520" w:rsidRDefault="009C1520" w:rsidP="009C1520">
      <w:pPr>
        <w:pStyle w:val="Tekstwiodcy"/>
      </w:pPr>
      <w:r>
        <w:t>Pracownik sklepu może ak</w:t>
      </w:r>
      <w:r w:rsidRPr="009C1520">
        <w:t>t</w:t>
      </w:r>
      <w:r>
        <w:t>u</w:t>
      </w:r>
      <w:r w:rsidRPr="009C1520">
        <w:t>alizować bazę produktów poprzez dodawanie lub usuwanie dostępnych egzemplarzy poszczególnych multimediów. Każda pozycja posiada tytuł, cenę, opis, liczbę egzemplarzy i dane magazynu, w którym się znajdują. W zależności od rodzaju multimediów (gra</w:t>
      </w:r>
      <w:r w:rsidR="000948D1">
        <w:t xml:space="preserve"> wideo</w:t>
      </w:r>
      <w:r w:rsidRPr="009C1520">
        <w:t>, film, album muzyczny) wyróżn</w:t>
      </w:r>
      <w:r>
        <w:t>ian</w:t>
      </w:r>
      <w:r w:rsidRPr="009C1520">
        <w:t>e są dodatkowe informacje takie jak na przykład gatunek, nośnik czy producent. Dodatkowo</w:t>
      </w:r>
      <w:r w:rsidR="00CB5594">
        <w:t>,</w:t>
      </w:r>
      <w:r w:rsidRPr="009C1520">
        <w:t xml:space="preserve"> każda pozycja jest opisan</w:t>
      </w:r>
      <w:r w:rsidR="00CB5594">
        <w:t>a</w:t>
      </w:r>
      <w:r w:rsidRPr="009C1520">
        <w:t xml:space="preserve"> identyfikatorem ułatwiającym ewidencję posiadanego inwentarza i wyszukiwanie wszystkich dostępnych egzemplarzy. </w:t>
      </w:r>
    </w:p>
    <w:p w14:paraId="09BD9727" w14:textId="72BA5C79" w:rsidR="009C1520" w:rsidRDefault="009C1520" w:rsidP="009C1520">
      <w:pPr>
        <w:pStyle w:val="Tekstwiodcy"/>
      </w:pPr>
      <w:r w:rsidRPr="009C1520">
        <w:t>Klient ma możliwość wyszukiwania produktów, dodawania ich do koszyka i skł</w:t>
      </w:r>
      <w:r>
        <w:t>adania zamówienia. Ma również możliwość podejrzenia swoich wszystkich, a także anulowania aktywnych zamówień.</w:t>
      </w:r>
      <w:r w:rsidRPr="009C1520">
        <w:t xml:space="preserve">  </w:t>
      </w:r>
    </w:p>
    <w:p w14:paraId="727A8FF4" w14:textId="77777777" w:rsidR="00CB5594" w:rsidRDefault="00CB5594" w:rsidP="009C1520">
      <w:pPr>
        <w:pStyle w:val="Tekstwiodcy"/>
      </w:pPr>
    </w:p>
    <w:p w14:paraId="42A2533D" w14:textId="0E18945F" w:rsidR="009C1520" w:rsidRDefault="009C1520" w:rsidP="009C1520">
      <w:pPr>
        <w:pStyle w:val="NrNagwek3"/>
      </w:pPr>
      <w:bookmarkStart w:id="37" w:name="_Toc518977381"/>
      <w:r>
        <w:t>Dane techniczne</w:t>
      </w:r>
      <w:bookmarkEnd w:id="37"/>
    </w:p>
    <w:p w14:paraId="77D7E540" w14:textId="5FB76125" w:rsidR="009C1520" w:rsidRPr="009C1520" w:rsidRDefault="009C1520" w:rsidP="009C1520">
      <w:pPr>
        <w:pStyle w:val="Tekstwiodcy"/>
      </w:pPr>
      <w:r w:rsidRPr="009C1520">
        <w:t>Klient i pracownik sklepu mają dostęp do sklepu z poziomu przeglądarki internetowej. Zakłada się</w:t>
      </w:r>
      <w:r w:rsidR="000948D1">
        <w:t>,</w:t>
      </w:r>
      <w:r w:rsidRPr="009C1520">
        <w:t xml:space="preserve"> że sklep będzie w stanie obsłużyć ponad 1000 użytkowników jednocześnie, a baza danych będzie zawierać kilkadziesiąt tysięcy produktów. Sklep ma kilka oddziałów, więc potrzebna jest integracja danych znajdujących się w więcej niż jednym miejscu. </w:t>
      </w:r>
      <w:r w:rsidR="000948D1">
        <w:t>Aplikacja ma być ubezpieczona na ewentualne awarie bazy danych.</w:t>
      </w:r>
    </w:p>
    <w:p w14:paraId="1C01C299" w14:textId="2BB84207" w:rsidR="00C22988" w:rsidRDefault="00C22988" w:rsidP="00C22988">
      <w:pPr>
        <w:pStyle w:val="NrNagwek2"/>
      </w:pPr>
      <w:bookmarkStart w:id="38" w:name="_Toc518977382"/>
      <w:r>
        <w:lastRenderedPageBreak/>
        <w:t>Wymagania funkcjonalne</w:t>
      </w:r>
      <w:bookmarkEnd w:id="38"/>
    </w:p>
    <w:p w14:paraId="56C9C914" w14:textId="52433791" w:rsidR="000948D1" w:rsidRPr="00E27E94" w:rsidRDefault="00E27E94" w:rsidP="000948D1">
      <w:pPr>
        <w:pStyle w:val="Tekstwiodcy"/>
      </w:pPr>
      <w:r w:rsidRPr="00E27E94">
        <w:t>Projektowany system powinien spełniać następujące wymagania funkcjonalne</w:t>
      </w:r>
      <w:r w:rsidR="000948D1" w:rsidRPr="00E27E94">
        <w:t>:</w:t>
      </w:r>
    </w:p>
    <w:p w14:paraId="77B79A3A" w14:textId="3D9C6D12" w:rsidR="00E27E94" w:rsidRPr="00E27E94" w:rsidRDefault="00E27E94" w:rsidP="00E27E94">
      <w:pPr>
        <w:pStyle w:val="Tekstwiodcy"/>
        <w:numPr>
          <w:ilvl w:val="0"/>
          <w:numId w:val="18"/>
        </w:numPr>
      </w:pPr>
      <w:r w:rsidRPr="00E27E94">
        <w:t>System powinien wspierać przedsiębiorstwo handlowe (w tym przypadku sklep z multimediami)</w:t>
      </w:r>
    </w:p>
    <w:p w14:paraId="351121B5" w14:textId="47167B7E" w:rsidR="00E27E94" w:rsidRPr="00E27E94" w:rsidRDefault="00E27E94" w:rsidP="00E27E94">
      <w:pPr>
        <w:pStyle w:val="Tekstwiodcy"/>
        <w:numPr>
          <w:ilvl w:val="0"/>
          <w:numId w:val="18"/>
        </w:numPr>
      </w:pPr>
      <w:r w:rsidRPr="00E27E94">
        <w:t>Pracownik sklepu może wstawiać nowe przedmioty i ich egzemplarze. Może zarządzać dostępnym inwentarzem (edycja, usuwanie przedmiotów i egzemplarzy)</w:t>
      </w:r>
    </w:p>
    <w:p w14:paraId="21C32B70" w14:textId="4D57BB3D" w:rsidR="00E27E94" w:rsidRPr="00E27E94" w:rsidRDefault="00E27E94" w:rsidP="00E27E94">
      <w:pPr>
        <w:pStyle w:val="Tekstwiodcy"/>
        <w:numPr>
          <w:ilvl w:val="0"/>
          <w:numId w:val="18"/>
        </w:numPr>
      </w:pPr>
      <w:r w:rsidRPr="00E27E94">
        <w:t>Kupujący tworzy konto, podaje dane osobowe i teleadresowe</w:t>
      </w:r>
    </w:p>
    <w:p w14:paraId="39B6E775" w14:textId="279264CD" w:rsidR="00E27E94" w:rsidRPr="00E27E94" w:rsidRDefault="00E27E94" w:rsidP="00E27E94">
      <w:pPr>
        <w:pStyle w:val="Tekstwiodcy"/>
        <w:numPr>
          <w:ilvl w:val="0"/>
          <w:numId w:val="18"/>
        </w:numPr>
      </w:pPr>
      <w:r w:rsidRPr="00E27E94">
        <w:t>Kupujący może dokonać zakupu dostępnego egzemplarza przy użyciu koszyka i złożenia zamówienia</w:t>
      </w:r>
    </w:p>
    <w:p w14:paraId="202C5F3F" w14:textId="46104557" w:rsidR="00E27E94" w:rsidRPr="00E27E94" w:rsidRDefault="00E27E94" w:rsidP="00E27E94">
      <w:pPr>
        <w:pStyle w:val="Tekstwiodcy"/>
        <w:numPr>
          <w:ilvl w:val="0"/>
          <w:numId w:val="18"/>
        </w:numPr>
      </w:pPr>
      <w:r w:rsidRPr="00E27E94">
        <w:t>Kupujący może zarządzać swoimi aktywnymi zamówieniami (np. je anulować) a także podejrzeć wszystkie dotychczasowe zamówienia</w:t>
      </w:r>
    </w:p>
    <w:p w14:paraId="0A932840" w14:textId="4014B4D2" w:rsidR="00C22988" w:rsidRDefault="00C22988" w:rsidP="00C22988">
      <w:pPr>
        <w:pStyle w:val="NrNagwek2"/>
      </w:pPr>
      <w:bookmarkStart w:id="39" w:name="_Toc518977383"/>
      <w:r>
        <w:t>Wymagania niefunkcjonalne</w:t>
      </w:r>
      <w:bookmarkEnd w:id="39"/>
    </w:p>
    <w:p w14:paraId="7569B41A" w14:textId="20B27DFA" w:rsidR="000948D1" w:rsidRPr="00E27E94" w:rsidRDefault="00E27E94" w:rsidP="008F23EF">
      <w:pPr>
        <w:pStyle w:val="Tekstwiodcy"/>
      </w:pPr>
      <w:r w:rsidRPr="00E27E94">
        <w:t>Projektowany system powinien spełniać następujące wymagania niefunkcjonalne:</w:t>
      </w:r>
    </w:p>
    <w:p w14:paraId="7A979278" w14:textId="39372306" w:rsidR="00E27E94" w:rsidRPr="00E27E94" w:rsidRDefault="00E27E94" w:rsidP="00E27E94">
      <w:pPr>
        <w:pStyle w:val="Tekstwiodcy"/>
        <w:numPr>
          <w:ilvl w:val="0"/>
          <w:numId w:val="19"/>
        </w:numPr>
      </w:pPr>
      <w:r w:rsidRPr="00E27E94">
        <w:t>System powinien pracować na popularnych systemach operacyjnych (Windows, MacOS) i w popularnych przeglądarkach internetowych (Google Chrome, Mozilla Firefox, Safari)</w:t>
      </w:r>
    </w:p>
    <w:p w14:paraId="13476ABC" w14:textId="6B9D73E6" w:rsidR="00E27E94" w:rsidRPr="00E27E94" w:rsidRDefault="00E27E94" w:rsidP="00E27E94">
      <w:pPr>
        <w:pStyle w:val="Tekstwiodcy"/>
        <w:numPr>
          <w:ilvl w:val="0"/>
          <w:numId w:val="19"/>
        </w:numPr>
      </w:pPr>
      <w:r w:rsidRPr="00E27E94">
        <w:t>System powinien mieć przejrzysty i czytelny interfejs użytkownika</w:t>
      </w:r>
    </w:p>
    <w:p w14:paraId="12743432" w14:textId="60AC19A5" w:rsidR="00E27E94" w:rsidRPr="00E27E94" w:rsidRDefault="00E27E94" w:rsidP="00E27E94">
      <w:pPr>
        <w:pStyle w:val="Tekstwiodcy"/>
        <w:numPr>
          <w:ilvl w:val="0"/>
          <w:numId w:val="19"/>
        </w:numPr>
      </w:pPr>
      <w:r w:rsidRPr="00E27E94">
        <w:t>System powinien być gotowy na rozszerzenia funkcjonalności (np. możliwość zwrotu zakupionego przedmiotu, czy płatność kartą kredytową)</w:t>
      </w:r>
    </w:p>
    <w:p w14:paraId="4560C8DA" w14:textId="5F1A38E0" w:rsidR="00E27E94" w:rsidRPr="00E27E94" w:rsidRDefault="00E27E94" w:rsidP="00E27E94">
      <w:pPr>
        <w:pStyle w:val="Tekstwiodcy"/>
        <w:numPr>
          <w:ilvl w:val="0"/>
          <w:numId w:val="19"/>
        </w:numPr>
      </w:pPr>
      <w:r w:rsidRPr="00E27E94">
        <w:t>System powinien być przygotowany do obsługi co najmniej kilku oddziałów sklepu i utrzymywać w każdym z nich aktualną bazę dostępnych przedmiotów</w:t>
      </w:r>
    </w:p>
    <w:p w14:paraId="4A7BC95C" w14:textId="0530ED50" w:rsidR="00C22988" w:rsidRDefault="00C22988" w:rsidP="00C22988">
      <w:pPr>
        <w:pStyle w:val="NrNagwek2"/>
      </w:pPr>
      <w:bookmarkStart w:id="40" w:name="_Toc518977384"/>
      <w:r>
        <w:t>Przypadki użycia</w:t>
      </w:r>
      <w:bookmarkEnd w:id="40"/>
    </w:p>
    <w:p w14:paraId="410CBE4D" w14:textId="6865F571" w:rsidR="000948D1" w:rsidRPr="00962143" w:rsidRDefault="00E27E94" w:rsidP="008F23EF">
      <w:pPr>
        <w:pStyle w:val="Tekstwiodcy"/>
      </w:pPr>
      <w:r w:rsidRPr="00962143">
        <w:t xml:space="preserve">Podczas tworzenia modelu wielowartstowego rozproszonego systemu internetowego do obsługi przedsiębiorstwa handlowego wyszczególnione zostały </w:t>
      </w:r>
      <w:r w:rsidR="00962143" w:rsidRPr="00962143">
        <w:t>przypadki użycia przedstawione na schemacie X.</w:t>
      </w:r>
    </w:p>
    <w:p w14:paraId="0983BC02" w14:textId="3D591C50" w:rsidR="000C2321" w:rsidRDefault="000C2321" w:rsidP="000C2321">
      <w:pPr>
        <w:pStyle w:val="Tekstwiodcy"/>
        <w:ind w:firstLine="0"/>
        <w:rPr>
          <w:color w:val="FF0000"/>
        </w:rPr>
      </w:pPr>
    </w:p>
    <w:p w14:paraId="600F8A09" w14:textId="77777777" w:rsidR="00962143" w:rsidRDefault="000C2321" w:rsidP="00962143">
      <w:pPr>
        <w:pStyle w:val="Tekstwiodcy"/>
        <w:keepNext/>
        <w:ind w:firstLine="0"/>
        <w:jc w:val="center"/>
      </w:pPr>
      <w:r>
        <w:rPr>
          <w:noProof/>
        </w:rPr>
        <w:lastRenderedPageBreak/>
        <w:drawing>
          <wp:inline distT="0" distB="0" distL="0" distR="0" wp14:anchorId="10B5CE77" wp14:editId="3C7A413F">
            <wp:extent cx="8432531" cy="2786677"/>
            <wp:effectExtent l="3493"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si.jpg"/>
                    <pic:cNvPicPr/>
                  </pic:nvPicPr>
                  <pic:blipFill>
                    <a:blip r:embed="rId21"/>
                    <a:stretch>
                      <a:fillRect/>
                    </a:stretch>
                  </pic:blipFill>
                  <pic:spPr>
                    <a:xfrm rot="16200000">
                      <a:off x="0" y="0"/>
                      <a:ext cx="8511074" cy="2812633"/>
                    </a:xfrm>
                    <a:prstGeom prst="rect">
                      <a:avLst/>
                    </a:prstGeom>
                  </pic:spPr>
                </pic:pic>
              </a:graphicData>
            </a:graphic>
          </wp:inline>
        </w:drawing>
      </w:r>
    </w:p>
    <w:p w14:paraId="1E9FFC03" w14:textId="3925EFAB" w:rsidR="000C2321" w:rsidRDefault="00962143" w:rsidP="00962143">
      <w:pPr>
        <w:pStyle w:val="Caption"/>
        <w:jc w:val="center"/>
      </w:pPr>
      <w:r>
        <w:t xml:space="preserve">Rys.  </w:t>
      </w:r>
      <w:r>
        <w:fldChar w:fldCharType="begin"/>
      </w:r>
      <w:r>
        <w:instrText xml:space="preserve"> SEQ Rys._ \* ARABIC </w:instrText>
      </w:r>
      <w:r>
        <w:fldChar w:fldCharType="separate"/>
      </w:r>
      <w:r>
        <w:rPr>
          <w:noProof/>
        </w:rPr>
        <w:t>1</w:t>
      </w:r>
      <w:r>
        <w:fldChar w:fldCharType="end"/>
      </w:r>
    </w:p>
    <w:p w14:paraId="7F684E88" w14:textId="2786BC1D" w:rsidR="00962143" w:rsidRDefault="00962143" w:rsidP="00962143">
      <w:r>
        <w:lastRenderedPageBreak/>
        <w:t>W następnych podrozdziałach przedstawione zostały szczegółowe opisy przypadków użycia szczególnie ważnych dla tematu tej pracy. Będą to przypadki użycia, które zostaną poddane testom wydajnościowym w rozdziale szóstym.</w:t>
      </w:r>
    </w:p>
    <w:p w14:paraId="76EB595B" w14:textId="3DCFFA6F" w:rsidR="00962143" w:rsidRDefault="00962143" w:rsidP="00962143"/>
    <w:p w14:paraId="6EC75042" w14:textId="6BE56152" w:rsidR="00962143" w:rsidRDefault="00962143" w:rsidP="00962143">
      <w:pPr>
        <w:pStyle w:val="NrNagwek3"/>
      </w:pPr>
      <w:bookmarkStart w:id="41" w:name="_Toc518977385"/>
      <w:r>
        <w:t>Wyszukaj zamówienia użytkownika</w:t>
      </w:r>
      <w:bookmarkEnd w:id="41"/>
    </w:p>
    <w:p w14:paraId="2A8852AA" w14:textId="6498E8F7" w:rsidR="002F3DD1" w:rsidRDefault="00962143" w:rsidP="002F3DD1">
      <w:pPr>
        <w:pStyle w:val="Tekstwiodcy"/>
      </w:pPr>
      <w:r>
        <w:t>Przypadek użycia „Wyszukaj zamówienia użytkownika” odpowiada za wylistowanie na życzenie użytkownika wszystkich jego zamówień (aktywnych i nieaktywnych)</w:t>
      </w:r>
      <w:r w:rsidRPr="00962143">
        <w:t>.</w:t>
      </w:r>
    </w:p>
    <w:p w14:paraId="6C972B10" w14:textId="35D577E2" w:rsidR="000F4032" w:rsidRDefault="000F4032" w:rsidP="000F4032">
      <w:pPr>
        <w:pStyle w:val="Caption"/>
        <w:keepNext/>
      </w:pPr>
      <w:r>
        <w:t xml:space="preserve">Tabela </w:t>
      </w:r>
      <w:r>
        <w:fldChar w:fldCharType="begin"/>
      </w:r>
      <w:r>
        <w:instrText xml:space="preserve"> SEQ Tabela \* ARABIC </w:instrText>
      </w:r>
      <w:r>
        <w:fldChar w:fldCharType="separate"/>
      </w:r>
      <w:r>
        <w:rPr>
          <w:noProof/>
        </w:rPr>
        <w:t>1</w:t>
      </w:r>
      <w:r>
        <w:fldChar w:fldCharType="end"/>
      </w:r>
      <w:r>
        <w:t>. Dane PU "Wyszukaj zamówienia użytkownika"</w:t>
      </w:r>
    </w:p>
    <w:tbl>
      <w:tblPr>
        <w:tblStyle w:val="TableGrid"/>
        <w:tblW w:w="0" w:type="auto"/>
        <w:jc w:val="center"/>
        <w:tblLook w:val="04A0" w:firstRow="1" w:lastRow="0" w:firstColumn="1" w:lastColumn="0" w:noHBand="0" w:noVBand="1"/>
      </w:tblPr>
      <w:tblGrid>
        <w:gridCol w:w="2547"/>
        <w:gridCol w:w="6515"/>
      </w:tblGrid>
      <w:tr w:rsidR="00962143" w14:paraId="28F3255A" w14:textId="77777777" w:rsidTr="002F3DD1">
        <w:trPr>
          <w:jc w:val="center"/>
        </w:trPr>
        <w:tc>
          <w:tcPr>
            <w:tcW w:w="2547" w:type="dxa"/>
            <w:vAlign w:val="center"/>
          </w:tcPr>
          <w:p w14:paraId="03416081" w14:textId="6838664A" w:rsidR="00962143" w:rsidRPr="002F3DD1" w:rsidRDefault="00962143" w:rsidP="002F3DD1">
            <w:pPr>
              <w:pStyle w:val="Tekstwiodcy"/>
              <w:ind w:firstLine="0"/>
              <w:jc w:val="center"/>
              <w:rPr>
                <w:b/>
              </w:rPr>
            </w:pPr>
            <w:r w:rsidRPr="002F3DD1">
              <w:rPr>
                <w:b/>
              </w:rPr>
              <w:t>Nazwa PU</w:t>
            </w:r>
          </w:p>
        </w:tc>
        <w:tc>
          <w:tcPr>
            <w:tcW w:w="6515" w:type="dxa"/>
            <w:vAlign w:val="center"/>
          </w:tcPr>
          <w:p w14:paraId="7E1FE723" w14:textId="12922B10" w:rsidR="00962143" w:rsidRDefault="00962143" w:rsidP="002F3DD1">
            <w:pPr>
              <w:pStyle w:val="Tekstwiodcy"/>
              <w:ind w:firstLine="0"/>
              <w:jc w:val="center"/>
            </w:pPr>
            <w:r>
              <w:t>Wyszukaj zamówienia użytkownika</w:t>
            </w:r>
          </w:p>
        </w:tc>
      </w:tr>
      <w:tr w:rsidR="00962143" w14:paraId="0FE5EF26" w14:textId="77777777" w:rsidTr="002F3DD1">
        <w:trPr>
          <w:jc w:val="center"/>
        </w:trPr>
        <w:tc>
          <w:tcPr>
            <w:tcW w:w="2547" w:type="dxa"/>
            <w:vAlign w:val="center"/>
          </w:tcPr>
          <w:p w14:paraId="12ECAD03" w14:textId="64B55087" w:rsidR="00962143" w:rsidRPr="002F3DD1" w:rsidRDefault="00962143" w:rsidP="002F3DD1">
            <w:pPr>
              <w:pStyle w:val="Tekstwiodcy"/>
              <w:ind w:firstLine="0"/>
              <w:jc w:val="center"/>
              <w:rPr>
                <w:b/>
              </w:rPr>
            </w:pPr>
            <w:r w:rsidRPr="002F3DD1">
              <w:rPr>
                <w:b/>
              </w:rPr>
              <w:t>Warunki wstępne</w:t>
            </w:r>
          </w:p>
        </w:tc>
        <w:tc>
          <w:tcPr>
            <w:tcW w:w="6515" w:type="dxa"/>
            <w:vAlign w:val="center"/>
          </w:tcPr>
          <w:p w14:paraId="3BED0F48" w14:textId="77777777" w:rsidR="00962143" w:rsidRDefault="00962143" w:rsidP="002F3DD1">
            <w:pPr>
              <w:pStyle w:val="Tekstwiodcy"/>
              <w:numPr>
                <w:ilvl w:val="0"/>
                <w:numId w:val="20"/>
              </w:numPr>
              <w:jc w:val="center"/>
            </w:pPr>
            <w:r>
              <w:t>Uruchomienie aplikacji</w:t>
            </w:r>
          </w:p>
          <w:p w14:paraId="1CB6123A" w14:textId="68180EA7" w:rsidR="00962143" w:rsidRDefault="00962143" w:rsidP="002F3DD1">
            <w:pPr>
              <w:pStyle w:val="Tekstwiodcy"/>
              <w:numPr>
                <w:ilvl w:val="0"/>
                <w:numId w:val="20"/>
              </w:numPr>
              <w:jc w:val="center"/>
            </w:pPr>
            <w:r>
              <w:t>Zalogowanie na konto klienta</w:t>
            </w:r>
          </w:p>
        </w:tc>
      </w:tr>
      <w:tr w:rsidR="00962143" w14:paraId="0FCEC5F6" w14:textId="77777777" w:rsidTr="002F3DD1">
        <w:trPr>
          <w:jc w:val="center"/>
        </w:trPr>
        <w:tc>
          <w:tcPr>
            <w:tcW w:w="2547" w:type="dxa"/>
            <w:vAlign w:val="center"/>
          </w:tcPr>
          <w:p w14:paraId="03144180" w14:textId="64FDDD53" w:rsidR="00962143" w:rsidRPr="002F3DD1" w:rsidRDefault="00962143" w:rsidP="002F3DD1">
            <w:pPr>
              <w:pStyle w:val="Tekstwiodcy"/>
              <w:ind w:firstLine="0"/>
              <w:jc w:val="center"/>
              <w:rPr>
                <w:b/>
              </w:rPr>
            </w:pPr>
            <w:r w:rsidRPr="002F3DD1">
              <w:rPr>
                <w:b/>
              </w:rPr>
              <w:t>Warunki końcowe</w:t>
            </w:r>
          </w:p>
        </w:tc>
        <w:tc>
          <w:tcPr>
            <w:tcW w:w="6515" w:type="dxa"/>
            <w:vAlign w:val="center"/>
          </w:tcPr>
          <w:p w14:paraId="3B2183EC" w14:textId="14942E3D" w:rsidR="00962143" w:rsidRDefault="00962143" w:rsidP="002F3DD1">
            <w:pPr>
              <w:pStyle w:val="Tekstwiodcy"/>
              <w:numPr>
                <w:ilvl w:val="0"/>
                <w:numId w:val="21"/>
              </w:numPr>
              <w:jc w:val="center"/>
            </w:pPr>
            <w:r>
              <w:t>Uzyskanie listy zamówień klienta lub informacja o braku zamówień</w:t>
            </w:r>
          </w:p>
        </w:tc>
      </w:tr>
      <w:tr w:rsidR="00962143" w14:paraId="20EC1197" w14:textId="77777777" w:rsidTr="002F3DD1">
        <w:trPr>
          <w:jc w:val="center"/>
        </w:trPr>
        <w:tc>
          <w:tcPr>
            <w:tcW w:w="2547" w:type="dxa"/>
            <w:vAlign w:val="center"/>
          </w:tcPr>
          <w:p w14:paraId="0A8D34F4" w14:textId="3C9D20C4" w:rsidR="00962143" w:rsidRPr="002F3DD1" w:rsidRDefault="00962143" w:rsidP="002F3DD1">
            <w:pPr>
              <w:pStyle w:val="Tekstwiodcy"/>
              <w:ind w:firstLine="0"/>
              <w:jc w:val="center"/>
              <w:rPr>
                <w:b/>
              </w:rPr>
            </w:pPr>
            <w:r w:rsidRPr="002F3DD1">
              <w:rPr>
                <w:b/>
              </w:rPr>
              <w:t>Przebieg podstawowy</w:t>
            </w:r>
          </w:p>
        </w:tc>
        <w:tc>
          <w:tcPr>
            <w:tcW w:w="6515" w:type="dxa"/>
            <w:vAlign w:val="center"/>
          </w:tcPr>
          <w:p w14:paraId="37813B5B" w14:textId="73CED438" w:rsidR="002F3DD1" w:rsidRDefault="002F3DD1" w:rsidP="002F3DD1">
            <w:pPr>
              <w:pStyle w:val="NormalWeb"/>
              <w:numPr>
                <w:ilvl w:val="0"/>
                <w:numId w:val="22"/>
              </w:numPr>
              <w:spacing w:line="360" w:lineRule="auto"/>
              <w:rPr>
                <w:lang w:val="pl-PL"/>
              </w:rPr>
            </w:pPr>
            <w:r w:rsidRPr="002F3DD1">
              <w:rPr>
                <w:lang w:val="pl-PL"/>
              </w:rPr>
              <w:t xml:space="preserve">Należy podać dane klienta. </w:t>
            </w:r>
          </w:p>
          <w:p w14:paraId="00C1C3D9" w14:textId="77777777" w:rsidR="002F3DD1" w:rsidRDefault="002F3DD1" w:rsidP="002F3DD1">
            <w:pPr>
              <w:pStyle w:val="NormalWeb"/>
              <w:numPr>
                <w:ilvl w:val="0"/>
                <w:numId w:val="22"/>
              </w:numPr>
              <w:spacing w:line="360" w:lineRule="auto"/>
              <w:rPr>
                <w:lang w:val="pl-PL"/>
              </w:rPr>
            </w:pPr>
            <w:r w:rsidRPr="002F3DD1">
              <w:rPr>
                <w:lang w:val="pl-PL"/>
              </w:rPr>
              <w:t xml:space="preserve">Realizuje się PU Operacje_na zamówieniu </w:t>
            </w:r>
          </w:p>
          <w:p w14:paraId="06CC086D" w14:textId="66820ACB" w:rsidR="002F3DD1" w:rsidRDefault="002F3DD1" w:rsidP="002F3DD1">
            <w:pPr>
              <w:pStyle w:val="NormalWeb"/>
              <w:numPr>
                <w:ilvl w:val="0"/>
                <w:numId w:val="22"/>
              </w:numPr>
              <w:spacing w:line="360" w:lineRule="auto"/>
              <w:rPr>
                <w:lang w:val="pl-PL"/>
              </w:rPr>
            </w:pPr>
            <w:r w:rsidRPr="002F3DD1">
              <w:rPr>
                <w:lang w:val="pl-PL"/>
              </w:rPr>
              <w:t>PU Operacje_na zamówieniu</w:t>
            </w:r>
            <w:r>
              <w:rPr>
                <w:lang w:val="pl-PL"/>
              </w:rPr>
              <w:t xml:space="preserve"> sprawdza dane klienta i zwraca listę jego zamówień</w:t>
            </w:r>
          </w:p>
          <w:p w14:paraId="66352C29" w14:textId="204CBF04" w:rsidR="00962143" w:rsidRPr="002F3DD1" w:rsidRDefault="002F3DD1" w:rsidP="002F3DD1">
            <w:pPr>
              <w:pStyle w:val="NormalWeb"/>
              <w:numPr>
                <w:ilvl w:val="0"/>
                <w:numId w:val="22"/>
              </w:numPr>
              <w:spacing w:line="360" w:lineRule="auto"/>
              <w:rPr>
                <w:lang w:val="pl-PL"/>
              </w:rPr>
            </w:pPr>
            <w:r w:rsidRPr="002F3DD1">
              <w:rPr>
                <w:lang w:val="pl-PL"/>
              </w:rPr>
              <w:t xml:space="preserve">Lista zamówień użytkownika jest wyświetlana </w:t>
            </w:r>
          </w:p>
        </w:tc>
      </w:tr>
      <w:tr w:rsidR="00962143" w14:paraId="3D8B8F1E" w14:textId="77777777" w:rsidTr="002F3DD1">
        <w:trPr>
          <w:jc w:val="center"/>
        </w:trPr>
        <w:tc>
          <w:tcPr>
            <w:tcW w:w="2547" w:type="dxa"/>
            <w:vAlign w:val="center"/>
          </w:tcPr>
          <w:p w14:paraId="1B6B8887" w14:textId="371B9A87" w:rsidR="00962143" w:rsidRPr="002F3DD1" w:rsidRDefault="00962143" w:rsidP="002F3DD1">
            <w:pPr>
              <w:pStyle w:val="Tekstwiodcy"/>
              <w:ind w:firstLine="0"/>
              <w:jc w:val="center"/>
              <w:rPr>
                <w:b/>
              </w:rPr>
            </w:pPr>
            <w:r w:rsidRPr="002F3DD1">
              <w:rPr>
                <w:b/>
              </w:rPr>
              <w:t>Przebieg alternatywny (brak zamówień)</w:t>
            </w:r>
          </w:p>
        </w:tc>
        <w:tc>
          <w:tcPr>
            <w:tcW w:w="6515" w:type="dxa"/>
            <w:vAlign w:val="center"/>
          </w:tcPr>
          <w:p w14:paraId="54E66D89" w14:textId="77777777" w:rsidR="002F3DD1" w:rsidRDefault="002F3DD1" w:rsidP="002F3DD1">
            <w:pPr>
              <w:pStyle w:val="NormalWeb"/>
              <w:numPr>
                <w:ilvl w:val="0"/>
                <w:numId w:val="23"/>
              </w:numPr>
              <w:spacing w:line="360" w:lineRule="auto"/>
              <w:rPr>
                <w:lang w:val="pl-PL"/>
              </w:rPr>
            </w:pPr>
            <w:r w:rsidRPr="002F3DD1">
              <w:rPr>
                <w:lang w:val="pl-PL"/>
              </w:rPr>
              <w:t xml:space="preserve">Należy podać dane klienta. </w:t>
            </w:r>
          </w:p>
          <w:p w14:paraId="2704FEA8" w14:textId="77777777" w:rsidR="002F3DD1" w:rsidRDefault="002F3DD1" w:rsidP="002F3DD1">
            <w:pPr>
              <w:pStyle w:val="NormalWeb"/>
              <w:numPr>
                <w:ilvl w:val="0"/>
                <w:numId w:val="23"/>
              </w:numPr>
              <w:spacing w:line="360" w:lineRule="auto"/>
              <w:rPr>
                <w:lang w:val="pl-PL"/>
              </w:rPr>
            </w:pPr>
            <w:r w:rsidRPr="002F3DD1">
              <w:rPr>
                <w:lang w:val="pl-PL"/>
              </w:rPr>
              <w:t xml:space="preserve">Realizuje się PU Operacje_na zamówieniu </w:t>
            </w:r>
          </w:p>
          <w:p w14:paraId="05AA3D5D" w14:textId="741F3B30" w:rsidR="002F3DD1" w:rsidRDefault="002F3DD1" w:rsidP="002F3DD1">
            <w:pPr>
              <w:pStyle w:val="NormalWeb"/>
              <w:numPr>
                <w:ilvl w:val="0"/>
                <w:numId w:val="23"/>
              </w:numPr>
              <w:spacing w:line="360" w:lineRule="auto"/>
              <w:rPr>
                <w:lang w:val="pl-PL"/>
              </w:rPr>
            </w:pPr>
            <w:r w:rsidRPr="002F3DD1">
              <w:rPr>
                <w:lang w:val="pl-PL"/>
              </w:rPr>
              <w:t>PU Operacje_na zamówieniu</w:t>
            </w:r>
            <w:r>
              <w:rPr>
                <w:lang w:val="pl-PL"/>
              </w:rPr>
              <w:t xml:space="preserve"> zwraca pustą listę zamówień</w:t>
            </w:r>
          </w:p>
          <w:p w14:paraId="07615F24" w14:textId="024B282E" w:rsidR="00962143" w:rsidRPr="002F3DD1" w:rsidRDefault="002F3DD1" w:rsidP="002F3DD1">
            <w:pPr>
              <w:pStyle w:val="NormalWeb"/>
              <w:numPr>
                <w:ilvl w:val="0"/>
                <w:numId w:val="23"/>
              </w:numPr>
              <w:spacing w:line="360" w:lineRule="auto"/>
              <w:rPr>
                <w:lang w:val="pl-PL"/>
              </w:rPr>
            </w:pPr>
            <w:r>
              <w:rPr>
                <w:lang w:val="pl-PL"/>
              </w:rPr>
              <w:t>Wyświetlany jest komunikat o braku zamówień</w:t>
            </w:r>
          </w:p>
        </w:tc>
      </w:tr>
    </w:tbl>
    <w:p w14:paraId="0E87A3E6" w14:textId="2C989422" w:rsidR="00962143" w:rsidRDefault="00962143" w:rsidP="00962143">
      <w:pPr>
        <w:pStyle w:val="Tekstwiodcy"/>
      </w:pPr>
    </w:p>
    <w:p w14:paraId="74779BAA" w14:textId="2B9BB541" w:rsidR="000F4032" w:rsidRDefault="000F4032" w:rsidP="00962143">
      <w:pPr>
        <w:pStyle w:val="Tekstwiodcy"/>
      </w:pPr>
    </w:p>
    <w:p w14:paraId="0F85590E" w14:textId="42E1177D" w:rsidR="000F4032" w:rsidRDefault="000F4032" w:rsidP="00962143">
      <w:pPr>
        <w:pStyle w:val="Tekstwiodcy"/>
      </w:pPr>
    </w:p>
    <w:p w14:paraId="504EEC5A" w14:textId="6CA9A261" w:rsidR="000F4032" w:rsidRDefault="000F4032" w:rsidP="00962143">
      <w:pPr>
        <w:pStyle w:val="Tekstwiodcy"/>
      </w:pPr>
    </w:p>
    <w:p w14:paraId="42C753A2" w14:textId="77777777" w:rsidR="000F4032" w:rsidRPr="00962143" w:rsidRDefault="000F4032" w:rsidP="00962143">
      <w:pPr>
        <w:pStyle w:val="Tekstwiodcy"/>
      </w:pPr>
    </w:p>
    <w:p w14:paraId="2520E0C2" w14:textId="1435C0F5" w:rsidR="002F3DD1" w:rsidRPr="00116632" w:rsidRDefault="00962143" w:rsidP="002F3DD1">
      <w:pPr>
        <w:pStyle w:val="NrNagwek3"/>
      </w:pPr>
      <w:bookmarkStart w:id="42" w:name="_Toc518977386"/>
      <w:r w:rsidRPr="00116632">
        <w:lastRenderedPageBreak/>
        <w:t>Dodaj przedmiot</w:t>
      </w:r>
      <w:bookmarkEnd w:id="42"/>
    </w:p>
    <w:p w14:paraId="73BCE610" w14:textId="57D1D6E0" w:rsidR="002F3DD1" w:rsidRDefault="002F3DD1" w:rsidP="002F3DD1">
      <w:pPr>
        <w:pStyle w:val="Tekstwiodcy"/>
      </w:pPr>
      <w:r>
        <w:t>Przypadek użycia „</w:t>
      </w:r>
      <w:r w:rsidR="000F4032">
        <w:t>Dodaj przedmiot</w:t>
      </w:r>
      <w:r>
        <w:t xml:space="preserve">” odpowiada za </w:t>
      </w:r>
      <w:r w:rsidR="000F4032">
        <w:t>dodanie nowego przedmiotu do bazy danych przedmiotów. Jest on wywoływany przez pracownika sklepu</w:t>
      </w:r>
      <w:r w:rsidRPr="00962143">
        <w:t>.</w:t>
      </w:r>
    </w:p>
    <w:p w14:paraId="7B4EE0A5" w14:textId="50537411" w:rsidR="000F4032" w:rsidRDefault="000F4032" w:rsidP="000F4032">
      <w:pPr>
        <w:pStyle w:val="Caption"/>
        <w:keepNext/>
      </w:pPr>
      <w:r>
        <w:t xml:space="preserve">Tabela </w:t>
      </w:r>
      <w:r>
        <w:fldChar w:fldCharType="begin"/>
      </w:r>
      <w:r>
        <w:instrText xml:space="preserve"> SEQ Tabela \* ARABIC </w:instrText>
      </w:r>
      <w:r>
        <w:fldChar w:fldCharType="separate"/>
      </w:r>
      <w:r>
        <w:rPr>
          <w:noProof/>
        </w:rPr>
        <w:t>3</w:t>
      </w:r>
      <w:r>
        <w:fldChar w:fldCharType="end"/>
      </w:r>
      <w:r>
        <w:t>. Dane PU "Dodaj przedmiot"</w:t>
      </w:r>
    </w:p>
    <w:tbl>
      <w:tblPr>
        <w:tblStyle w:val="TableGrid"/>
        <w:tblW w:w="0" w:type="auto"/>
        <w:jc w:val="center"/>
        <w:tblLook w:val="04A0" w:firstRow="1" w:lastRow="0" w:firstColumn="1" w:lastColumn="0" w:noHBand="0" w:noVBand="1"/>
      </w:tblPr>
      <w:tblGrid>
        <w:gridCol w:w="2547"/>
        <w:gridCol w:w="6515"/>
      </w:tblGrid>
      <w:tr w:rsidR="002F3DD1" w14:paraId="10F99974" w14:textId="77777777" w:rsidTr="001B7436">
        <w:trPr>
          <w:jc w:val="center"/>
        </w:trPr>
        <w:tc>
          <w:tcPr>
            <w:tcW w:w="2547" w:type="dxa"/>
            <w:vAlign w:val="center"/>
          </w:tcPr>
          <w:p w14:paraId="23CEDE7B" w14:textId="77777777" w:rsidR="002F3DD1" w:rsidRPr="002F3DD1" w:rsidRDefault="002F3DD1" w:rsidP="001B7436">
            <w:pPr>
              <w:pStyle w:val="Tekstwiodcy"/>
              <w:ind w:firstLine="0"/>
              <w:jc w:val="center"/>
              <w:rPr>
                <w:b/>
              </w:rPr>
            </w:pPr>
            <w:r w:rsidRPr="002F3DD1">
              <w:rPr>
                <w:b/>
              </w:rPr>
              <w:t>Nazwa PU</w:t>
            </w:r>
          </w:p>
        </w:tc>
        <w:tc>
          <w:tcPr>
            <w:tcW w:w="6515" w:type="dxa"/>
            <w:vAlign w:val="center"/>
          </w:tcPr>
          <w:p w14:paraId="5239DDAA" w14:textId="43F9970E" w:rsidR="002F3DD1" w:rsidRDefault="000F4032" w:rsidP="001B7436">
            <w:pPr>
              <w:pStyle w:val="Tekstwiodcy"/>
              <w:ind w:firstLine="0"/>
              <w:jc w:val="center"/>
            </w:pPr>
            <w:r>
              <w:t>Dodaj przedmiot</w:t>
            </w:r>
          </w:p>
        </w:tc>
      </w:tr>
      <w:tr w:rsidR="002F3DD1" w14:paraId="0B5B611D" w14:textId="77777777" w:rsidTr="001B7436">
        <w:trPr>
          <w:jc w:val="center"/>
        </w:trPr>
        <w:tc>
          <w:tcPr>
            <w:tcW w:w="2547" w:type="dxa"/>
            <w:vAlign w:val="center"/>
          </w:tcPr>
          <w:p w14:paraId="5280B0AF" w14:textId="77777777" w:rsidR="002F3DD1" w:rsidRPr="002F3DD1" w:rsidRDefault="002F3DD1" w:rsidP="001B7436">
            <w:pPr>
              <w:pStyle w:val="Tekstwiodcy"/>
              <w:ind w:firstLine="0"/>
              <w:jc w:val="center"/>
              <w:rPr>
                <w:b/>
              </w:rPr>
            </w:pPr>
            <w:r w:rsidRPr="002F3DD1">
              <w:rPr>
                <w:b/>
              </w:rPr>
              <w:t>Warunki wstępne</w:t>
            </w:r>
          </w:p>
        </w:tc>
        <w:tc>
          <w:tcPr>
            <w:tcW w:w="6515" w:type="dxa"/>
            <w:vAlign w:val="center"/>
          </w:tcPr>
          <w:p w14:paraId="2E071699" w14:textId="77777777" w:rsidR="002F3DD1" w:rsidRDefault="002F3DD1" w:rsidP="001B7436">
            <w:pPr>
              <w:pStyle w:val="Tekstwiodcy"/>
              <w:numPr>
                <w:ilvl w:val="0"/>
                <w:numId w:val="20"/>
              </w:numPr>
              <w:jc w:val="center"/>
            </w:pPr>
            <w:r>
              <w:t>Uruchomienie aplikacji</w:t>
            </w:r>
          </w:p>
          <w:p w14:paraId="60FAAA12" w14:textId="0B666FA3" w:rsidR="002F3DD1" w:rsidRDefault="002F3DD1" w:rsidP="001B7436">
            <w:pPr>
              <w:pStyle w:val="Tekstwiodcy"/>
              <w:numPr>
                <w:ilvl w:val="0"/>
                <w:numId w:val="20"/>
              </w:numPr>
              <w:jc w:val="center"/>
            </w:pPr>
            <w:r>
              <w:t xml:space="preserve">Zalogowanie na konto </w:t>
            </w:r>
            <w:r w:rsidR="000F4032">
              <w:t>pracownika sklepu</w:t>
            </w:r>
          </w:p>
        </w:tc>
      </w:tr>
      <w:tr w:rsidR="002F3DD1" w14:paraId="42AADE30" w14:textId="77777777" w:rsidTr="001B7436">
        <w:trPr>
          <w:jc w:val="center"/>
        </w:trPr>
        <w:tc>
          <w:tcPr>
            <w:tcW w:w="2547" w:type="dxa"/>
            <w:vAlign w:val="center"/>
          </w:tcPr>
          <w:p w14:paraId="4BA95094" w14:textId="77777777" w:rsidR="002F3DD1" w:rsidRPr="002F3DD1" w:rsidRDefault="002F3DD1" w:rsidP="001B7436">
            <w:pPr>
              <w:pStyle w:val="Tekstwiodcy"/>
              <w:ind w:firstLine="0"/>
              <w:jc w:val="center"/>
              <w:rPr>
                <w:b/>
              </w:rPr>
            </w:pPr>
            <w:r w:rsidRPr="002F3DD1">
              <w:rPr>
                <w:b/>
              </w:rPr>
              <w:t>Warunki końcowe</w:t>
            </w:r>
          </w:p>
        </w:tc>
        <w:tc>
          <w:tcPr>
            <w:tcW w:w="6515" w:type="dxa"/>
            <w:vAlign w:val="center"/>
          </w:tcPr>
          <w:p w14:paraId="39851CB3" w14:textId="2A70DA41" w:rsidR="002F3DD1" w:rsidRDefault="000F4032" w:rsidP="001B7436">
            <w:pPr>
              <w:pStyle w:val="Tekstwiodcy"/>
              <w:numPr>
                <w:ilvl w:val="0"/>
                <w:numId w:val="21"/>
              </w:numPr>
              <w:jc w:val="center"/>
            </w:pPr>
            <w:r>
              <w:t>Przedmiot zostaje dodany do bazy przedmiotów lub pojawia się komunikat o istniejącym przedmiocie</w:t>
            </w:r>
          </w:p>
        </w:tc>
      </w:tr>
      <w:tr w:rsidR="002F3DD1" w14:paraId="34CDE0F8" w14:textId="77777777" w:rsidTr="001B7436">
        <w:trPr>
          <w:jc w:val="center"/>
        </w:trPr>
        <w:tc>
          <w:tcPr>
            <w:tcW w:w="2547" w:type="dxa"/>
            <w:vAlign w:val="center"/>
          </w:tcPr>
          <w:p w14:paraId="301AA524" w14:textId="77777777" w:rsidR="002F3DD1" w:rsidRPr="002F3DD1" w:rsidRDefault="002F3DD1" w:rsidP="001B7436">
            <w:pPr>
              <w:pStyle w:val="Tekstwiodcy"/>
              <w:ind w:firstLine="0"/>
              <w:jc w:val="center"/>
              <w:rPr>
                <w:b/>
              </w:rPr>
            </w:pPr>
            <w:r w:rsidRPr="002F3DD1">
              <w:rPr>
                <w:b/>
              </w:rPr>
              <w:t>Przebieg podstawowy</w:t>
            </w:r>
          </w:p>
        </w:tc>
        <w:tc>
          <w:tcPr>
            <w:tcW w:w="6515" w:type="dxa"/>
            <w:vAlign w:val="center"/>
          </w:tcPr>
          <w:p w14:paraId="6CD78344" w14:textId="299CC19F" w:rsidR="002F3DD1" w:rsidRDefault="000F4032" w:rsidP="000F4032">
            <w:pPr>
              <w:pStyle w:val="NormalWeb"/>
              <w:numPr>
                <w:ilvl w:val="0"/>
                <w:numId w:val="26"/>
              </w:numPr>
              <w:spacing w:line="360" w:lineRule="auto"/>
              <w:rPr>
                <w:lang w:val="pl-PL"/>
              </w:rPr>
            </w:pPr>
            <w:r>
              <w:rPr>
                <w:lang w:val="pl-PL"/>
              </w:rPr>
              <w:t>Należy podać wymagane dane przedmiotu: nazwę, typ, nośnik, autora, cenę, kod produktu.</w:t>
            </w:r>
          </w:p>
          <w:p w14:paraId="4DDAD172" w14:textId="77777777" w:rsidR="000F4032" w:rsidRDefault="000F4032" w:rsidP="000F4032">
            <w:pPr>
              <w:pStyle w:val="NormalWeb"/>
              <w:numPr>
                <w:ilvl w:val="0"/>
                <w:numId w:val="26"/>
              </w:numPr>
              <w:spacing w:line="360" w:lineRule="auto"/>
              <w:rPr>
                <w:lang w:val="pl-PL"/>
              </w:rPr>
            </w:pPr>
            <w:r>
              <w:rPr>
                <w:lang w:val="pl-PL"/>
              </w:rPr>
              <w:t>Należy sprawdzić czy podany przedmiot istnieje za pomocą wywołania PU „Szukaj przedmiot” przekazując kod produktu.</w:t>
            </w:r>
          </w:p>
          <w:p w14:paraId="660A50E2" w14:textId="6217A8D0" w:rsidR="000F4032" w:rsidRPr="000F4032" w:rsidRDefault="000F4032" w:rsidP="000F4032">
            <w:pPr>
              <w:pStyle w:val="NormalWeb"/>
              <w:numPr>
                <w:ilvl w:val="0"/>
                <w:numId w:val="26"/>
              </w:numPr>
              <w:spacing w:line="360" w:lineRule="auto"/>
              <w:rPr>
                <w:lang w:val="pl-PL"/>
              </w:rPr>
            </w:pPr>
            <w:r>
              <w:rPr>
                <w:lang w:val="pl-PL"/>
              </w:rPr>
              <w:t>Jeśli przedmiot nie istnieje – należy zapisać dane do bazy danych.</w:t>
            </w:r>
          </w:p>
        </w:tc>
      </w:tr>
      <w:tr w:rsidR="002F3DD1" w14:paraId="6433E626" w14:textId="77777777" w:rsidTr="001B7436">
        <w:trPr>
          <w:jc w:val="center"/>
        </w:trPr>
        <w:tc>
          <w:tcPr>
            <w:tcW w:w="2547" w:type="dxa"/>
            <w:vAlign w:val="center"/>
          </w:tcPr>
          <w:p w14:paraId="593C4F07" w14:textId="2D87BCDF" w:rsidR="002F3DD1" w:rsidRPr="002F3DD1" w:rsidRDefault="002F3DD1" w:rsidP="001B7436">
            <w:pPr>
              <w:pStyle w:val="Tekstwiodcy"/>
              <w:ind w:firstLine="0"/>
              <w:jc w:val="center"/>
              <w:rPr>
                <w:b/>
              </w:rPr>
            </w:pPr>
            <w:r w:rsidRPr="002F3DD1">
              <w:rPr>
                <w:b/>
              </w:rPr>
              <w:t>Przebieg alternatywny (</w:t>
            </w:r>
            <w:r w:rsidR="000F4032">
              <w:rPr>
                <w:b/>
              </w:rPr>
              <w:t>przedmiot już istnieje</w:t>
            </w:r>
            <w:r w:rsidRPr="002F3DD1">
              <w:rPr>
                <w:b/>
              </w:rPr>
              <w:t>)</w:t>
            </w:r>
          </w:p>
        </w:tc>
        <w:tc>
          <w:tcPr>
            <w:tcW w:w="6515" w:type="dxa"/>
            <w:vAlign w:val="center"/>
          </w:tcPr>
          <w:p w14:paraId="1C8B7544" w14:textId="77777777" w:rsidR="000F4032" w:rsidRDefault="000F4032" w:rsidP="000F4032">
            <w:pPr>
              <w:pStyle w:val="NormalWeb"/>
              <w:numPr>
                <w:ilvl w:val="0"/>
                <w:numId w:val="27"/>
              </w:numPr>
              <w:spacing w:line="360" w:lineRule="auto"/>
              <w:rPr>
                <w:lang w:val="pl-PL"/>
              </w:rPr>
            </w:pPr>
            <w:r>
              <w:rPr>
                <w:lang w:val="pl-PL"/>
              </w:rPr>
              <w:t>Należy podać wymagane dane przedmiotu: nazwę, typ, nośnik, autora, cenę, kod produktu.</w:t>
            </w:r>
          </w:p>
          <w:p w14:paraId="2A040E3C" w14:textId="77777777" w:rsidR="000F4032" w:rsidRDefault="000F4032" w:rsidP="000F4032">
            <w:pPr>
              <w:pStyle w:val="NormalWeb"/>
              <w:numPr>
                <w:ilvl w:val="0"/>
                <w:numId w:val="27"/>
              </w:numPr>
              <w:spacing w:line="360" w:lineRule="auto"/>
              <w:rPr>
                <w:lang w:val="pl-PL"/>
              </w:rPr>
            </w:pPr>
            <w:r w:rsidRPr="000F4032">
              <w:rPr>
                <w:lang w:val="pl-PL"/>
              </w:rPr>
              <w:t>Należy sprawdzić czy podany przedmiot istnieje za pomocą wywołania PU „Szukaj przedmiot” przekazując kod produktu.</w:t>
            </w:r>
          </w:p>
          <w:p w14:paraId="6AF2159C" w14:textId="3AC89FC5" w:rsidR="002F3DD1" w:rsidRPr="000F4032" w:rsidRDefault="000F4032" w:rsidP="000F4032">
            <w:pPr>
              <w:pStyle w:val="NormalWeb"/>
              <w:numPr>
                <w:ilvl w:val="0"/>
                <w:numId w:val="27"/>
              </w:numPr>
              <w:spacing w:line="360" w:lineRule="auto"/>
              <w:rPr>
                <w:lang w:val="pl-PL"/>
              </w:rPr>
            </w:pPr>
            <w:r w:rsidRPr="000F4032">
              <w:rPr>
                <w:lang w:val="pl-PL"/>
              </w:rPr>
              <w:t xml:space="preserve">Jeśli przedmiot istnieje – </w:t>
            </w:r>
            <w:r>
              <w:rPr>
                <w:lang w:val="pl-PL"/>
              </w:rPr>
              <w:t>wyświetlany jest komunikat o istniejącym przedmiocie.</w:t>
            </w:r>
          </w:p>
        </w:tc>
      </w:tr>
    </w:tbl>
    <w:p w14:paraId="3F19EDAF" w14:textId="4C2EED37" w:rsidR="000F4032" w:rsidRDefault="000F4032" w:rsidP="000F4032">
      <w:pPr>
        <w:pStyle w:val="Tekstwiodcy"/>
        <w:rPr>
          <w:color w:val="FF0000"/>
        </w:rPr>
      </w:pPr>
    </w:p>
    <w:p w14:paraId="30B144AB" w14:textId="77777777" w:rsidR="00116632" w:rsidRDefault="00116632" w:rsidP="00116632">
      <w:pPr>
        <w:pStyle w:val="Tekstwiodcy"/>
        <w:ind w:firstLine="0"/>
        <w:rPr>
          <w:color w:val="FF0000"/>
        </w:rPr>
      </w:pPr>
    </w:p>
    <w:p w14:paraId="2BEA0225" w14:textId="7CABF832" w:rsidR="002F3DD1" w:rsidRPr="001257F7" w:rsidRDefault="00116632" w:rsidP="000F4032">
      <w:pPr>
        <w:pStyle w:val="NrNagwek3"/>
        <w:numPr>
          <w:ilvl w:val="2"/>
          <w:numId w:val="26"/>
        </w:numPr>
      </w:pPr>
      <w:bookmarkStart w:id="43" w:name="_Toc518977387"/>
      <w:r w:rsidRPr="001257F7">
        <w:t>Edytuj/</w:t>
      </w:r>
      <w:r w:rsidR="00962143" w:rsidRPr="001257F7">
        <w:t>Usuń egzemplarz</w:t>
      </w:r>
      <w:bookmarkEnd w:id="43"/>
    </w:p>
    <w:p w14:paraId="4703BEA2" w14:textId="1BDF6D20" w:rsidR="002F3DD1" w:rsidRDefault="002F3DD1" w:rsidP="00116632">
      <w:pPr>
        <w:pStyle w:val="Tekstwiodcy"/>
      </w:pPr>
      <w:r>
        <w:t>Przypadek użycia „</w:t>
      </w:r>
      <w:r w:rsidR="00116632">
        <w:t>Edytuj/Usuń egzemplarz</w:t>
      </w:r>
      <w:r>
        <w:t xml:space="preserve">” odpowiada za </w:t>
      </w:r>
      <w:r w:rsidR="00116632">
        <w:t>edycję lub usunięcie konkretnego egzemplarza przedmiotu z bazy danych. Edycji podlega status egzemplarza, a także jego przypisanie do konkretnego zamówienia. Jest on wywoływany przez pracownika sklepu z poziomu ekranu wyszukiwania egzemplarzy.</w:t>
      </w:r>
    </w:p>
    <w:p w14:paraId="75B5227E" w14:textId="5AC9CD0C" w:rsidR="002F3DD1" w:rsidRDefault="002F3DD1" w:rsidP="002F3DD1">
      <w:pPr>
        <w:pStyle w:val="Caption"/>
        <w:keepNext/>
      </w:pPr>
      <w:r>
        <w:lastRenderedPageBreak/>
        <w:t xml:space="preserve">Tabela </w:t>
      </w:r>
      <w:r w:rsidR="0045373E">
        <w:rPr>
          <w:noProof/>
        </w:rPr>
        <w:fldChar w:fldCharType="begin"/>
      </w:r>
      <w:r w:rsidR="0045373E">
        <w:rPr>
          <w:noProof/>
        </w:rPr>
        <w:instrText xml:space="preserve"> SEQ Tabela \* ARABIC </w:instrText>
      </w:r>
      <w:r w:rsidR="0045373E">
        <w:rPr>
          <w:noProof/>
        </w:rPr>
        <w:fldChar w:fldCharType="separate"/>
      </w:r>
      <w:r w:rsidR="000F4032">
        <w:rPr>
          <w:noProof/>
        </w:rPr>
        <w:t>4</w:t>
      </w:r>
      <w:r w:rsidR="0045373E">
        <w:rPr>
          <w:noProof/>
        </w:rPr>
        <w:fldChar w:fldCharType="end"/>
      </w:r>
      <w:r>
        <w:t>. Dane PU „</w:t>
      </w:r>
      <w:r w:rsidR="00116632">
        <w:t>Edytuj/Usuń egzemplarz</w:t>
      </w:r>
      <w:r>
        <w:t>”</w:t>
      </w:r>
    </w:p>
    <w:tbl>
      <w:tblPr>
        <w:tblStyle w:val="TableGrid"/>
        <w:tblW w:w="0" w:type="auto"/>
        <w:jc w:val="center"/>
        <w:tblLook w:val="04A0" w:firstRow="1" w:lastRow="0" w:firstColumn="1" w:lastColumn="0" w:noHBand="0" w:noVBand="1"/>
      </w:tblPr>
      <w:tblGrid>
        <w:gridCol w:w="2547"/>
        <w:gridCol w:w="6515"/>
      </w:tblGrid>
      <w:tr w:rsidR="002F3DD1" w14:paraId="20287972" w14:textId="77777777" w:rsidTr="001B7436">
        <w:trPr>
          <w:jc w:val="center"/>
        </w:trPr>
        <w:tc>
          <w:tcPr>
            <w:tcW w:w="2547" w:type="dxa"/>
            <w:vAlign w:val="center"/>
          </w:tcPr>
          <w:p w14:paraId="40F92D37" w14:textId="77777777" w:rsidR="002F3DD1" w:rsidRPr="002F3DD1" w:rsidRDefault="002F3DD1" w:rsidP="001B7436">
            <w:pPr>
              <w:pStyle w:val="Tekstwiodcy"/>
              <w:ind w:firstLine="0"/>
              <w:jc w:val="center"/>
              <w:rPr>
                <w:b/>
              </w:rPr>
            </w:pPr>
            <w:r w:rsidRPr="002F3DD1">
              <w:rPr>
                <w:b/>
              </w:rPr>
              <w:t>Nazwa PU</w:t>
            </w:r>
          </w:p>
        </w:tc>
        <w:tc>
          <w:tcPr>
            <w:tcW w:w="6515" w:type="dxa"/>
            <w:vAlign w:val="center"/>
          </w:tcPr>
          <w:p w14:paraId="3248711F" w14:textId="10A8B2DA" w:rsidR="002F3DD1" w:rsidRDefault="00116632" w:rsidP="001B7436">
            <w:pPr>
              <w:pStyle w:val="Tekstwiodcy"/>
              <w:ind w:firstLine="0"/>
              <w:jc w:val="center"/>
            </w:pPr>
            <w:r>
              <w:t>Usuń egzemplarz</w:t>
            </w:r>
          </w:p>
        </w:tc>
      </w:tr>
      <w:tr w:rsidR="002F3DD1" w14:paraId="3F9BAB0B" w14:textId="77777777" w:rsidTr="001B7436">
        <w:trPr>
          <w:jc w:val="center"/>
        </w:trPr>
        <w:tc>
          <w:tcPr>
            <w:tcW w:w="2547" w:type="dxa"/>
            <w:vAlign w:val="center"/>
          </w:tcPr>
          <w:p w14:paraId="4BC7D352" w14:textId="77777777" w:rsidR="002F3DD1" w:rsidRPr="002F3DD1" w:rsidRDefault="002F3DD1" w:rsidP="001B7436">
            <w:pPr>
              <w:pStyle w:val="Tekstwiodcy"/>
              <w:ind w:firstLine="0"/>
              <w:jc w:val="center"/>
              <w:rPr>
                <w:b/>
              </w:rPr>
            </w:pPr>
            <w:r w:rsidRPr="002F3DD1">
              <w:rPr>
                <w:b/>
              </w:rPr>
              <w:t>Warunki wstępne</w:t>
            </w:r>
          </w:p>
        </w:tc>
        <w:tc>
          <w:tcPr>
            <w:tcW w:w="6515" w:type="dxa"/>
            <w:vAlign w:val="center"/>
          </w:tcPr>
          <w:p w14:paraId="4C02C083" w14:textId="77777777" w:rsidR="002F3DD1" w:rsidRDefault="002F3DD1" w:rsidP="001B7436">
            <w:pPr>
              <w:pStyle w:val="Tekstwiodcy"/>
              <w:numPr>
                <w:ilvl w:val="0"/>
                <w:numId w:val="20"/>
              </w:numPr>
              <w:jc w:val="center"/>
            </w:pPr>
            <w:r>
              <w:t>Uruchomienie aplikacji</w:t>
            </w:r>
          </w:p>
          <w:p w14:paraId="20A0459F" w14:textId="6D8B710C" w:rsidR="002F3DD1" w:rsidRDefault="002F3DD1" w:rsidP="001B7436">
            <w:pPr>
              <w:pStyle w:val="Tekstwiodcy"/>
              <w:numPr>
                <w:ilvl w:val="0"/>
                <w:numId w:val="20"/>
              </w:numPr>
              <w:jc w:val="center"/>
            </w:pPr>
            <w:r>
              <w:t xml:space="preserve">Zalogowanie na konto </w:t>
            </w:r>
            <w:r w:rsidR="00116632">
              <w:t>pracownika sklepu</w:t>
            </w:r>
          </w:p>
        </w:tc>
      </w:tr>
      <w:tr w:rsidR="002F3DD1" w14:paraId="35407FB0" w14:textId="77777777" w:rsidTr="001B7436">
        <w:trPr>
          <w:jc w:val="center"/>
        </w:trPr>
        <w:tc>
          <w:tcPr>
            <w:tcW w:w="2547" w:type="dxa"/>
            <w:vAlign w:val="center"/>
          </w:tcPr>
          <w:p w14:paraId="51FDAD5F" w14:textId="77777777" w:rsidR="002F3DD1" w:rsidRPr="002F3DD1" w:rsidRDefault="002F3DD1" w:rsidP="001B7436">
            <w:pPr>
              <w:pStyle w:val="Tekstwiodcy"/>
              <w:ind w:firstLine="0"/>
              <w:jc w:val="center"/>
              <w:rPr>
                <w:b/>
              </w:rPr>
            </w:pPr>
            <w:r w:rsidRPr="002F3DD1">
              <w:rPr>
                <w:b/>
              </w:rPr>
              <w:t>Warunki końcowe</w:t>
            </w:r>
          </w:p>
        </w:tc>
        <w:tc>
          <w:tcPr>
            <w:tcW w:w="6515" w:type="dxa"/>
            <w:vAlign w:val="center"/>
          </w:tcPr>
          <w:p w14:paraId="79C493AF" w14:textId="77777777" w:rsidR="002F3DD1" w:rsidRDefault="00116632" w:rsidP="001B7436">
            <w:pPr>
              <w:pStyle w:val="Tekstwiodcy"/>
              <w:numPr>
                <w:ilvl w:val="0"/>
                <w:numId w:val="21"/>
              </w:numPr>
              <w:jc w:val="center"/>
            </w:pPr>
            <w:r>
              <w:t>Edytowany egzemplarz jest zapisywany w bazie danych</w:t>
            </w:r>
          </w:p>
          <w:p w14:paraId="0FBE6031" w14:textId="77777777" w:rsidR="00116632" w:rsidRDefault="00116632" w:rsidP="001B7436">
            <w:pPr>
              <w:pStyle w:val="Tekstwiodcy"/>
              <w:numPr>
                <w:ilvl w:val="0"/>
                <w:numId w:val="21"/>
              </w:numPr>
              <w:jc w:val="center"/>
            </w:pPr>
            <w:r>
              <w:t>Usuwany egzemplarz jest usuwany z bazy danych</w:t>
            </w:r>
          </w:p>
          <w:p w14:paraId="0BF0F054" w14:textId="75148BA6" w:rsidR="00116632" w:rsidRDefault="00116632" w:rsidP="001B7436">
            <w:pPr>
              <w:pStyle w:val="Tekstwiodcy"/>
              <w:numPr>
                <w:ilvl w:val="0"/>
                <w:numId w:val="21"/>
              </w:numPr>
              <w:jc w:val="center"/>
            </w:pPr>
            <w:r>
              <w:t>W przypadku braku egzemplarza – wyświetlany jest komunikat</w:t>
            </w:r>
          </w:p>
        </w:tc>
      </w:tr>
      <w:tr w:rsidR="002F3DD1" w14:paraId="155C5DCB" w14:textId="77777777" w:rsidTr="001B7436">
        <w:trPr>
          <w:jc w:val="center"/>
        </w:trPr>
        <w:tc>
          <w:tcPr>
            <w:tcW w:w="2547" w:type="dxa"/>
            <w:vAlign w:val="center"/>
          </w:tcPr>
          <w:p w14:paraId="642BBB1C" w14:textId="77777777" w:rsidR="002F3DD1" w:rsidRDefault="002F3DD1" w:rsidP="001B7436">
            <w:pPr>
              <w:pStyle w:val="Tekstwiodcy"/>
              <w:ind w:firstLine="0"/>
              <w:jc w:val="center"/>
              <w:rPr>
                <w:b/>
              </w:rPr>
            </w:pPr>
            <w:r w:rsidRPr="002F3DD1">
              <w:rPr>
                <w:b/>
              </w:rPr>
              <w:t>Przebieg podstawowy</w:t>
            </w:r>
          </w:p>
          <w:p w14:paraId="066F4D1F" w14:textId="424982B6" w:rsidR="00116632" w:rsidRPr="002F3DD1" w:rsidRDefault="00116632" w:rsidP="001B7436">
            <w:pPr>
              <w:pStyle w:val="Tekstwiodcy"/>
              <w:ind w:firstLine="0"/>
              <w:jc w:val="center"/>
              <w:rPr>
                <w:b/>
              </w:rPr>
            </w:pPr>
            <w:r>
              <w:rPr>
                <w:b/>
              </w:rPr>
              <w:t>(edycja)</w:t>
            </w:r>
          </w:p>
        </w:tc>
        <w:tc>
          <w:tcPr>
            <w:tcW w:w="6515" w:type="dxa"/>
            <w:vAlign w:val="center"/>
          </w:tcPr>
          <w:p w14:paraId="76EE4AFE" w14:textId="757B6D02" w:rsidR="002F3DD1" w:rsidRDefault="002F3DD1" w:rsidP="00116632">
            <w:pPr>
              <w:pStyle w:val="NormalWeb"/>
              <w:numPr>
                <w:ilvl w:val="0"/>
                <w:numId w:val="28"/>
              </w:numPr>
              <w:spacing w:line="360" w:lineRule="auto"/>
              <w:rPr>
                <w:lang w:val="pl-PL"/>
              </w:rPr>
            </w:pPr>
            <w:r w:rsidRPr="002F3DD1">
              <w:rPr>
                <w:lang w:val="pl-PL"/>
              </w:rPr>
              <w:t xml:space="preserve">Należy podać </w:t>
            </w:r>
            <w:r w:rsidR="00116632">
              <w:rPr>
                <w:lang w:val="pl-PL"/>
              </w:rPr>
              <w:t>kod egzemplarza i edytowane dane: status lub zamówienie.</w:t>
            </w:r>
          </w:p>
          <w:p w14:paraId="2DEE5DD9" w14:textId="2C73D186" w:rsidR="00116632" w:rsidRDefault="00116632" w:rsidP="00116632">
            <w:pPr>
              <w:pStyle w:val="NormalWeb"/>
              <w:numPr>
                <w:ilvl w:val="0"/>
                <w:numId w:val="28"/>
              </w:numPr>
              <w:spacing w:line="360" w:lineRule="auto"/>
              <w:rPr>
                <w:lang w:val="pl-PL"/>
              </w:rPr>
            </w:pPr>
            <w:r>
              <w:rPr>
                <w:lang w:val="pl-PL"/>
              </w:rPr>
              <w:t>Należy sprawdzić czy podany egzemplarz istnieje za pomocą wywołania PU „Szukaj egzemplarza” przekazując kod egzemplarza.</w:t>
            </w:r>
          </w:p>
          <w:p w14:paraId="7239DB37" w14:textId="4622A087" w:rsidR="00116632" w:rsidRDefault="00116632" w:rsidP="00116632">
            <w:pPr>
              <w:pStyle w:val="NormalWeb"/>
              <w:numPr>
                <w:ilvl w:val="0"/>
                <w:numId w:val="28"/>
              </w:numPr>
              <w:spacing w:line="360" w:lineRule="auto"/>
              <w:rPr>
                <w:lang w:val="pl-PL"/>
              </w:rPr>
            </w:pPr>
            <w:r>
              <w:rPr>
                <w:lang w:val="pl-PL"/>
              </w:rPr>
              <w:t>Jeśli egzemplarz istnieje – aktualizować egzemplarz podanymi danymi.</w:t>
            </w:r>
          </w:p>
          <w:p w14:paraId="6AA34A0A" w14:textId="7C3C6E52" w:rsidR="002F3DD1" w:rsidRPr="00116632" w:rsidRDefault="00116632" w:rsidP="00116632">
            <w:pPr>
              <w:pStyle w:val="NormalWeb"/>
              <w:numPr>
                <w:ilvl w:val="0"/>
                <w:numId w:val="28"/>
              </w:numPr>
              <w:spacing w:line="360" w:lineRule="auto"/>
              <w:rPr>
                <w:lang w:val="pl-PL"/>
              </w:rPr>
            </w:pPr>
            <w:r>
              <w:rPr>
                <w:lang w:val="pl-PL"/>
              </w:rPr>
              <w:t>Zapisać egzemplarz w bazie danych.</w:t>
            </w:r>
            <w:r w:rsidR="002F3DD1" w:rsidRPr="00116632">
              <w:rPr>
                <w:lang w:val="pl-PL"/>
              </w:rPr>
              <w:t xml:space="preserve"> </w:t>
            </w:r>
          </w:p>
        </w:tc>
      </w:tr>
      <w:tr w:rsidR="002F3DD1" w14:paraId="3723EDCE" w14:textId="77777777" w:rsidTr="001B7436">
        <w:trPr>
          <w:jc w:val="center"/>
        </w:trPr>
        <w:tc>
          <w:tcPr>
            <w:tcW w:w="2547" w:type="dxa"/>
            <w:vAlign w:val="center"/>
          </w:tcPr>
          <w:p w14:paraId="1386E767" w14:textId="4B510296" w:rsidR="002F3DD1" w:rsidRPr="002F3DD1" w:rsidRDefault="002F3DD1" w:rsidP="001B7436">
            <w:pPr>
              <w:pStyle w:val="Tekstwiodcy"/>
              <w:ind w:firstLine="0"/>
              <w:jc w:val="center"/>
              <w:rPr>
                <w:b/>
              </w:rPr>
            </w:pPr>
            <w:r w:rsidRPr="002F3DD1">
              <w:rPr>
                <w:b/>
              </w:rPr>
              <w:t xml:space="preserve">Przebieg </w:t>
            </w:r>
            <w:r w:rsidR="00116632">
              <w:rPr>
                <w:b/>
              </w:rPr>
              <w:t>podstawowy</w:t>
            </w:r>
            <w:r w:rsidRPr="002F3DD1">
              <w:rPr>
                <w:b/>
              </w:rPr>
              <w:t xml:space="preserve"> (</w:t>
            </w:r>
            <w:r w:rsidR="00116632">
              <w:rPr>
                <w:b/>
              </w:rPr>
              <w:t>usuwanie</w:t>
            </w:r>
            <w:r w:rsidRPr="002F3DD1">
              <w:rPr>
                <w:b/>
              </w:rPr>
              <w:t>)</w:t>
            </w:r>
          </w:p>
        </w:tc>
        <w:tc>
          <w:tcPr>
            <w:tcW w:w="6515" w:type="dxa"/>
            <w:vAlign w:val="center"/>
          </w:tcPr>
          <w:p w14:paraId="36570A03" w14:textId="77777777" w:rsidR="00116632" w:rsidRDefault="002F3DD1" w:rsidP="00116632">
            <w:pPr>
              <w:pStyle w:val="NormalWeb"/>
              <w:numPr>
                <w:ilvl w:val="0"/>
                <w:numId w:val="29"/>
              </w:numPr>
              <w:spacing w:line="360" w:lineRule="auto"/>
              <w:rPr>
                <w:lang w:val="pl-PL"/>
              </w:rPr>
            </w:pPr>
            <w:r w:rsidRPr="002F3DD1">
              <w:rPr>
                <w:lang w:val="pl-PL"/>
              </w:rPr>
              <w:t xml:space="preserve">Należy podać </w:t>
            </w:r>
            <w:r w:rsidR="00116632">
              <w:rPr>
                <w:lang w:val="pl-PL"/>
              </w:rPr>
              <w:t>kod egzemplarza</w:t>
            </w:r>
            <w:r w:rsidRPr="002F3DD1">
              <w:rPr>
                <w:lang w:val="pl-PL"/>
              </w:rPr>
              <w:t>.</w:t>
            </w:r>
          </w:p>
          <w:p w14:paraId="77C3B57D" w14:textId="00D2E991" w:rsidR="00116632" w:rsidRPr="00116632" w:rsidRDefault="00116632" w:rsidP="00116632">
            <w:pPr>
              <w:pStyle w:val="NormalWeb"/>
              <w:numPr>
                <w:ilvl w:val="0"/>
                <w:numId w:val="29"/>
              </w:numPr>
              <w:spacing w:line="360" w:lineRule="auto"/>
              <w:rPr>
                <w:lang w:val="pl-PL"/>
              </w:rPr>
            </w:pPr>
            <w:r w:rsidRPr="00116632">
              <w:rPr>
                <w:lang w:val="pl-PL"/>
              </w:rPr>
              <w:t>Należy sprawdzić czy podany egzemplarz istnieje za pomocą wywołania PU „Szukaj egzemplarza” przekazując kod egzemplarza.</w:t>
            </w:r>
          </w:p>
          <w:p w14:paraId="0B9D932D" w14:textId="6BFE658B" w:rsidR="002F3DD1" w:rsidRPr="00116632" w:rsidRDefault="00116632" w:rsidP="00116632">
            <w:pPr>
              <w:pStyle w:val="NormalWeb"/>
              <w:numPr>
                <w:ilvl w:val="0"/>
                <w:numId w:val="29"/>
              </w:numPr>
              <w:spacing w:line="360" w:lineRule="auto"/>
              <w:rPr>
                <w:lang w:val="pl-PL"/>
              </w:rPr>
            </w:pPr>
            <w:r>
              <w:rPr>
                <w:lang w:val="pl-PL"/>
              </w:rPr>
              <w:t>Jeśli egzemplarz istnieje – usunąć egzemplarz z bazy danych.</w:t>
            </w:r>
          </w:p>
        </w:tc>
      </w:tr>
      <w:tr w:rsidR="00116632" w14:paraId="7310B7AD" w14:textId="77777777" w:rsidTr="001B7436">
        <w:trPr>
          <w:jc w:val="center"/>
        </w:trPr>
        <w:tc>
          <w:tcPr>
            <w:tcW w:w="2547" w:type="dxa"/>
            <w:vAlign w:val="center"/>
          </w:tcPr>
          <w:p w14:paraId="5BB5E0BB" w14:textId="1F409C9F" w:rsidR="00116632" w:rsidRPr="002F3DD1" w:rsidRDefault="00116632" w:rsidP="001B7436">
            <w:pPr>
              <w:pStyle w:val="Tekstwiodcy"/>
              <w:ind w:firstLine="0"/>
              <w:jc w:val="center"/>
              <w:rPr>
                <w:b/>
              </w:rPr>
            </w:pPr>
            <w:r w:rsidRPr="002F3DD1">
              <w:rPr>
                <w:b/>
              </w:rPr>
              <w:t xml:space="preserve">Przebieg alternatywny </w:t>
            </w:r>
            <w:r w:rsidR="001257F7">
              <w:rPr>
                <w:b/>
              </w:rPr>
              <w:t>(brak egzemplarza)</w:t>
            </w:r>
          </w:p>
        </w:tc>
        <w:tc>
          <w:tcPr>
            <w:tcW w:w="6515" w:type="dxa"/>
            <w:vAlign w:val="center"/>
          </w:tcPr>
          <w:p w14:paraId="3AC7C8E6" w14:textId="77777777" w:rsidR="00116632" w:rsidRDefault="00116632" w:rsidP="00116632">
            <w:pPr>
              <w:pStyle w:val="NormalWeb"/>
              <w:numPr>
                <w:ilvl w:val="0"/>
                <w:numId w:val="30"/>
              </w:numPr>
              <w:spacing w:line="360" w:lineRule="auto"/>
              <w:rPr>
                <w:lang w:val="pl-PL"/>
              </w:rPr>
            </w:pPr>
            <w:r w:rsidRPr="002F3DD1">
              <w:rPr>
                <w:lang w:val="pl-PL"/>
              </w:rPr>
              <w:t xml:space="preserve">Należy podać </w:t>
            </w:r>
            <w:r>
              <w:rPr>
                <w:lang w:val="pl-PL"/>
              </w:rPr>
              <w:t>kod egzemplarza</w:t>
            </w:r>
            <w:r w:rsidRPr="002F3DD1">
              <w:rPr>
                <w:lang w:val="pl-PL"/>
              </w:rPr>
              <w:t>.</w:t>
            </w:r>
          </w:p>
          <w:p w14:paraId="6A77B5D4" w14:textId="1D73041C" w:rsidR="00116632" w:rsidRDefault="00116632" w:rsidP="00116632">
            <w:pPr>
              <w:pStyle w:val="NormalWeb"/>
              <w:numPr>
                <w:ilvl w:val="0"/>
                <w:numId w:val="30"/>
              </w:numPr>
              <w:spacing w:line="360" w:lineRule="auto"/>
              <w:rPr>
                <w:lang w:val="pl-PL"/>
              </w:rPr>
            </w:pPr>
            <w:r w:rsidRPr="00116632">
              <w:rPr>
                <w:lang w:val="pl-PL"/>
              </w:rPr>
              <w:t>Należy sprawdzić czy podany egzemplarz istnieje za pomocą wywołania PU „Szukaj egzemplarza” przekazując kod egzemplarza.</w:t>
            </w:r>
          </w:p>
          <w:p w14:paraId="6B7B44F1" w14:textId="24BD775E" w:rsidR="00116632" w:rsidRPr="00116632" w:rsidRDefault="00116632" w:rsidP="00116632">
            <w:pPr>
              <w:pStyle w:val="NormalWeb"/>
              <w:numPr>
                <w:ilvl w:val="0"/>
                <w:numId w:val="30"/>
              </w:numPr>
              <w:spacing w:line="360" w:lineRule="auto"/>
              <w:rPr>
                <w:lang w:val="pl-PL"/>
              </w:rPr>
            </w:pPr>
            <w:r>
              <w:rPr>
                <w:lang w:val="pl-PL"/>
              </w:rPr>
              <w:t>Jeśli egzemplarz nie istnieje – wyświetlić stosowny komunikat.</w:t>
            </w:r>
          </w:p>
        </w:tc>
      </w:tr>
    </w:tbl>
    <w:p w14:paraId="6383240E" w14:textId="2C56FCDD" w:rsidR="00116632" w:rsidRDefault="00116632" w:rsidP="00116632">
      <w:pPr>
        <w:pStyle w:val="Tekstwiodcy"/>
      </w:pPr>
    </w:p>
    <w:p w14:paraId="202F6C4D" w14:textId="565A7A6C" w:rsidR="00116632" w:rsidRDefault="00116632" w:rsidP="00116632">
      <w:pPr>
        <w:pStyle w:val="Tekstwiodcy"/>
      </w:pPr>
    </w:p>
    <w:p w14:paraId="2CAA3E41" w14:textId="77777777" w:rsidR="00116632" w:rsidRPr="00116632" w:rsidRDefault="00116632" w:rsidP="001257F7">
      <w:pPr>
        <w:pStyle w:val="Tekstwiodcy"/>
        <w:ind w:firstLine="0"/>
      </w:pPr>
    </w:p>
    <w:p w14:paraId="57FC044D" w14:textId="21048BED" w:rsidR="002F3DD1" w:rsidRPr="001257F7" w:rsidRDefault="00962143" w:rsidP="002F3DD1">
      <w:pPr>
        <w:pStyle w:val="NrNagwek3"/>
      </w:pPr>
      <w:bookmarkStart w:id="44" w:name="_Toc518977388"/>
      <w:r w:rsidRPr="001257F7">
        <w:lastRenderedPageBreak/>
        <w:t>Anuluj zamówienie</w:t>
      </w:r>
      <w:bookmarkEnd w:id="44"/>
    </w:p>
    <w:p w14:paraId="52C6DE10" w14:textId="6F9793E0" w:rsidR="002F3DD1" w:rsidRDefault="002F3DD1" w:rsidP="002F3DD1">
      <w:pPr>
        <w:pStyle w:val="Tekstwiodcy"/>
      </w:pPr>
      <w:r>
        <w:t>Przypadek użycia „</w:t>
      </w:r>
      <w:r w:rsidR="001257F7">
        <w:t>Anuluj zamówienie</w:t>
      </w:r>
      <w:r>
        <w:t xml:space="preserve">” odpowiada za </w:t>
      </w:r>
      <w:r w:rsidR="001257F7">
        <w:t>anulowanie</w:t>
      </w:r>
      <w:r>
        <w:t xml:space="preserve"> na życzenie użytkownika </w:t>
      </w:r>
      <w:r w:rsidR="001257F7">
        <w:t>konkretnego aktywnego zamówienia spośród wylistowanych w PU „Wyszukaj zamówienia użytkownika”.</w:t>
      </w:r>
    </w:p>
    <w:p w14:paraId="3241F756" w14:textId="10DDA868" w:rsidR="002F3DD1" w:rsidRDefault="002F3DD1" w:rsidP="002F3DD1">
      <w:pPr>
        <w:pStyle w:val="Caption"/>
        <w:keepNext/>
      </w:pPr>
      <w:r>
        <w:t xml:space="preserve">Tabela </w:t>
      </w:r>
      <w:r>
        <w:fldChar w:fldCharType="begin"/>
      </w:r>
      <w:r>
        <w:instrText xml:space="preserve"> SEQ Tabela \* ARABIC </w:instrText>
      </w:r>
      <w:r>
        <w:fldChar w:fldCharType="separate"/>
      </w:r>
      <w:r w:rsidR="000F4032">
        <w:rPr>
          <w:noProof/>
        </w:rPr>
        <w:t>5</w:t>
      </w:r>
      <w:r>
        <w:fldChar w:fldCharType="end"/>
      </w:r>
      <w:r>
        <w:t>. Dane PU „</w:t>
      </w:r>
      <w:r w:rsidR="001257F7">
        <w:t>Anuluj zamówienie</w:t>
      </w:r>
      <w:r>
        <w:t>”</w:t>
      </w:r>
    </w:p>
    <w:tbl>
      <w:tblPr>
        <w:tblStyle w:val="TableGrid"/>
        <w:tblW w:w="0" w:type="auto"/>
        <w:jc w:val="center"/>
        <w:tblLook w:val="04A0" w:firstRow="1" w:lastRow="0" w:firstColumn="1" w:lastColumn="0" w:noHBand="0" w:noVBand="1"/>
      </w:tblPr>
      <w:tblGrid>
        <w:gridCol w:w="2547"/>
        <w:gridCol w:w="6515"/>
      </w:tblGrid>
      <w:tr w:rsidR="002F3DD1" w14:paraId="73E01FB6" w14:textId="77777777" w:rsidTr="001B7436">
        <w:trPr>
          <w:jc w:val="center"/>
        </w:trPr>
        <w:tc>
          <w:tcPr>
            <w:tcW w:w="2547" w:type="dxa"/>
            <w:vAlign w:val="center"/>
          </w:tcPr>
          <w:p w14:paraId="27BA6AD2" w14:textId="77777777" w:rsidR="002F3DD1" w:rsidRPr="002F3DD1" w:rsidRDefault="002F3DD1" w:rsidP="001B7436">
            <w:pPr>
              <w:pStyle w:val="Tekstwiodcy"/>
              <w:ind w:firstLine="0"/>
              <w:jc w:val="center"/>
              <w:rPr>
                <w:b/>
              </w:rPr>
            </w:pPr>
            <w:r w:rsidRPr="002F3DD1">
              <w:rPr>
                <w:b/>
              </w:rPr>
              <w:t>Nazwa PU</w:t>
            </w:r>
          </w:p>
        </w:tc>
        <w:tc>
          <w:tcPr>
            <w:tcW w:w="6515" w:type="dxa"/>
            <w:vAlign w:val="center"/>
          </w:tcPr>
          <w:p w14:paraId="35A0C631" w14:textId="77777777" w:rsidR="002F3DD1" w:rsidRDefault="002F3DD1" w:rsidP="001B7436">
            <w:pPr>
              <w:pStyle w:val="Tekstwiodcy"/>
              <w:ind w:firstLine="0"/>
              <w:jc w:val="center"/>
            </w:pPr>
            <w:r>
              <w:t>Wyszukaj zamówienia użytkownika</w:t>
            </w:r>
          </w:p>
        </w:tc>
      </w:tr>
      <w:tr w:rsidR="002F3DD1" w14:paraId="027340B9" w14:textId="77777777" w:rsidTr="001B7436">
        <w:trPr>
          <w:jc w:val="center"/>
        </w:trPr>
        <w:tc>
          <w:tcPr>
            <w:tcW w:w="2547" w:type="dxa"/>
            <w:vAlign w:val="center"/>
          </w:tcPr>
          <w:p w14:paraId="782D881E" w14:textId="77777777" w:rsidR="002F3DD1" w:rsidRPr="002F3DD1" w:rsidRDefault="002F3DD1" w:rsidP="001B7436">
            <w:pPr>
              <w:pStyle w:val="Tekstwiodcy"/>
              <w:ind w:firstLine="0"/>
              <w:jc w:val="center"/>
              <w:rPr>
                <w:b/>
              </w:rPr>
            </w:pPr>
            <w:r w:rsidRPr="002F3DD1">
              <w:rPr>
                <w:b/>
              </w:rPr>
              <w:t>Warunki wstępne</w:t>
            </w:r>
          </w:p>
        </w:tc>
        <w:tc>
          <w:tcPr>
            <w:tcW w:w="6515" w:type="dxa"/>
            <w:vAlign w:val="center"/>
          </w:tcPr>
          <w:p w14:paraId="05CBE29C" w14:textId="77777777" w:rsidR="002F3DD1" w:rsidRDefault="002F3DD1" w:rsidP="001B7436">
            <w:pPr>
              <w:pStyle w:val="Tekstwiodcy"/>
              <w:numPr>
                <w:ilvl w:val="0"/>
                <w:numId w:val="20"/>
              </w:numPr>
              <w:jc w:val="center"/>
            </w:pPr>
            <w:r>
              <w:t>Uruchomienie aplikacji</w:t>
            </w:r>
          </w:p>
          <w:p w14:paraId="61F96602" w14:textId="77777777" w:rsidR="002F3DD1" w:rsidRDefault="002F3DD1" w:rsidP="001B7436">
            <w:pPr>
              <w:pStyle w:val="Tekstwiodcy"/>
              <w:numPr>
                <w:ilvl w:val="0"/>
                <w:numId w:val="20"/>
              </w:numPr>
              <w:jc w:val="center"/>
            </w:pPr>
            <w:r>
              <w:t>Zalogowanie na konto klienta</w:t>
            </w:r>
          </w:p>
          <w:p w14:paraId="79C129F3" w14:textId="33338359" w:rsidR="001257F7" w:rsidRDefault="001257F7" w:rsidP="001B7436">
            <w:pPr>
              <w:pStyle w:val="Tekstwiodcy"/>
              <w:numPr>
                <w:ilvl w:val="0"/>
                <w:numId w:val="20"/>
              </w:numPr>
              <w:jc w:val="center"/>
            </w:pPr>
            <w:r>
              <w:t>Wylistowanie zamówień klienta (PU „Wyszukaj zamówienia użytkownika”)</w:t>
            </w:r>
          </w:p>
        </w:tc>
      </w:tr>
      <w:tr w:rsidR="002F3DD1" w14:paraId="11BA13D8" w14:textId="77777777" w:rsidTr="001B7436">
        <w:trPr>
          <w:jc w:val="center"/>
        </w:trPr>
        <w:tc>
          <w:tcPr>
            <w:tcW w:w="2547" w:type="dxa"/>
            <w:vAlign w:val="center"/>
          </w:tcPr>
          <w:p w14:paraId="1A86ACFC" w14:textId="77777777" w:rsidR="002F3DD1" w:rsidRPr="002F3DD1" w:rsidRDefault="002F3DD1" w:rsidP="001B7436">
            <w:pPr>
              <w:pStyle w:val="Tekstwiodcy"/>
              <w:ind w:firstLine="0"/>
              <w:jc w:val="center"/>
              <w:rPr>
                <w:b/>
              </w:rPr>
            </w:pPr>
            <w:r w:rsidRPr="002F3DD1">
              <w:rPr>
                <w:b/>
              </w:rPr>
              <w:t>Warunki końcowe</w:t>
            </w:r>
          </w:p>
        </w:tc>
        <w:tc>
          <w:tcPr>
            <w:tcW w:w="6515" w:type="dxa"/>
            <w:vAlign w:val="center"/>
          </w:tcPr>
          <w:p w14:paraId="3BA706BB" w14:textId="72210161" w:rsidR="002F3DD1" w:rsidRDefault="001257F7" w:rsidP="001B7436">
            <w:pPr>
              <w:pStyle w:val="Tekstwiodcy"/>
              <w:numPr>
                <w:ilvl w:val="0"/>
                <w:numId w:val="21"/>
              </w:numPr>
              <w:jc w:val="center"/>
            </w:pPr>
            <w:r>
              <w:t>Zmiana statusu zamówienia na „Anulowane”</w:t>
            </w:r>
          </w:p>
        </w:tc>
      </w:tr>
      <w:tr w:rsidR="002F3DD1" w14:paraId="739E0D17" w14:textId="77777777" w:rsidTr="001B7436">
        <w:trPr>
          <w:jc w:val="center"/>
        </w:trPr>
        <w:tc>
          <w:tcPr>
            <w:tcW w:w="2547" w:type="dxa"/>
            <w:vAlign w:val="center"/>
          </w:tcPr>
          <w:p w14:paraId="2A980C21" w14:textId="77777777" w:rsidR="002F3DD1" w:rsidRPr="002F3DD1" w:rsidRDefault="002F3DD1" w:rsidP="001B7436">
            <w:pPr>
              <w:pStyle w:val="Tekstwiodcy"/>
              <w:ind w:firstLine="0"/>
              <w:jc w:val="center"/>
              <w:rPr>
                <w:b/>
              </w:rPr>
            </w:pPr>
            <w:r w:rsidRPr="002F3DD1">
              <w:rPr>
                <w:b/>
              </w:rPr>
              <w:t>Przebieg podstawowy</w:t>
            </w:r>
          </w:p>
        </w:tc>
        <w:tc>
          <w:tcPr>
            <w:tcW w:w="6515" w:type="dxa"/>
            <w:vAlign w:val="center"/>
          </w:tcPr>
          <w:p w14:paraId="6362479D" w14:textId="3D60D755" w:rsidR="001257F7" w:rsidRDefault="001257F7" w:rsidP="001257F7">
            <w:pPr>
              <w:pStyle w:val="NormalWeb"/>
              <w:numPr>
                <w:ilvl w:val="0"/>
                <w:numId w:val="33"/>
              </w:numPr>
              <w:spacing w:line="360" w:lineRule="auto"/>
              <w:rPr>
                <w:lang w:val="pl-PL"/>
              </w:rPr>
            </w:pPr>
            <w:r w:rsidRPr="002F3DD1">
              <w:rPr>
                <w:lang w:val="pl-PL"/>
              </w:rPr>
              <w:t xml:space="preserve">Należy podać </w:t>
            </w:r>
            <w:r>
              <w:rPr>
                <w:lang w:val="pl-PL"/>
              </w:rPr>
              <w:t>dane klienta i numer zamówienia</w:t>
            </w:r>
            <w:r w:rsidRPr="002F3DD1">
              <w:rPr>
                <w:lang w:val="pl-PL"/>
              </w:rPr>
              <w:t>.</w:t>
            </w:r>
          </w:p>
          <w:p w14:paraId="20082358" w14:textId="77777777" w:rsidR="001257F7" w:rsidRDefault="001257F7" w:rsidP="001257F7">
            <w:pPr>
              <w:pStyle w:val="NormalWeb"/>
              <w:numPr>
                <w:ilvl w:val="0"/>
                <w:numId w:val="33"/>
              </w:numPr>
              <w:spacing w:line="360" w:lineRule="auto"/>
              <w:rPr>
                <w:lang w:val="pl-PL"/>
              </w:rPr>
            </w:pPr>
            <w:r w:rsidRPr="00116632">
              <w:rPr>
                <w:lang w:val="pl-PL"/>
              </w:rPr>
              <w:t xml:space="preserve">Należy sprawdzić czy </w:t>
            </w:r>
            <w:r>
              <w:rPr>
                <w:lang w:val="pl-PL"/>
              </w:rPr>
              <w:t>podane zamówienie</w:t>
            </w:r>
            <w:r w:rsidRPr="00116632">
              <w:rPr>
                <w:lang w:val="pl-PL"/>
              </w:rPr>
              <w:t xml:space="preserve"> istnieje za pomocą wywołania PU „</w:t>
            </w:r>
            <w:r>
              <w:rPr>
                <w:lang w:val="pl-PL"/>
              </w:rPr>
              <w:t>Operacje na zamówieniu</w:t>
            </w:r>
            <w:r w:rsidRPr="00116632">
              <w:rPr>
                <w:lang w:val="pl-PL"/>
              </w:rPr>
              <w:t xml:space="preserve">” przekazując </w:t>
            </w:r>
            <w:r>
              <w:rPr>
                <w:lang w:val="pl-PL"/>
              </w:rPr>
              <w:t>numer</w:t>
            </w:r>
            <w:r w:rsidRPr="00116632">
              <w:rPr>
                <w:lang w:val="pl-PL"/>
              </w:rPr>
              <w:t xml:space="preserve"> </w:t>
            </w:r>
            <w:r>
              <w:rPr>
                <w:lang w:val="pl-PL"/>
              </w:rPr>
              <w:t>zamówienia</w:t>
            </w:r>
            <w:r w:rsidRPr="00116632">
              <w:rPr>
                <w:lang w:val="pl-PL"/>
              </w:rPr>
              <w:t>.</w:t>
            </w:r>
          </w:p>
          <w:p w14:paraId="02EF0FD2" w14:textId="77777777" w:rsidR="002F3DD1" w:rsidRDefault="001257F7" w:rsidP="001257F7">
            <w:pPr>
              <w:pStyle w:val="NormalWeb"/>
              <w:numPr>
                <w:ilvl w:val="0"/>
                <w:numId w:val="33"/>
              </w:numPr>
              <w:spacing w:line="360" w:lineRule="auto"/>
              <w:rPr>
                <w:lang w:val="pl-PL"/>
              </w:rPr>
            </w:pPr>
            <w:r w:rsidRPr="001257F7">
              <w:rPr>
                <w:lang w:val="pl-PL"/>
              </w:rPr>
              <w:t xml:space="preserve">Jeśli </w:t>
            </w:r>
            <w:r>
              <w:rPr>
                <w:lang w:val="pl-PL"/>
              </w:rPr>
              <w:t xml:space="preserve">zamówienie </w:t>
            </w:r>
            <w:r w:rsidRPr="001257F7">
              <w:rPr>
                <w:lang w:val="pl-PL"/>
              </w:rPr>
              <w:t xml:space="preserve">istnieje – </w:t>
            </w:r>
            <w:r>
              <w:rPr>
                <w:lang w:val="pl-PL"/>
              </w:rPr>
              <w:t>sprawdzić jego status.</w:t>
            </w:r>
          </w:p>
          <w:p w14:paraId="5D53A7D6" w14:textId="77777777" w:rsidR="001257F7" w:rsidRDefault="001257F7" w:rsidP="001257F7">
            <w:pPr>
              <w:pStyle w:val="NormalWeb"/>
              <w:numPr>
                <w:ilvl w:val="0"/>
                <w:numId w:val="33"/>
              </w:numPr>
              <w:spacing w:line="360" w:lineRule="auto"/>
              <w:rPr>
                <w:lang w:val="pl-PL"/>
              </w:rPr>
            </w:pPr>
            <w:r>
              <w:rPr>
                <w:lang w:val="pl-PL"/>
              </w:rPr>
              <w:t>Jeśli status zamówienia to „Aktywne” – zmienić status na „Anulowane”.</w:t>
            </w:r>
          </w:p>
          <w:p w14:paraId="73A748BA" w14:textId="4831E667" w:rsidR="001257F7" w:rsidRPr="001257F7" w:rsidRDefault="001257F7" w:rsidP="001257F7">
            <w:pPr>
              <w:pStyle w:val="NormalWeb"/>
              <w:numPr>
                <w:ilvl w:val="0"/>
                <w:numId w:val="33"/>
              </w:numPr>
              <w:spacing w:line="360" w:lineRule="auto"/>
              <w:rPr>
                <w:lang w:val="pl-PL"/>
              </w:rPr>
            </w:pPr>
            <w:r>
              <w:rPr>
                <w:lang w:val="pl-PL"/>
              </w:rPr>
              <w:t>Zmienić status egzemplarzy przypisanych do zamówienia z „Sprzedany” na „Dostępny”.</w:t>
            </w:r>
          </w:p>
        </w:tc>
      </w:tr>
      <w:tr w:rsidR="002F3DD1" w14:paraId="689F52BA" w14:textId="77777777" w:rsidTr="001B7436">
        <w:trPr>
          <w:jc w:val="center"/>
        </w:trPr>
        <w:tc>
          <w:tcPr>
            <w:tcW w:w="2547" w:type="dxa"/>
            <w:vAlign w:val="center"/>
          </w:tcPr>
          <w:p w14:paraId="11691F93" w14:textId="6B040737" w:rsidR="002F3DD1" w:rsidRPr="002F3DD1" w:rsidRDefault="002F3DD1" w:rsidP="001B7436">
            <w:pPr>
              <w:pStyle w:val="Tekstwiodcy"/>
              <w:ind w:firstLine="0"/>
              <w:jc w:val="center"/>
              <w:rPr>
                <w:b/>
              </w:rPr>
            </w:pPr>
            <w:r w:rsidRPr="002F3DD1">
              <w:rPr>
                <w:b/>
              </w:rPr>
              <w:t>Przebieg alternatywny (</w:t>
            </w:r>
            <w:r w:rsidR="001257F7">
              <w:rPr>
                <w:b/>
              </w:rPr>
              <w:t>zamówienie nieaktywne</w:t>
            </w:r>
            <w:r w:rsidRPr="002F3DD1">
              <w:rPr>
                <w:b/>
              </w:rPr>
              <w:t>)</w:t>
            </w:r>
          </w:p>
        </w:tc>
        <w:tc>
          <w:tcPr>
            <w:tcW w:w="6515" w:type="dxa"/>
            <w:vAlign w:val="center"/>
          </w:tcPr>
          <w:p w14:paraId="7F47C16D" w14:textId="77777777" w:rsidR="001257F7" w:rsidRDefault="001257F7" w:rsidP="001257F7">
            <w:pPr>
              <w:pStyle w:val="NormalWeb"/>
              <w:numPr>
                <w:ilvl w:val="0"/>
                <w:numId w:val="34"/>
              </w:numPr>
              <w:spacing w:line="360" w:lineRule="auto"/>
              <w:rPr>
                <w:lang w:val="pl-PL"/>
              </w:rPr>
            </w:pPr>
            <w:r w:rsidRPr="002F3DD1">
              <w:rPr>
                <w:lang w:val="pl-PL"/>
              </w:rPr>
              <w:t xml:space="preserve">Należy podać </w:t>
            </w:r>
            <w:r>
              <w:rPr>
                <w:lang w:val="pl-PL"/>
              </w:rPr>
              <w:t>dane klienta i numer zamówienia</w:t>
            </w:r>
            <w:r w:rsidRPr="002F3DD1">
              <w:rPr>
                <w:lang w:val="pl-PL"/>
              </w:rPr>
              <w:t>.</w:t>
            </w:r>
          </w:p>
          <w:p w14:paraId="787F4D18" w14:textId="77777777" w:rsidR="001257F7" w:rsidRDefault="001257F7" w:rsidP="001257F7">
            <w:pPr>
              <w:pStyle w:val="NormalWeb"/>
              <w:numPr>
                <w:ilvl w:val="0"/>
                <w:numId w:val="34"/>
              </w:numPr>
              <w:spacing w:line="360" w:lineRule="auto"/>
              <w:rPr>
                <w:lang w:val="pl-PL"/>
              </w:rPr>
            </w:pPr>
            <w:r w:rsidRPr="001257F7">
              <w:rPr>
                <w:lang w:val="pl-PL"/>
              </w:rPr>
              <w:t>Należy sprawdzić czy podane zamówienie istnieje za pomocą wywołania PU „Operacje na zamówieniu” przekazując numer zamówienia.</w:t>
            </w:r>
          </w:p>
          <w:p w14:paraId="0CA1A10E" w14:textId="77777777" w:rsidR="001257F7" w:rsidRDefault="001257F7" w:rsidP="001257F7">
            <w:pPr>
              <w:pStyle w:val="NormalWeb"/>
              <w:numPr>
                <w:ilvl w:val="0"/>
                <w:numId w:val="34"/>
              </w:numPr>
              <w:spacing w:line="360" w:lineRule="auto"/>
              <w:rPr>
                <w:lang w:val="pl-PL"/>
              </w:rPr>
            </w:pPr>
            <w:r w:rsidRPr="001257F7">
              <w:rPr>
                <w:lang w:val="pl-PL"/>
              </w:rPr>
              <w:t>Jeśli zamówienie istnieje – sprawdzić jego status.</w:t>
            </w:r>
          </w:p>
          <w:p w14:paraId="27DD1C9C" w14:textId="0CE7645B" w:rsidR="002F3DD1" w:rsidRPr="001257F7" w:rsidRDefault="001257F7" w:rsidP="001257F7">
            <w:pPr>
              <w:pStyle w:val="NormalWeb"/>
              <w:numPr>
                <w:ilvl w:val="0"/>
                <w:numId w:val="34"/>
              </w:numPr>
              <w:spacing w:line="360" w:lineRule="auto"/>
              <w:rPr>
                <w:lang w:val="pl-PL"/>
              </w:rPr>
            </w:pPr>
            <w:r w:rsidRPr="001257F7">
              <w:rPr>
                <w:lang w:val="pl-PL"/>
              </w:rPr>
              <w:t xml:space="preserve">Jeśli status zamówienia </w:t>
            </w:r>
            <w:r>
              <w:rPr>
                <w:lang w:val="pl-PL"/>
              </w:rPr>
              <w:t>jest inny niż</w:t>
            </w:r>
            <w:r w:rsidRPr="001257F7">
              <w:rPr>
                <w:lang w:val="pl-PL"/>
              </w:rPr>
              <w:t xml:space="preserve"> „Aktywne” – </w:t>
            </w:r>
            <w:r>
              <w:rPr>
                <w:lang w:val="pl-PL"/>
              </w:rPr>
              <w:t>wyświetlić stosowny komunikat.</w:t>
            </w:r>
          </w:p>
        </w:tc>
      </w:tr>
      <w:tr w:rsidR="001257F7" w14:paraId="5DD3AB0A" w14:textId="77777777" w:rsidTr="001B7436">
        <w:trPr>
          <w:jc w:val="center"/>
        </w:trPr>
        <w:tc>
          <w:tcPr>
            <w:tcW w:w="2547" w:type="dxa"/>
            <w:vAlign w:val="center"/>
          </w:tcPr>
          <w:p w14:paraId="495F9D4B" w14:textId="2FE0DB1B" w:rsidR="001257F7" w:rsidRPr="002F3DD1" w:rsidRDefault="001257F7" w:rsidP="001B7436">
            <w:pPr>
              <w:pStyle w:val="Tekstwiodcy"/>
              <w:ind w:firstLine="0"/>
              <w:jc w:val="center"/>
              <w:rPr>
                <w:b/>
              </w:rPr>
            </w:pPr>
            <w:r w:rsidRPr="002F3DD1">
              <w:rPr>
                <w:b/>
              </w:rPr>
              <w:t>Przebieg alternatywny (</w:t>
            </w:r>
            <w:r>
              <w:rPr>
                <w:b/>
              </w:rPr>
              <w:t>brak zamówienia</w:t>
            </w:r>
            <w:r w:rsidRPr="002F3DD1">
              <w:rPr>
                <w:b/>
              </w:rPr>
              <w:t>)</w:t>
            </w:r>
          </w:p>
        </w:tc>
        <w:tc>
          <w:tcPr>
            <w:tcW w:w="6515" w:type="dxa"/>
            <w:vAlign w:val="center"/>
          </w:tcPr>
          <w:p w14:paraId="0DFCA03A" w14:textId="77777777" w:rsidR="001257F7" w:rsidRDefault="001257F7" w:rsidP="001257F7">
            <w:pPr>
              <w:pStyle w:val="NormalWeb"/>
              <w:numPr>
                <w:ilvl w:val="0"/>
                <w:numId w:val="35"/>
              </w:numPr>
              <w:spacing w:line="360" w:lineRule="auto"/>
              <w:rPr>
                <w:lang w:val="pl-PL"/>
              </w:rPr>
            </w:pPr>
            <w:r w:rsidRPr="002F3DD1">
              <w:rPr>
                <w:lang w:val="pl-PL"/>
              </w:rPr>
              <w:t xml:space="preserve">Należy podać </w:t>
            </w:r>
            <w:r>
              <w:rPr>
                <w:lang w:val="pl-PL"/>
              </w:rPr>
              <w:t>dane klienta i numer zamówienia</w:t>
            </w:r>
            <w:r w:rsidRPr="002F3DD1">
              <w:rPr>
                <w:lang w:val="pl-PL"/>
              </w:rPr>
              <w:t>.</w:t>
            </w:r>
          </w:p>
          <w:p w14:paraId="2F9B9B2D" w14:textId="77777777" w:rsidR="001257F7" w:rsidRDefault="001257F7" w:rsidP="001257F7">
            <w:pPr>
              <w:pStyle w:val="NormalWeb"/>
              <w:numPr>
                <w:ilvl w:val="0"/>
                <w:numId w:val="35"/>
              </w:numPr>
              <w:spacing w:line="360" w:lineRule="auto"/>
              <w:rPr>
                <w:lang w:val="pl-PL"/>
              </w:rPr>
            </w:pPr>
            <w:r w:rsidRPr="001257F7">
              <w:rPr>
                <w:lang w:val="pl-PL"/>
              </w:rPr>
              <w:t>Należy sprawdzić czy podane zamówienie istnieje za pomocą wywołania PU „Operacje na zamówieniu” przekazując numer zamówienia.</w:t>
            </w:r>
          </w:p>
          <w:p w14:paraId="74222ADF" w14:textId="063C4A31" w:rsidR="001257F7" w:rsidRPr="001257F7" w:rsidRDefault="001257F7" w:rsidP="001257F7">
            <w:pPr>
              <w:pStyle w:val="NormalWeb"/>
              <w:numPr>
                <w:ilvl w:val="0"/>
                <w:numId w:val="35"/>
              </w:numPr>
              <w:spacing w:line="360" w:lineRule="auto"/>
              <w:rPr>
                <w:lang w:val="pl-PL"/>
              </w:rPr>
            </w:pPr>
            <w:r w:rsidRPr="001257F7">
              <w:rPr>
                <w:lang w:val="pl-PL"/>
              </w:rPr>
              <w:lastRenderedPageBreak/>
              <w:t xml:space="preserve">Jeśli zamówienie </w:t>
            </w:r>
            <w:r>
              <w:rPr>
                <w:lang w:val="pl-PL"/>
              </w:rPr>
              <w:t xml:space="preserve">nie </w:t>
            </w:r>
            <w:r w:rsidRPr="001257F7">
              <w:rPr>
                <w:lang w:val="pl-PL"/>
              </w:rPr>
              <w:t>istnieje – wyświetlić stosowny komunikat.</w:t>
            </w:r>
          </w:p>
        </w:tc>
      </w:tr>
    </w:tbl>
    <w:p w14:paraId="09E8AB69" w14:textId="61D53EB0" w:rsidR="00C22988" w:rsidRDefault="00C22988" w:rsidP="00C22988">
      <w:pPr>
        <w:pStyle w:val="NrNagwek2"/>
      </w:pPr>
      <w:bookmarkStart w:id="45" w:name="_Toc518977389"/>
      <w:r>
        <w:lastRenderedPageBreak/>
        <w:t>Model danych</w:t>
      </w:r>
      <w:bookmarkEnd w:id="45"/>
    </w:p>
    <w:p w14:paraId="4CD2D176" w14:textId="7FFC1F55" w:rsidR="000948D1" w:rsidRDefault="001B7436" w:rsidP="002F57B3">
      <w:pPr>
        <w:pStyle w:val="Tekstwiodcy"/>
        <w:rPr>
          <w:color w:val="FF0000"/>
        </w:rPr>
      </w:pPr>
      <w:r w:rsidRPr="00CB1B0A">
        <w:t xml:space="preserve">Na podstawie zaprojektowanych przypadków użycia i analizy biznesowej utworzony został model danych, z którego korzystać ma projektowany system. Jest to model, który docelowo ma rezydować w bazach danych każdego z oddziałów sklepu. </w:t>
      </w:r>
      <w:r>
        <w:rPr>
          <w:color w:val="FF0000"/>
        </w:rPr>
        <w:t>TUTAJ SCHEMAT BAZY DANYCH i PONIŻEJ OPIS POSZCZEGÓLNYCH ENCJI (KRÓTKO)</w:t>
      </w:r>
    </w:p>
    <w:p w14:paraId="1F8368B4" w14:textId="1CAF8EDC" w:rsidR="007F3682" w:rsidRDefault="007F3682" w:rsidP="007F3682">
      <w:pPr>
        <w:pStyle w:val="Tekstwiodcy"/>
        <w:ind w:firstLine="0"/>
        <w:rPr>
          <w:color w:val="FF0000"/>
        </w:rPr>
      </w:pPr>
    </w:p>
    <w:p w14:paraId="16085D0D" w14:textId="5A932985" w:rsidR="007F3682" w:rsidRDefault="007F3682" w:rsidP="007F3682">
      <w:pPr>
        <w:pStyle w:val="Tekstwiodcy"/>
        <w:ind w:firstLine="0"/>
        <w:rPr>
          <w:color w:val="FF0000"/>
        </w:rPr>
      </w:pPr>
    </w:p>
    <w:p w14:paraId="5AACA91C" w14:textId="75DD061F" w:rsidR="007F3682" w:rsidRDefault="007F3682" w:rsidP="007F3682">
      <w:pPr>
        <w:pStyle w:val="Tekstwiodcy"/>
        <w:ind w:firstLine="0"/>
        <w:rPr>
          <w:color w:val="FF0000"/>
        </w:rPr>
      </w:pPr>
    </w:p>
    <w:p w14:paraId="3B40CE5F" w14:textId="2FA57810" w:rsidR="007F3682" w:rsidRDefault="007F3682" w:rsidP="007F3682">
      <w:pPr>
        <w:pStyle w:val="Tekstwiodcy"/>
        <w:ind w:firstLine="0"/>
        <w:rPr>
          <w:color w:val="FF0000"/>
        </w:rPr>
      </w:pPr>
    </w:p>
    <w:p w14:paraId="79FBDB9F" w14:textId="3904594A" w:rsidR="007F3682" w:rsidRDefault="007F3682" w:rsidP="007F3682">
      <w:pPr>
        <w:pStyle w:val="Tekstwiodcy"/>
        <w:ind w:firstLine="0"/>
        <w:rPr>
          <w:color w:val="FF0000"/>
        </w:rPr>
      </w:pPr>
    </w:p>
    <w:p w14:paraId="76E23F33" w14:textId="203CAC15" w:rsidR="007F3682" w:rsidRDefault="007F3682" w:rsidP="007F3682">
      <w:pPr>
        <w:pStyle w:val="Tekstwiodcy"/>
        <w:ind w:firstLine="0"/>
        <w:rPr>
          <w:color w:val="FF0000"/>
        </w:rPr>
      </w:pPr>
    </w:p>
    <w:p w14:paraId="52A26716" w14:textId="08916962" w:rsidR="007F3682" w:rsidRDefault="007F3682" w:rsidP="007F3682">
      <w:pPr>
        <w:pStyle w:val="Tekstwiodcy"/>
        <w:ind w:firstLine="0"/>
        <w:rPr>
          <w:color w:val="FF0000"/>
        </w:rPr>
      </w:pPr>
    </w:p>
    <w:p w14:paraId="4D848A53" w14:textId="300E4642" w:rsidR="007F3682" w:rsidRDefault="007F3682" w:rsidP="007F3682">
      <w:pPr>
        <w:pStyle w:val="Tekstwiodcy"/>
        <w:ind w:firstLine="0"/>
        <w:rPr>
          <w:color w:val="FF0000"/>
        </w:rPr>
      </w:pPr>
    </w:p>
    <w:p w14:paraId="2EAA1710" w14:textId="55FCED0C" w:rsidR="007F3682" w:rsidRDefault="007F3682" w:rsidP="007F3682">
      <w:pPr>
        <w:pStyle w:val="Tekstwiodcy"/>
        <w:ind w:firstLine="0"/>
        <w:rPr>
          <w:color w:val="FF0000"/>
        </w:rPr>
      </w:pPr>
    </w:p>
    <w:p w14:paraId="631ED84C" w14:textId="44905452" w:rsidR="007F3682" w:rsidRDefault="007F3682" w:rsidP="007F3682">
      <w:pPr>
        <w:pStyle w:val="Tekstwiodcy"/>
        <w:ind w:firstLine="0"/>
        <w:rPr>
          <w:color w:val="FF0000"/>
        </w:rPr>
      </w:pPr>
    </w:p>
    <w:p w14:paraId="6FFF9EB6" w14:textId="729BF00D" w:rsidR="007F3682" w:rsidRDefault="007F3682" w:rsidP="007F3682">
      <w:pPr>
        <w:pStyle w:val="Tekstwiodcy"/>
        <w:ind w:firstLine="0"/>
        <w:rPr>
          <w:color w:val="FF0000"/>
        </w:rPr>
      </w:pPr>
    </w:p>
    <w:p w14:paraId="635509D2" w14:textId="5C21D073" w:rsidR="007F3682" w:rsidRDefault="007F3682" w:rsidP="007F3682">
      <w:pPr>
        <w:pStyle w:val="Tekstwiodcy"/>
        <w:ind w:firstLine="0"/>
        <w:rPr>
          <w:color w:val="FF0000"/>
        </w:rPr>
      </w:pPr>
    </w:p>
    <w:p w14:paraId="1846C59D" w14:textId="064AEFAD" w:rsidR="007F3682" w:rsidRDefault="007F3682" w:rsidP="007F3682">
      <w:pPr>
        <w:pStyle w:val="Tekstwiodcy"/>
        <w:ind w:firstLine="0"/>
        <w:rPr>
          <w:color w:val="FF0000"/>
        </w:rPr>
      </w:pPr>
    </w:p>
    <w:p w14:paraId="03D973A1" w14:textId="4835884F" w:rsidR="001B7436" w:rsidRDefault="001B7436" w:rsidP="007F3682">
      <w:pPr>
        <w:pStyle w:val="Tekstwiodcy"/>
        <w:ind w:firstLine="0"/>
        <w:rPr>
          <w:color w:val="FF0000"/>
        </w:rPr>
      </w:pPr>
    </w:p>
    <w:p w14:paraId="48BB079B" w14:textId="355FB879" w:rsidR="001B7436" w:rsidRDefault="001B7436" w:rsidP="007F3682">
      <w:pPr>
        <w:pStyle w:val="Tekstwiodcy"/>
        <w:ind w:firstLine="0"/>
        <w:rPr>
          <w:color w:val="FF0000"/>
        </w:rPr>
      </w:pPr>
    </w:p>
    <w:p w14:paraId="3434BBF8" w14:textId="29051E1B" w:rsidR="001B7436" w:rsidRDefault="001B7436" w:rsidP="007F3682">
      <w:pPr>
        <w:pStyle w:val="Tekstwiodcy"/>
        <w:ind w:firstLine="0"/>
        <w:rPr>
          <w:color w:val="FF0000"/>
        </w:rPr>
      </w:pPr>
    </w:p>
    <w:p w14:paraId="4460C4E7" w14:textId="4428B398" w:rsidR="001B7436" w:rsidRDefault="001B7436" w:rsidP="007F3682">
      <w:pPr>
        <w:pStyle w:val="Tekstwiodcy"/>
        <w:ind w:firstLine="0"/>
        <w:rPr>
          <w:color w:val="FF0000"/>
        </w:rPr>
      </w:pPr>
    </w:p>
    <w:p w14:paraId="687EA402" w14:textId="5A3650F1" w:rsidR="001B7436" w:rsidRDefault="001B7436" w:rsidP="007F3682">
      <w:pPr>
        <w:pStyle w:val="Tekstwiodcy"/>
        <w:ind w:firstLine="0"/>
        <w:rPr>
          <w:color w:val="FF0000"/>
        </w:rPr>
      </w:pPr>
    </w:p>
    <w:p w14:paraId="70CC1E04" w14:textId="1B621DCB" w:rsidR="001B7436" w:rsidRDefault="001B7436" w:rsidP="007F3682">
      <w:pPr>
        <w:pStyle w:val="Tekstwiodcy"/>
        <w:ind w:firstLine="0"/>
        <w:rPr>
          <w:color w:val="FF0000"/>
        </w:rPr>
      </w:pPr>
    </w:p>
    <w:p w14:paraId="7983E0B6" w14:textId="5B2EF6A3" w:rsidR="001B7436" w:rsidRDefault="001B7436" w:rsidP="007F3682">
      <w:pPr>
        <w:pStyle w:val="Tekstwiodcy"/>
        <w:ind w:firstLine="0"/>
        <w:rPr>
          <w:color w:val="FF0000"/>
        </w:rPr>
      </w:pPr>
    </w:p>
    <w:p w14:paraId="33B8A102" w14:textId="77777777" w:rsidR="001B7436" w:rsidRPr="002F57B3" w:rsidRDefault="001B7436" w:rsidP="007F3682">
      <w:pPr>
        <w:pStyle w:val="Tekstwiodcy"/>
        <w:ind w:firstLine="0"/>
        <w:rPr>
          <w:color w:val="FF0000"/>
        </w:rPr>
      </w:pPr>
    </w:p>
    <w:p w14:paraId="3E049E95" w14:textId="77777777" w:rsidR="0059203F" w:rsidRDefault="0059203F" w:rsidP="0059203F">
      <w:pPr>
        <w:pStyle w:val="NrNagwek1"/>
      </w:pPr>
      <w:bookmarkStart w:id="46" w:name="_Toc518977390"/>
      <w:r>
        <w:lastRenderedPageBreak/>
        <w:t>Szczegóły projektowe</w:t>
      </w:r>
      <w:bookmarkEnd w:id="46"/>
    </w:p>
    <w:p w14:paraId="52447FE3" w14:textId="06ECDD53" w:rsidR="00C22988" w:rsidRDefault="00C22988" w:rsidP="00C22988">
      <w:pPr>
        <w:pStyle w:val="NrNagwek2"/>
      </w:pPr>
      <w:bookmarkStart w:id="47" w:name="_Toc518977391"/>
      <w:r>
        <w:t>Diagramy klas</w:t>
      </w:r>
      <w:bookmarkEnd w:id="47"/>
    </w:p>
    <w:p w14:paraId="47F3765E" w14:textId="45EC31ED" w:rsidR="002F57B3" w:rsidRPr="003870AC" w:rsidRDefault="001257F7" w:rsidP="002F57B3">
      <w:pPr>
        <w:pStyle w:val="Tekstwiodcy"/>
      </w:pPr>
      <w:r w:rsidRPr="003870AC">
        <w:t>W oparciu o model opracowany w poprzednim rozdziale</w:t>
      </w:r>
      <w:r w:rsidR="003870AC" w:rsidRPr="003870AC">
        <w:t xml:space="preserve"> został utworzony diagram klas. Jest to diagram klas przygotowany dla logiki biznesowej i przedstawia ogólne powiązania pomiędzy encjami, a komponentami typu Enterprise Java Bean.</w:t>
      </w:r>
    </w:p>
    <w:p w14:paraId="11442445" w14:textId="2DEB6856" w:rsidR="003870AC" w:rsidRDefault="003870AC" w:rsidP="002F57B3">
      <w:pPr>
        <w:pStyle w:val="Tekstwiodcy"/>
        <w:rPr>
          <w:color w:val="FF0000"/>
        </w:rPr>
      </w:pPr>
      <w:r>
        <w:rPr>
          <w:color w:val="FF0000"/>
        </w:rPr>
        <w:t>DIAGRAM KLAS</w:t>
      </w:r>
    </w:p>
    <w:p w14:paraId="3B0E68AF" w14:textId="07A8CEC8" w:rsidR="003870AC" w:rsidRPr="002F57B3" w:rsidRDefault="003870AC" w:rsidP="002F57B3">
      <w:pPr>
        <w:pStyle w:val="Tekstwiodcy"/>
        <w:rPr>
          <w:color w:val="FF0000"/>
        </w:rPr>
      </w:pPr>
      <w:r>
        <w:rPr>
          <w:color w:val="FF0000"/>
        </w:rPr>
        <w:t>OPIS KRÓTKI POSZCZEGÓLNYCH KLAS</w:t>
      </w:r>
    </w:p>
    <w:p w14:paraId="28EB056D" w14:textId="3C30A6F0" w:rsidR="00C22988" w:rsidRDefault="00C22988" w:rsidP="00C22988">
      <w:pPr>
        <w:pStyle w:val="NrNagwek2"/>
      </w:pPr>
      <w:bookmarkStart w:id="48" w:name="_Toc518977392"/>
      <w:r>
        <w:t>Diagramy sekwencji</w:t>
      </w:r>
      <w:bookmarkEnd w:id="48"/>
    </w:p>
    <w:p w14:paraId="3181216D" w14:textId="7211826E" w:rsidR="002F57B3" w:rsidRPr="003870AC" w:rsidRDefault="001257F7" w:rsidP="002F57B3">
      <w:pPr>
        <w:pStyle w:val="Tekstwiodcy"/>
      </w:pPr>
      <w:r w:rsidRPr="003870AC">
        <w:t xml:space="preserve">W tym podrozdziale zostaną przedstawione diagramy sekwencji powiązane z przypadkami użycia opisanymi w rozdziale poprzednim. </w:t>
      </w:r>
    </w:p>
    <w:p w14:paraId="24C5A382" w14:textId="19AF352C" w:rsidR="003870AC" w:rsidRDefault="003870AC" w:rsidP="003870AC">
      <w:pPr>
        <w:pStyle w:val="NrNagwek3"/>
      </w:pPr>
      <w:bookmarkStart w:id="49" w:name="_Toc518977393"/>
      <w:r>
        <w:t>Wyszukaj zamówienia użytkownika</w:t>
      </w:r>
      <w:bookmarkEnd w:id="49"/>
    </w:p>
    <w:p w14:paraId="71978A82" w14:textId="5F65F6F9" w:rsidR="003870AC" w:rsidRPr="003870AC" w:rsidRDefault="003870AC" w:rsidP="003870AC">
      <w:pPr>
        <w:pStyle w:val="Tekstwiodcy"/>
        <w:rPr>
          <w:color w:val="FF0000"/>
        </w:rPr>
      </w:pPr>
      <w:r w:rsidRPr="003870AC">
        <w:rPr>
          <w:color w:val="FF0000"/>
        </w:rPr>
        <w:t>TODO:</w:t>
      </w:r>
    </w:p>
    <w:p w14:paraId="6E8D0E64" w14:textId="65C0A418" w:rsidR="003870AC" w:rsidRDefault="003870AC" w:rsidP="003870AC">
      <w:pPr>
        <w:pStyle w:val="NrNagwek3"/>
      </w:pPr>
      <w:bookmarkStart w:id="50" w:name="_Toc518977394"/>
      <w:r>
        <w:t>Dodaj przedmiot</w:t>
      </w:r>
      <w:bookmarkEnd w:id="50"/>
    </w:p>
    <w:p w14:paraId="2A640D4E" w14:textId="4AC6439F" w:rsidR="003870AC" w:rsidRPr="003870AC" w:rsidRDefault="003870AC" w:rsidP="003870AC">
      <w:pPr>
        <w:pStyle w:val="Tekstwiodcy"/>
        <w:rPr>
          <w:color w:val="FF0000"/>
        </w:rPr>
      </w:pPr>
      <w:r w:rsidRPr="003870AC">
        <w:rPr>
          <w:color w:val="FF0000"/>
        </w:rPr>
        <w:t>TODO:</w:t>
      </w:r>
    </w:p>
    <w:p w14:paraId="0964DF91" w14:textId="331D04E7" w:rsidR="003870AC" w:rsidRDefault="003870AC" w:rsidP="003870AC">
      <w:pPr>
        <w:pStyle w:val="NrNagwek3"/>
      </w:pPr>
      <w:bookmarkStart w:id="51" w:name="_Toc518977395"/>
      <w:r>
        <w:t>Edytuj egzemplarz</w:t>
      </w:r>
      <w:bookmarkEnd w:id="51"/>
    </w:p>
    <w:p w14:paraId="7B51D919" w14:textId="66D6DD43" w:rsidR="003870AC" w:rsidRPr="003870AC" w:rsidRDefault="003870AC" w:rsidP="003870AC">
      <w:pPr>
        <w:pStyle w:val="Tekstwiodcy"/>
        <w:rPr>
          <w:color w:val="FF0000"/>
        </w:rPr>
      </w:pPr>
      <w:r w:rsidRPr="003870AC">
        <w:rPr>
          <w:color w:val="FF0000"/>
        </w:rPr>
        <w:t>TODO:</w:t>
      </w:r>
    </w:p>
    <w:p w14:paraId="080F1435" w14:textId="5BF34621" w:rsidR="003870AC" w:rsidRDefault="003870AC" w:rsidP="003870AC">
      <w:pPr>
        <w:pStyle w:val="NrNagwek3"/>
      </w:pPr>
      <w:bookmarkStart w:id="52" w:name="_Toc518977396"/>
      <w:r>
        <w:t>Usuń egzemplarz</w:t>
      </w:r>
      <w:bookmarkEnd w:id="52"/>
    </w:p>
    <w:p w14:paraId="1ED64452" w14:textId="67EDE91B" w:rsidR="003870AC" w:rsidRPr="003870AC" w:rsidRDefault="003870AC" w:rsidP="003870AC">
      <w:pPr>
        <w:pStyle w:val="Tekstwiodcy"/>
        <w:rPr>
          <w:color w:val="FF0000"/>
        </w:rPr>
      </w:pPr>
      <w:r w:rsidRPr="003870AC">
        <w:rPr>
          <w:color w:val="FF0000"/>
        </w:rPr>
        <w:t>TODO:</w:t>
      </w:r>
    </w:p>
    <w:p w14:paraId="274C3E97" w14:textId="2D148E52" w:rsidR="003870AC" w:rsidRDefault="003870AC" w:rsidP="003870AC">
      <w:pPr>
        <w:pStyle w:val="NrNagwek3"/>
      </w:pPr>
      <w:bookmarkStart w:id="53" w:name="_Toc518977397"/>
      <w:r>
        <w:t>Anuluj zamówienie</w:t>
      </w:r>
      <w:bookmarkEnd w:id="53"/>
    </w:p>
    <w:p w14:paraId="08A4ADA5" w14:textId="62DCB863" w:rsidR="003870AC" w:rsidRPr="003870AC" w:rsidRDefault="003870AC" w:rsidP="003870AC">
      <w:pPr>
        <w:pStyle w:val="Tekstwiodcy"/>
        <w:rPr>
          <w:color w:val="FF0000"/>
        </w:rPr>
      </w:pPr>
      <w:r w:rsidRPr="003870AC">
        <w:rPr>
          <w:color w:val="FF0000"/>
        </w:rPr>
        <w:t>TODO:</w:t>
      </w:r>
    </w:p>
    <w:p w14:paraId="0E123161" w14:textId="15E23BA7" w:rsidR="007F3682" w:rsidRDefault="007F3682" w:rsidP="007F3682">
      <w:pPr>
        <w:pStyle w:val="Tekstwiodcy"/>
        <w:ind w:firstLine="0"/>
        <w:rPr>
          <w:color w:val="FF0000"/>
        </w:rPr>
      </w:pPr>
    </w:p>
    <w:p w14:paraId="23172F4A" w14:textId="39FFF85C" w:rsidR="007F3682" w:rsidRDefault="007F3682" w:rsidP="007F3682">
      <w:pPr>
        <w:pStyle w:val="Tekstwiodcy"/>
        <w:ind w:firstLine="0"/>
        <w:rPr>
          <w:color w:val="FF0000"/>
        </w:rPr>
      </w:pPr>
    </w:p>
    <w:p w14:paraId="2BE7C30E" w14:textId="1C39E24A" w:rsidR="007F3682" w:rsidRDefault="007F3682" w:rsidP="007F3682">
      <w:pPr>
        <w:pStyle w:val="Tekstwiodcy"/>
        <w:ind w:firstLine="0"/>
        <w:rPr>
          <w:color w:val="FF0000"/>
        </w:rPr>
      </w:pPr>
    </w:p>
    <w:p w14:paraId="73AAE7CD" w14:textId="1937CC1D" w:rsidR="007F3682" w:rsidRDefault="007F3682" w:rsidP="007F3682">
      <w:pPr>
        <w:pStyle w:val="Tekstwiodcy"/>
        <w:ind w:firstLine="0"/>
        <w:rPr>
          <w:color w:val="FF0000"/>
        </w:rPr>
      </w:pPr>
    </w:p>
    <w:p w14:paraId="0C9E2937" w14:textId="399E9D27" w:rsidR="007F3682" w:rsidRDefault="007F3682" w:rsidP="007F3682">
      <w:pPr>
        <w:pStyle w:val="Tekstwiodcy"/>
        <w:ind w:firstLine="0"/>
        <w:rPr>
          <w:color w:val="FF0000"/>
        </w:rPr>
      </w:pPr>
    </w:p>
    <w:p w14:paraId="14FFA176" w14:textId="5E76AE95" w:rsidR="007F3682" w:rsidRDefault="007F3682" w:rsidP="007F3682">
      <w:pPr>
        <w:pStyle w:val="Tekstwiodcy"/>
        <w:ind w:firstLine="0"/>
        <w:rPr>
          <w:color w:val="FF0000"/>
        </w:rPr>
      </w:pPr>
    </w:p>
    <w:p w14:paraId="0A1476C7" w14:textId="6DB8F4EF" w:rsidR="007F3682" w:rsidRDefault="007F3682" w:rsidP="007F3682">
      <w:pPr>
        <w:pStyle w:val="Tekstwiodcy"/>
        <w:ind w:firstLine="0"/>
        <w:rPr>
          <w:color w:val="FF0000"/>
        </w:rPr>
      </w:pPr>
    </w:p>
    <w:p w14:paraId="6B9972A0" w14:textId="01E56C4A" w:rsidR="007F3682" w:rsidRDefault="007F3682" w:rsidP="007F3682">
      <w:pPr>
        <w:pStyle w:val="Tekstwiodcy"/>
        <w:ind w:firstLine="0"/>
        <w:rPr>
          <w:color w:val="FF0000"/>
        </w:rPr>
      </w:pPr>
    </w:p>
    <w:p w14:paraId="5977FC64" w14:textId="05BD91B5" w:rsidR="007F3682" w:rsidRDefault="007F3682" w:rsidP="007F3682">
      <w:pPr>
        <w:pStyle w:val="Tekstwiodcy"/>
        <w:ind w:firstLine="0"/>
        <w:rPr>
          <w:color w:val="FF0000"/>
        </w:rPr>
      </w:pPr>
    </w:p>
    <w:p w14:paraId="548B8BEB" w14:textId="5812B3C9" w:rsidR="007F3682" w:rsidRDefault="007F3682" w:rsidP="007F3682">
      <w:pPr>
        <w:pStyle w:val="Tekstwiodcy"/>
        <w:ind w:firstLine="0"/>
        <w:rPr>
          <w:color w:val="FF0000"/>
        </w:rPr>
      </w:pPr>
    </w:p>
    <w:p w14:paraId="6088136A" w14:textId="1B13A64C" w:rsidR="007F3682" w:rsidRDefault="007F3682" w:rsidP="007F3682">
      <w:pPr>
        <w:pStyle w:val="Tekstwiodcy"/>
        <w:ind w:firstLine="0"/>
        <w:rPr>
          <w:color w:val="FF0000"/>
        </w:rPr>
      </w:pPr>
    </w:p>
    <w:p w14:paraId="5BDF6695" w14:textId="05366FF5" w:rsidR="007F3682" w:rsidRDefault="007F3682" w:rsidP="007F3682">
      <w:pPr>
        <w:pStyle w:val="Tekstwiodcy"/>
        <w:ind w:firstLine="0"/>
        <w:rPr>
          <w:color w:val="FF0000"/>
        </w:rPr>
      </w:pPr>
    </w:p>
    <w:p w14:paraId="1471AF8C" w14:textId="285B180B" w:rsidR="007F3682" w:rsidRDefault="007F3682" w:rsidP="007F3682">
      <w:pPr>
        <w:pStyle w:val="Tekstwiodcy"/>
        <w:ind w:firstLine="0"/>
        <w:rPr>
          <w:color w:val="FF0000"/>
        </w:rPr>
      </w:pPr>
    </w:p>
    <w:p w14:paraId="49B62135" w14:textId="3CB59DE9" w:rsidR="007F3682" w:rsidRDefault="007F3682" w:rsidP="007F3682">
      <w:pPr>
        <w:pStyle w:val="Tekstwiodcy"/>
        <w:ind w:firstLine="0"/>
        <w:rPr>
          <w:color w:val="FF0000"/>
        </w:rPr>
      </w:pPr>
    </w:p>
    <w:p w14:paraId="1E77B728" w14:textId="71BA4641" w:rsidR="00621BA2" w:rsidRDefault="00621BA2" w:rsidP="007F3682">
      <w:pPr>
        <w:pStyle w:val="Tekstwiodcy"/>
        <w:ind w:firstLine="0"/>
        <w:rPr>
          <w:color w:val="FF0000"/>
        </w:rPr>
      </w:pPr>
    </w:p>
    <w:p w14:paraId="12262BD2" w14:textId="5D6BC2AC" w:rsidR="00621BA2" w:rsidRDefault="00621BA2" w:rsidP="007F3682">
      <w:pPr>
        <w:pStyle w:val="Tekstwiodcy"/>
        <w:ind w:firstLine="0"/>
        <w:rPr>
          <w:color w:val="FF0000"/>
        </w:rPr>
      </w:pPr>
    </w:p>
    <w:p w14:paraId="0A1820D9" w14:textId="5AB0C892" w:rsidR="00621BA2" w:rsidRDefault="00621BA2" w:rsidP="007F3682">
      <w:pPr>
        <w:pStyle w:val="Tekstwiodcy"/>
        <w:ind w:firstLine="0"/>
        <w:rPr>
          <w:color w:val="FF0000"/>
        </w:rPr>
      </w:pPr>
    </w:p>
    <w:p w14:paraId="4B0B7B87" w14:textId="128ED8DD" w:rsidR="00621BA2" w:rsidRDefault="00621BA2" w:rsidP="007F3682">
      <w:pPr>
        <w:pStyle w:val="Tekstwiodcy"/>
        <w:ind w:firstLine="0"/>
        <w:rPr>
          <w:color w:val="FF0000"/>
        </w:rPr>
      </w:pPr>
    </w:p>
    <w:p w14:paraId="0D226291" w14:textId="7B2C04B4" w:rsidR="00621BA2" w:rsidRDefault="00621BA2" w:rsidP="007F3682">
      <w:pPr>
        <w:pStyle w:val="Tekstwiodcy"/>
        <w:ind w:firstLine="0"/>
        <w:rPr>
          <w:color w:val="FF0000"/>
        </w:rPr>
      </w:pPr>
    </w:p>
    <w:p w14:paraId="62BD57C9" w14:textId="14DDB787" w:rsidR="00621BA2" w:rsidRDefault="00621BA2" w:rsidP="007F3682">
      <w:pPr>
        <w:pStyle w:val="Tekstwiodcy"/>
        <w:ind w:firstLine="0"/>
        <w:rPr>
          <w:color w:val="FF0000"/>
        </w:rPr>
      </w:pPr>
    </w:p>
    <w:p w14:paraId="18D6730A" w14:textId="7607F490" w:rsidR="00621BA2" w:rsidRDefault="00621BA2" w:rsidP="007F3682">
      <w:pPr>
        <w:pStyle w:val="Tekstwiodcy"/>
        <w:ind w:firstLine="0"/>
        <w:rPr>
          <w:color w:val="FF0000"/>
        </w:rPr>
      </w:pPr>
    </w:p>
    <w:p w14:paraId="2A3E1F6A" w14:textId="2C47FCF3" w:rsidR="00621BA2" w:rsidRDefault="00621BA2" w:rsidP="007F3682">
      <w:pPr>
        <w:pStyle w:val="Tekstwiodcy"/>
        <w:ind w:firstLine="0"/>
        <w:rPr>
          <w:color w:val="FF0000"/>
        </w:rPr>
      </w:pPr>
    </w:p>
    <w:p w14:paraId="60BFCF24" w14:textId="397A8241" w:rsidR="00621BA2" w:rsidRDefault="00621BA2" w:rsidP="007F3682">
      <w:pPr>
        <w:pStyle w:val="Tekstwiodcy"/>
        <w:ind w:firstLine="0"/>
        <w:rPr>
          <w:color w:val="FF0000"/>
        </w:rPr>
      </w:pPr>
    </w:p>
    <w:p w14:paraId="2BE3B9DA" w14:textId="5A5DA98D" w:rsidR="00621BA2" w:rsidRDefault="00621BA2" w:rsidP="007F3682">
      <w:pPr>
        <w:pStyle w:val="Tekstwiodcy"/>
        <w:ind w:firstLine="0"/>
        <w:rPr>
          <w:color w:val="FF0000"/>
        </w:rPr>
      </w:pPr>
    </w:p>
    <w:p w14:paraId="563E5964" w14:textId="30F842FF" w:rsidR="00621BA2" w:rsidRDefault="00621BA2" w:rsidP="007F3682">
      <w:pPr>
        <w:pStyle w:val="Tekstwiodcy"/>
        <w:ind w:firstLine="0"/>
        <w:rPr>
          <w:color w:val="FF0000"/>
        </w:rPr>
      </w:pPr>
    </w:p>
    <w:p w14:paraId="3F2EF92B" w14:textId="0819B9DF" w:rsidR="00621BA2" w:rsidRDefault="00621BA2" w:rsidP="007F3682">
      <w:pPr>
        <w:pStyle w:val="Tekstwiodcy"/>
        <w:ind w:firstLine="0"/>
        <w:rPr>
          <w:color w:val="FF0000"/>
        </w:rPr>
      </w:pPr>
    </w:p>
    <w:p w14:paraId="5DFC4BEB" w14:textId="32F96125" w:rsidR="00621BA2" w:rsidRDefault="00621BA2" w:rsidP="007F3682">
      <w:pPr>
        <w:pStyle w:val="Tekstwiodcy"/>
        <w:ind w:firstLine="0"/>
        <w:rPr>
          <w:color w:val="FF0000"/>
        </w:rPr>
      </w:pPr>
    </w:p>
    <w:p w14:paraId="24109C10" w14:textId="2C3FE090" w:rsidR="00621BA2" w:rsidRDefault="00621BA2" w:rsidP="007F3682">
      <w:pPr>
        <w:pStyle w:val="Tekstwiodcy"/>
        <w:ind w:firstLine="0"/>
        <w:rPr>
          <w:color w:val="FF0000"/>
        </w:rPr>
      </w:pPr>
    </w:p>
    <w:p w14:paraId="2996CA7B" w14:textId="77777777" w:rsidR="00621BA2" w:rsidRDefault="00621BA2" w:rsidP="007F3682">
      <w:pPr>
        <w:pStyle w:val="Tekstwiodcy"/>
        <w:ind w:firstLine="0"/>
        <w:rPr>
          <w:color w:val="FF0000"/>
        </w:rPr>
      </w:pPr>
    </w:p>
    <w:p w14:paraId="2791306C" w14:textId="1BEF1E92" w:rsidR="007F3682" w:rsidRDefault="007F3682" w:rsidP="007F3682">
      <w:pPr>
        <w:pStyle w:val="Tekstwiodcy"/>
        <w:ind w:firstLine="0"/>
        <w:rPr>
          <w:color w:val="FF0000"/>
        </w:rPr>
      </w:pPr>
    </w:p>
    <w:p w14:paraId="3F749A6F" w14:textId="0F5FA0E7" w:rsidR="007F3682" w:rsidRDefault="007F3682" w:rsidP="007F3682">
      <w:pPr>
        <w:pStyle w:val="Tekstwiodcy"/>
        <w:ind w:firstLine="0"/>
        <w:rPr>
          <w:color w:val="FF0000"/>
        </w:rPr>
      </w:pPr>
    </w:p>
    <w:p w14:paraId="62AC82B3" w14:textId="1346263B" w:rsidR="007F3682" w:rsidRDefault="007F3682" w:rsidP="007F3682">
      <w:pPr>
        <w:pStyle w:val="Tekstwiodcy"/>
        <w:ind w:firstLine="0"/>
        <w:rPr>
          <w:color w:val="FF0000"/>
        </w:rPr>
      </w:pPr>
    </w:p>
    <w:p w14:paraId="0535716A" w14:textId="65B7BB4B" w:rsidR="007F3682" w:rsidRDefault="007F3682" w:rsidP="007F3682">
      <w:pPr>
        <w:pStyle w:val="Tekstwiodcy"/>
        <w:ind w:firstLine="0"/>
        <w:rPr>
          <w:color w:val="FF0000"/>
        </w:rPr>
      </w:pPr>
    </w:p>
    <w:p w14:paraId="54991E10" w14:textId="537C7DC2" w:rsidR="007F3682" w:rsidRDefault="007F3682" w:rsidP="007F3682">
      <w:pPr>
        <w:pStyle w:val="Tekstwiodcy"/>
        <w:ind w:firstLine="0"/>
        <w:rPr>
          <w:color w:val="FF0000"/>
        </w:rPr>
      </w:pPr>
    </w:p>
    <w:p w14:paraId="43D9CB6C" w14:textId="5CC645B1" w:rsidR="007F3682" w:rsidRPr="002F57B3" w:rsidRDefault="007F3682" w:rsidP="007F3682">
      <w:pPr>
        <w:pStyle w:val="Tekstwiodcy"/>
        <w:ind w:firstLine="0"/>
        <w:rPr>
          <w:color w:val="FF0000"/>
        </w:rPr>
      </w:pPr>
    </w:p>
    <w:p w14:paraId="5B3BF7E5" w14:textId="77777777" w:rsidR="0059203F" w:rsidRDefault="0059203F" w:rsidP="0059203F">
      <w:pPr>
        <w:pStyle w:val="NrNagwek1"/>
      </w:pPr>
      <w:bookmarkStart w:id="54" w:name="_Toc518977398"/>
      <w:r>
        <w:lastRenderedPageBreak/>
        <w:t>Szczegóły implementacyjne</w:t>
      </w:r>
      <w:bookmarkEnd w:id="54"/>
    </w:p>
    <w:p w14:paraId="26A1E91B" w14:textId="7537B823" w:rsidR="00C22988" w:rsidRDefault="00C22988" w:rsidP="00C22988">
      <w:pPr>
        <w:pStyle w:val="NrNagwek2"/>
      </w:pPr>
      <w:bookmarkStart w:id="55" w:name="_Toc518977399"/>
      <w:r>
        <w:t>Architektura systemu</w:t>
      </w:r>
      <w:bookmarkEnd w:id="55"/>
    </w:p>
    <w:p w14:paraId="75A00E26" w14:textId="147A9325" w:rsidR="00CF138D" w:rsidRPr="0045373E" w:rsidRDefault="0045373E" w:rsidP="00CF138D">
      <w:pPr>
        <w:pStyle w:val="Tekstwiodcy"/>
      </w:pPr>
      <w:r w:rsidRPr="0045373E">
        <w:t xml:space="preserve">Wielowarstwowa rozproszona aplikacja internetowa do obsługi przedsiębiorstwa handlowego została zaprojektowana w taki sposób, aby każdy z oddziałów sklepu posiadał swoją własną bazę danych zawierającą informacje o ogólnej dostępności przedmiotów, użytkownikach czy zamówieniach. Każde działanie wykonywane na lokalnej bazie danych powinno być propagowane do pozostałych oddziałów za pomocą technologii JMS. </w:t>
      </w:r>
    </w:p>
    <w:p w14:paraId="3D6BB1E8" w14:textId="6794E559" w:rsidR="0045373E" w:rsidRDefault="0045373E" w:rsidP="00CF138D">
      <w:pPr>
        <w:pStyle w:val="Tekstwiodcy"/>
        <w:rPr>
          <w:color w:val="FF0000"/>
        </w:rPr>
      </w:pPr>
    </w:p>
    <w:p w14:paraId="562F7FE4" w14:textId="5C1E3DF3" w:rsidR="0045373E" w:rsidRDefault="0045373E" w:rsidP="00CF138D">
      <w:pPr>
        <w:pStyle w:val="Tekstwiodcy"/>
        <w:rPr>
          <w:color w:val="FF0000"/>
        </w:rPr>
      </w:pPr>
      <w:r>
        <w:rPr>
          <w:color w:val="FF0000"/>
        </w:rPr>
        <w:t>DIAGRAM</w:t>
      </w:r>
    </w:p>
    <w:p w14:paraId="507A542A" w14:textId="7FFBA9B1" w:rsidR="0045373E" w:rsidRDefault="0045373E" w:rsidP="00CF138D">
      <w:pPr>
        <w:pStyle w:val="Tekstwiodcy"/>
        <w:rPr>
          <w:color w:val="FF0000"/>
        </w:rPr>
      </w:pPr>
    </w:p>
    <w:p w14:paraId="74A9F4B7" w14:textId="35B8FACE" w:rsidR="0045373E" w:rsidRPr="0045373E" w:rsidRDefault="0045373E" w:rsidP="00CF138D">
      <w:pPr>
        <w:pStyle w:val="Tekstwiodcy"/>
      </w:pPr>
      <w:r w:rsidRPr="0045373E">
        <w:t>System składa się z serwera JMS i szeregu serwerów aplikacji (każdy posiada swoją bazę danych). Serwery komunikują się ze sobą przy użyciu wątku JMS, tak że każda zmiana w bazie danych powoduje wysłanie wiadomości do wszystkich subskrybujących. W kolejnym podrozdziale zostaną opisane szczegóły tej komunikacji.</w:t>
      </w:r>
    </w:p>
    <w:p w14:paraId="2C786D47" w14:textId="4E600DD2" w:rsidR="00C22988" w:rsidRDefault="00C22988" w:rsidP="00C22988">
      <w:pPr>
        <w:pStyle w:val="NrNagwek2"/>
      </w:pPr>
      <w:bookmarkStart w:id="56" w:name="_Toc518977400"/>
      <w:r>
        <w:t>Rozproszoność systemu</w:t>
      </w:r>
      <w:bookmarkEnd w:id="56"/>
    </w:p>
    <w:p w14:paraId="09B57EF3" w14:textId="50C13694" w:rsidR="00477058" w:rsidRPr="00416B5D" w:rsidRDefault="0045373E" w:rsidP="00416B5D">
      <w:pPr>
        <w:pStyle w:val="Tekstwiodcy"/>
      </w:pPr>
      <w:bookmarkStart w:id="57" w:name="_Toc517872525"/>
      <w:r w:rsidRPr="00477058">
        <w:t xml:space="preserve">Zaprojektowana aplikacja korzysta z szeregu wątków – każdy z nich jest przystosowany do obsługi poszczególnych typów </w:t>
      </w:r>
      <w:r w:rsidR="00B8300E" w:rsidRPr="00477058">
        <w:t>informacji w bazie danych (Przedmiot, Zamówienie, Użytkownik). Wiadomość jest wysyłana przez producenta (producer)</w:t>
      </w:r>
      <w:r w:rsidR="00477058" w:rsidRPr="00477058">
        <w:t xml:space="preserve">, czyli specjalny bezstanowy komponent typu EJB. Producent wysyła wiadomość na konkretny wątek, wiadomość zawiera obiekt, który użytkownik chce dodać lub edytować w bazie danych, lub identyfikator obiektu do usunięcia z bazy danych. Nastepnie wiadomość jest przekazywana do serwera JMS, który rozsyła ją do wszystkich subskrybentów. </w:t>
      </w:r>
    </w:p>
    <w:p w14:paraId="15B0C911" w14:textId="02DB59AF" w:rsidR="00477058" w:rsidRPr="00416B5D" w:rsidRDefault="00477058" w:rsidP="00416B5D">
      <w:pPr>
        <w:pStyle w:val="Caption"/>
      </w:pPr>
      <w:r w:rsidRPr="00416B5D">
        <w:t>Listing. 1. Przykładowy producent wiadomości JMS</w:t>
      </w:r>
    </w:p>
    <w:p w14:paraId="66762D8A" w14:textId="051D04DD" w:rsidR="00477058" w:rsidRPr="00416B5D" w:rsidRDefault="00477058" w:rsidP="00416B5D">
      <w:pPr>
        <w:pStyle w:val="Caption"/>
        <w:jc w:val="left"/>
        <w:rPr>
          <w:rFonts w:ascii="Courier New" w:hAnsi="Courier New" w:cs="Courier New"/>
          <w:sz w:val="18"/>
          <w:lang w:val="en-US"/>
        </w:rPr>
      </w:pPr>
      <w:r w:rsidRPr="00477058">
        <w:rPr>
          <w:rFonts w:ascii="Courier New" w:hAnsi="Courier New" w:cs="Courier New"/>
          <w:sz w:val="18"/>
          <w:lang w:val="en-US"/>
        </w:rPr>
        <w:t>@Stateless</w:t>
      </w:r>
      <w:r w:rsidRPr="00477058">
        <w:rPr>
          <w:rFonts w:ascii="Courier New" w:hAnsi="Courier New" w:cs="Courier New"/>
          <w:sz w:val="18"/>
          <w:lang w:val="en-US"/>
        </w:rPr>
        <w:br/>
        <w:t xml:space="preserve">public class </w:t>
      </w:r>
      <w:proofErr w:type="spellStart"/>
      <w:r w:rsidRPr="00477058">
        <w:rPr>
          <w:rFonts w:ascii="Courier New" w:hAnsi="Courier New" w:cs="Courier New"/>
          <w:sz w:val="18"/>
          <w:lang w:val="en-US"/>
        </w:rPr>
        <w:t>ItemManagementProducer</w:t>
      </w:r>
      <w:proofErr w:type="spellEnd"/>
      <w:r w:rsidRPr="00477058">
        <w:rPr>
          <w:rFonts w:ascii="Courier New" w:hAnsi="Courier New" w:cs="Courier New"/>
          <w:sz w:val="18"/>
          <w:lang w:val="en-US"/>
        </w:rPr>
        <w:t xml:space="preserve"> {</w:t>
      </w:r>
      <w:r w:rsidRPr="00477058">
        <w:rPr>
          <w:rFonts w:ascii="Courier New" w:hAnsi="Courier New" w:cs="Courier New"/>
          <w:sz w:val="18"/>
          <w:lang w:val="en-US"/>
        </w:rPr>
        <w:br/>
        <w:t xml:space="preserve">    @Resource(lookup = "</w:t>
      </w:r>
      <w:proofErr w:type="spellStart"/>
      <w:r w:rsidRPr="00477058">
        <w:rPr>
          <w:rFonts w:ascii="Courier New" w:hAnsi="Courier New" w:cs="Courier New"/>
          <w:sz w:val="18"/>
          <w:lang w:val="en-US"/>
        </w:rPr>
        <w:t>jms</w:t>
      </w:r>
      <w:proofErr w:type="spellEnd"/>
      <w:r w:rsidRPr="00477058">
        <w:rPr>
          <w:rFonts w:ascii="Courier New" w:hAnsi="Courier New" w:cs="Courier New"/>
          <w:sz w:val="18"/>
          <w:lang w:val="en-US"/>
        </w:rPr>
        <w:t>/</w:t>
      </w:r>
      <w:proofErr w:type="spellStart"/>
      <w:r w:rsidRPr="00477058">
        <w:rPr>
          <w:rFonts w:ascii="Courier New" w:hAnsi="Courier New" w:cs="Courier New"/>
          <w:sz w:val="18"/>
          <w:lang w:val="en-US"/>
        </w:rPr>
        <w:t>ItemManagementFactory</w:t>
      </w:r>
      <w:proofErr w:type="spellEnd"/>
      <w:r w:rsidRPr="00477058">
        <w:rPr>
          <w:rFonts w:ascii="Courier New" w:hAnsi="Courier New" w:cs="Courier New"/>
          <w:sz w:val="18"/>
          <w:lang w:val="en-US"/>
        </w:rPr>
        <w:t>")</w:t>
      </w:r>
      <w:r w:rsidRPr="00477058">
        <w:rPr>
          <w:rFonts w:ascii="Courier New" w:hAnsi="Courier New" w:cs="Courier New"/>
          <w:sz w:val="18"/>
          <w:lang w:val="en-US"/>
        </w:rPr>
        <w:br/>
        <w:t xml:space="preserve">    private </w:t>
      </w:r>
      <w:proofErr w:type="spellStart"/>
      <w:r w:rsidRPr="00477058">
        <w:rPr>
          <w:rFonts w:ascii="Courier New" w:hAnsi="Courier New" w:cs="Courier New"/>
          <w:sz w:val="18"/>
          <w:lang w:val="en-US"/>
        </w:rPr>
        <w:t>ConnectionFactory</w:t>
      </w:r>
      <w:proofErr w:type="spellEnd"/>
      <w:r w:rsidRPr="00477058">
        <w:rPr>
          <w:rFonts w:ascii="Courier New" w:hAnsi="Courier New" w:cs="Courier New"/>
          <w:sz w:val="18"/>
          <w:lang w:val="en-US"/>
        </w:rPr>
        <w:t xml:space="preserve"> </w:t>
      </w:r>
      <w:proofErr w:type="spellStart"/>
      <w:r w:rsidRPr="00477058">
        <w:rPr>
          <w:rFonts w:ascii="Courier New" w:hAnsi="Courier New" w:cs="Courier New"/>
          <w:sz w:val="18"/>
          <w:lang w:val="en-US"/>
        </w:rPr>
        <w:t>connectionFactory</w:t>
      </w:r>
      <w:proofErr w:type="spellEnd"/>
      <w:r w:rsidRPr="00477058">
        <w:rPr>
          <w:rFonts w:ascii="Courier New" w:hAnsi="Courier New" w:cs="Courier New"/>
          <w:sz w:val="18"/>
          <w:lang w:val="en-US"/>
        </w:rPr>
        <w:t>;</w:t>
      </w:r>
      <w:r w:rsidRPr="00477058">
        <w:rPr>
          <w:rFonts w:ascii="Courier New" w:hAnsi="Courier New" w:cs="Courier New"/>
          <w:sz w:val="18"/>
          <w:lang w:val="en-US"/>
        </w:rPr>
        <w:br/>
      </w:r>
      <w:r w:rsidRPr="00477058">
        <w:rPr>
          <w:rFonts w:ascii="Courier New" w:hAnsi="Courier New" w:cs="Courier New"/>
          <w:sz w:val="18"/>
          <w:lang w:val="en-US"/>
        </w:rPr>
        <w:br/>
        <w:t xml:space="preserve">    @Resource (lookup = "</w:t>
      </w:r>
      <w:proofErr w:type="spellStart"/>
      <w:r w:rsidRPr="00477058">
        <w:rPr>
          <w:rFonts w:ascii="Courier New" w:hAnsi="Courier New" w:cs="Courier New"/>
          <w:sz w:val="18"/>
          <w:lang w:val="en-US"/>
        </w:rPr>
        <w:t>jms</w:t>
      </w:r>
      <w:proofErr w:type="spellEnd"/>
      <w:r w:rsidRPr="00477058">
        <w:rPr>
          <w:rFonts w:ascii="Courier New" w:hAnsi="Courier New" w:cs="Courier New"/>
          <w:sz w:val="18"/>
          <w:lang w:val="en-US"/>
        </w:rPr>
        <w:t>/</w:t>
      </w:r>
      <w:proofErr w:type="spellStart"/>
      <w:r w:rsidRPr="00477058">
        <w:rPr>
          <w:rFonts w:ascii="Courier New" w:hAnsi="Courier New" w:cs="Courier New"/>
          <w:sz w:val="18"/>
          <w:lang w:val="en-US"/>
        </w:rPr>
        <w:t>ItemManagement</w:t>
      </w:r>
      <w:proofErr w:type="spellEnd"/>
      <w:r w:rsidRPr="00477058">
        <w:rPr>
          <w:rFonts w:ascii="Courier New" w:hAnsi="Courier New" w:cs="Courier New"/>
          <w:sz w:val="18"/>
          <w:lang w:val="en-US"/>
        </w:rPr>
        <w:t>")</w:t>
      </w:r>
      <w:r w:rsidRPr="00477058">
        <w:rPr>
          <w:rFonts w:ascii="Courier New" w:hAnsi="Courier New" w:cs="Courier New"/>
          <w:sz w:val="18"/>
          <w:lang w:val="en-US"/>
        </w:rPr>
        <w:br/>
        <w:t xml:space="preserve">    private Topic </w:t>
      </w:r>
      <w:proofErr w:type="spellStart"/>
      <w:r w:rsidRPr="00477058">
        <w:rPr>
          <w:rFonts w:ascii="Courier New" w:hAnsi="Courier New" w:cs="Courier New"/>
          <w:sz w:val="18"/>
          <w:lang w:val="en-US"/>
        </w:rPr>
        <w:t>topic</w:t>
      </w:r>
      <w:proofErr w:type="spellEnd"/>
      <w:r w:rsidRPr="00477058">
        <w:rPr>
          <w:rFonts w:ascii="Courier New" w:hAnsi="Courier New" w:cs="Courier New"/>
          <w:sz w:val="18"/>
          <w:lang w:val="en-US"/>
        </w:rPr>
        <w:t>;</w:t>
      </w:r>
      <w:r w:rsidRPr="00477058">
        <w:rPr>
          <w:rFonts w:ascii="Courier New" w:hAnsi="Courier New" w:cs="Courier New"/>
          <w:sz w:val="18"/>
          <w:lang w:val="en-US"/>
        </w:rPr>
        <w:br/>
      </w:r>
      <w:r w:rsidRPr="00477058">
        <w:rPr>
          <w:rFonts w:ascii="Courier New" w:hAnsi="Courier New" w:cs="Courier New"/>
          <w:sz w:val="18"/>
          <w:lang w:val="en-US"/>
        </w:rPr>
        <w:br/>
        <w:t xml:space="preserve">    public void </w:t>
      </w:r>
      <w:proofErr w:type="spellStart"/>
      <w:r w:rsidRPr="00477058">
        <w:rPr>
          <w:rFonts w:ascii="Courier New" w:hAnsi="Courier New" w:cs="Courier New"/>
          <w:sz w:val="18"/>
          <w:lang w:val="en-US"/>
        </w:rPr>
        <w:t>sendAddOrUpdateItemMessage</w:t>
      </w:r>
      <w:proofErr w:type="spellEnd"/>
      <w:r w:rsidRPr="00477058">
        <w:rPr>
          <w:rFonts w:ascii="Courier New" w:hAnsi="Courier New" w:cs="Courier New"/>
          <w:sz w:val="18"/>
          <w:lang w:val="en-US"/>
        </w:rPr>
        <w:t>(</w:t>
      </w:r>
      <w:proofErr w:type="spellStart"/>
      <w:r w:rsidRPr="00477058">
        <w:rPr>
          <w:rFonts w:ascii="Courier New" w:hAnsi="Courier New" w:cs="Courier New"/>
          <w:sz w:val="18"/>
          <w:lang w:val="en-US"/>
        </w:rPr>
        <w:t>ItemDto</w:t>
      </w:r>
      <w:proofErr w:type="spellEnd"/>
      <w:r w:rsidRPr="00477058">
        <w:rPr>
          <w:rFonts w:ascii="Courier New" w:hAnsi="Courier New" w:cs="Courier New"/>
          <w:sz w:val="18"/>
          <w:lang w:val="en-US"/>
        </w:rPr>
        <w:t xml:space="preserve"> </w:t>
      </w:r>
      <w:proofErr w:type="spellStart"/>
      <w:r w:rsidRPr="00477058">
        <w:rPr>
          <w:rFonts w:ascii="Courier New" w:hAnsi="Courier New" w:cs="Courier New"/>
          <w:sz w:val="18"/>
          <w:lang w:val="en-US"/>
        </w:rPr>
        <w:t>itemDto</w:t>
      </w:r>
      <w:proofErr w:type="spellEnd"/>
      <w:r w:rsidRPr="00477058">
        <w:rPr>
          <w:rFonts w:ascii="Courier New" w:hAnsi="Courier New" w:cs="Courier New"/>
          <w:sz w:val="18"/>
          <w:lang w:val="en-US"/>
        </w:rPr>
        <w:t>) {</w:t>
      </w:r>
      <w:r w:rsidRPr="00477058">
        <w:rPr>
          <w:rFonts w:ascii="Courier New" w:hAnsi="Courier New" w:cs="Courier New"/>
          <w:sz w:val="18"/>
          <w:lang w:val="en-US"/>
        </w:rPr>
        <w:br/>
        <w:t xml:space="preserve">        try {</w:t>
      </w:r>
      <w:r w:rsidRPr="00477058">
        <w:rPr>
          <w:rFonts w:ascii="Courier New" w:hAnsi="Courier New" w:cs="Courier New"/>
          <w:sz w:val="18"/>
          <w:lang w:val="en-US"/>
        </w:rPr>
        <w:br/>
        <w:t xml:space="preserve">            Connection </w:t>
      </w:r>
      <w:proofErr w:type="spellStart"/>
      <w:r w:rsidRPr="00477058">
        <w:rPr>
          <w:rFonts w:ascii="Courier New" w:hAnsi="Courier New" w:cs="Courier New"/>
          <w:sz w:val="18"/>
          <w:lang w:val="en-US"/>
        </w:rPr>
        <w:t>connection</w:t>
      </w:r>
      <w:proofErr w:type="spellEnd"/>
      <w:r w:rsidRPr="00477058">
        <w:rPr>
          <w:rFonts w:ascii="Courier New" w:hAnsi="Courier New" w:cs="Courier New"/>
          <w:sz w:val="18"/>
          <w:lang w:val="en-US"/>
        </w:rPr>
        <w:t xml:space="preserve"> = </w:t>
      </w:r>
      <w:proofErr w:type="spellStart"/>
      <w:r w:rsidRPr="00477058">
        <w:rPr>
          <w:rFonts w:ascii="Courier New" w:hAnsi="Courier New" w:cs="Courier New"/>
          <w:sz w:val="18"/>
          <w:lang w:val="en-US"/>
        </w:rPr>
        <w:t>connectionFactory.createConnection</w:t>
      </w:r>
      <w:proofErr w:type="spellEnd"/>
      <w:r w:rsidRPr="00477058">
        <w:rPr>
          <w:rFonts w:ascii="Courier New" w:hAnsi="Courier New" w:cs="Courier New"/>
          <w:sz w:val="18"/>
          <w:lang w:val="en-US"/>
        </w:rPr>
        <w:t>();</w:t>
      </w:r>
      <w:r w:rsidRPr="00477058">
        <w:rPr>
          <w:rFonts w:ascii="Courier New" w:hAnsi="Courier New" w:cs="Courier New"/>
          <w:sz w:val="18"/>
          <w:lang w:val="en-US"/>
        </w:rPr>
        <w:br/>
      </w:r>
      <w:r w:rsidRPr="00477058">
        <w:rPr>
          <w:rFonts w:ascii="Courier New" w:hAnsi="Courier New" w:cs="Courier New"/>
          <w:sz w:val="18"/>
          <w:lang w:val="en-US"/>
        </w:rPr>
        <w:lastRenderedPageBreak/>
        <w:t xml:space="preserve">            Session </w:t>
      </w:r>
      <w:proofErr w:type="spellStart"/>
      <w:r w:rsidRPr="00477058">
        <w:rPr>
          <w:rFonts w:ascii="Courier New" w:hAnsi="Courier New" w:cs="Courier New"/>
          <w:sz w:val="18"/>
          <w:lang w:val="en-US"/>
        </w:rPr>
        <w:t>session</w:t>
      </w:r>
      <w:proofErr w:type="spellEnd"/>
      <w:r w:rsidRPr="00477058">
        <w:rPr>
          <w:rFonts w:ascii="Courier New" w:hAnsi="Courier New" w:cs="Courier New"/>
          <w:sz w:val="18"/>
          <w:lang w:val="en-US"/>
        </w:rPr>
        <w:t xml:space="preserve"> = </w:t>
      </w:r>
      <w:proofErr w:type="spellStart"/>
      <w:r w:rsidRPr="00477058">
        <w:rPr>
          <w:rFonts w:ascii="Courier New" w:hAnsi="Courier New" w:cs="Courier New"/>
          <w:sz w:val="18"/>
          <w:lang w:val="en-US"/>
        </w:rPr>
        <w:t>connection.createSession</w:t>
      </w:r>
      <w:proofErr w:type="spellEnd"/>
      <w:r w:rsidRPr="00477058">
        <w:rPr>
          <w:rFonts w:ascii="Courier New" w:hAnsi="Courier New" w:cs="Courier New"/>
          <w:sz w:val="18"/>
          <w:lang w:val="en-US"/>
        </w:rPr>
        <w:t xml:space="preserve">(false, </w:t>
      </w:r>
      <w:proofErr w:type="spellStart"/>
      <w:r w:rsidRPr="00477058">
        <w:rPr>
          <w:rFonts w:ascii="Courier New" w:hAnsi="Courier New" w:cs="Courier New"/>
          <w:sz w:val="18"/>
          <w:lang w:val="en-US"/>
        </w:rPr>
        <w:t>Session.CLIENT_ACKNOWLEDGE</w:t>
      </w:r>
      <w:proofErr w:type="spellEnd"/>
      <w:r w:rsidRPr="00477058">
        <w:rPr>
          <w:rFonts w:ascii="Courier New" w:hAnsi="Courier New" w:cs="Courier New"/>
          <w:sz w:val="18"/>
          <w:lang w:val="en-US"/>
        </w:rPr>
        <w:t>);</w:t>
      </w:r>
      <w:r w:rsidRPr="00477058">
        <w:rPr>
          <w:rFonts w:ascii="Courier New" w:hAnsi="Courier New" w:cs="Courier New"/>
          <w:sz w:val="18"/>
          <w:lang w:val="en-US"/>
        </w:rPr>
        <w:br/>
        <w:t xml:space="preserve">            </w:t>
      </w:r>
      <w:proofErr w:type="spellStart"/>
      <w:r w:rsidRPr="00477058">
        <w:rPr>
          <w:rFonts w:ascii="Courier New" w:hAnsi="Courier New" w:cs="Courier New"/>
          <w:sz w:val="18"/>
          <w:lang w:val="en-US"/>
        </w:rPr>
        <w:t>MessageProducer</w:t>
      </w:r>
      <w:proofErr w:type="spellEnd"/>
      <w:r w:rsidRPr="00477058">
        <w:rPr>
          <w:rFonts w:ascii="Courier New" w:hAnsi="Courier New" w:cs="Courier New"/>
          <w:sz w:val="18"/>
          <w:lang w:val="en-US"/>
        </w:rPr>
        <w:t xml:space="preserve"> </w:t>
      </w:r>
      <w:proofErr w:type="spellStart"/>
      <w:r w:rsidRPr="00477058">
        <w:rPr>
          <w:rFonts w:ascii="Courier New" w:hAnsi="Courier New" w:cs="Courier New"/>
          <w:sz w:val="18"/>
          <w:lang w:val="en-US"/>
        </w:rPr>
        <w:t>messageProducer</w:t>
      </w:r>
      <w:proofErr w:type="spellEnd"/>
      <w:r w:rsidRPr="00477058">
        <w:rPr>
          <w:rFonts w:ascii="Courier New" w:hAnsi="Courier New" w:cs="Courier New"/>
          <w:sz w:val="18"/>
          <w:lang w:val="en-US"/>
        </w:rPr>
        <w:t xml:space="preserve"> = </w:t>
      </w:r>
      <w:proofErr w:type="spellStart"/>
      <w:r w:rsidRPr="00477058">
        <w:rPr>
          <w:rFonts w:ascii="Courier New" w:hAnsi="Courier New" w:cs="Courier New"/>
          <w:sz w:val="18"/>
          <w:lang w:val="en-US"/>
        </w:rPr>
        <w:t>session.createProducer</w:t>
      </w:r>
      <w:proofErr w:type="spellEnd"/>
      <w:r w:rsidRPr="00477058">
        <w:rPr>
          <w:rFonts w:ascii="Courier New" w:hAnsi="Courier New" w:cs="Courier New"/>
          <w:sz w:val="18"/>
          <w:lang w:val="en-US"/>
        </w:rPr>
        <w:t>(topic);</w:t>
      </w:r>
      <w:r w:rsidRPr="00477058">
        <w:rPr>
          <w:rFonts w:ascii="Courier New" w:hAnsi="Courier New" w:cs="Courier New"/>
          <w:sz w:val="18"/>
          <w:lang w:val="en-US"/>
        </w:rPr>
        <w:br/>
      </w:r>
      <w:r w:rsidRPr="00477058">
        <w:rPr>
          <w:rFonts w:ascii="Courier New" w:hAnsi="Courier New" w:cs="Courier New"/>
          <w:sz w:val="18"/>
          <w:lang w:val="en-US"/>
        </w:rPr>
        <w:br/>
        <w:t xml:space="preserve">            </w:t>
      </w:r>
      <w:proofErr w:type="spellStart"/>
      <w:r w:rsidRPr="00477058">
        <w:rPr>
          <w:rFonts w:ascii="Courier New" w:hAnsi="Courier New" w:cs="Courier New"/>
          <w:sz w:val="18"/>
          <w:lang w:val="en-US"/>
        </w:rPr>
        <w:t>ObjectMessage</w:t>
      </w:r>
      <w:proofErr w:type="spellEnd"/>
      <w:r w:rsidRPr="00477058">
        <w:rPr>
          <w:rFonts w:ascii="Courier New" w:hAnsi="Courier New" w:cs="Courier New"/>
          <w:sz w:val="18"/>
          <w:lang w:val="en-US"/>
        </w:rPr>
        <w:t xml:space="preserve"> message = </w:t>
      </w:r>
      <w:proofErr w:type="spellStart"/>
      <w:r w:rsidRPr="00477058">
        <w:rPr>
          <w:rFonts w:ascii="Courier New" w:hAnsi="Courier New" w:cs="Courier New"/>
          <w:sz w:val="18"/>
          <w:lang w:val="en-US"/>
        </w:rPr>
        <w:t>session.createObjectMessage</w:t>
      </w:r>
      <w:proofErr w:type="spellEnd"/>
      <w:r w:rsidRPr="00477058">
        <w:rPr>
          <w:rFonts w:ascii="Courier New" w:hAnsi="Courier New" w:cs="Courier New"/>
          <w:sz w:val="18"/>
          <w:lang w:val="en-US"/>
        </w:rPr>
        <w:t>();</w:t>
      </w:r>
      <w:r w:rsidRPr="00477058">
        <w:rPr>
          <w:rFonts w:ascii="Courier New" w:hAnsi="Courier New" w:cs="Courier New"/>
          <w:sz w:val="18"/>
          <w:lang w:val="en-US"/>
        </w:rPr>
        <w:br/>
      </w:r>
      <w:r w:rsidRPr="00477058">
        <w:rPr>
          <w:rFonts w:ascii="Courier New" w:hAnsi="Courier New" w:cs="Courier New"/>
          <w:sz w:val="18"/>
          <w:lang w:val="en-US"/>
        </w:rPr>
        <w:br/>
        <w:t xml:space="preserve">            </w:t>
      </w:r>
      <w:proofErr w:type="spellStart"/>
      <w:r w:rsidRPr="00477058">
        <w:rPr>
          <w:rFonts w:ascii="Courier New" w:hAnsi="Courier New" w:cs="Courier New"/>
          <w:sz w:val="18"/>
          <w:lang w:val="en-US"/>
        </w:rPr>
        <w:t>message.setObject</w:t>
      </w:r>
      <w:proofErr w:type="spellEnd"/>
      <w:r w:rsidRPr="00477058">
        <w:rPr>
          <w:rFonts w:ascii="Courier New" w:hAnsi="Courier New" w:cs="Courier New"/>
          <w:sz w:val="18"/>
          <w:lang w:val="en-US"/>
        </w:rPr>
        <w:t>(</w:t>
      </w:r>
      <w:proofErr w:type="spellStart"/>
      <w:r w:rsidRPr="00477058">
        <w:rPr>
          <w:rFonts w:ascii="Courier New" w:hAnsi="Courier New" w:cs="Courier New"/>
          <w:sz w:val="18"/>
          <w:lang w:val="en-US"/>
        </w:rPr>
        <w:t>itemDto</w:t>
      </w:r>
      <w:proofErr w:type="spellEnd"/>
      <w:r w:rsidRPr="00477058">
        <w:rPr>
          <w:rFonts w:ascii="Courier New" w:hAnsi="Courier New" w:cs="Courier New"/>
          <w:sz w:val="18"/>
          <w:lang w:val="en-US"/>
        </w:rPr>
        <w:t>);</w:t>
      </w:r>
      <w:r w:rsidRPr="00477058">
        <w:rPr>
          <w:rFonts w:ascii="Courier New" w:hAnsi="Courier New" w:cs="Courier New"/>
          <w:sz w:val="18"/>
          <w:lang w:val="en-US"/>
        </w:rPr>
        <w:br/>
        <w:t xml:space="preserve">            </w:t>
      </w:r>
      <w:proofErr w:type="spellStart"/>
      <w:r w:rsidRPr="00477058">
        <w:rPr>
          <w:rFonts w:ascii="Courier New" w:hAnsi="Courier New" w:cs="Courier New"/>
          <w:sz w:val="18"/>
          <w:lang w:val="en-US"/>
        </w:rPr>
        <w:t>messageProducer.send</w:t>
      </w:r>
      <w:proofErr w:type="spellEnd"/>
      <w:r w:rsidRPr="00477058">
        <w:rPr>
          <w:rFonts w:ascii="Courier New" w:hAnsi="Courier New" w:cs="Courier New"/>
          <w:sz w:val="18"/>
          <w:lang w:val="en-US"/>
        </w:rPr>
        <w:t>(message);</w:t>
      </w:r>
      <w:r w:rsidRPr="00477058">
        <w:rPr>
          <w:rFonts w:ascii="Courier New" w:hAnsi="Courier New" w:cs="Courier New"/>
          <w:sz w:val="18"/>
          <w:lang w:val="en-US"/>
        </w:rPr>
        <w:br/>
        <w:t xml:space="preserve">            </w:t>
      </w:r>
      <w:proofErr w:type="spellStart"/>
      <w:r w:rsidRPr="00477058">
        <w:rPr>
          <w:rFonts w:ascii="Courier New" w:hAnsi="Courier New" w:cs="Courier New"/>
          <w:sz w:val="18"/>
          <w:lang w:val="en-US"/>
        </w:rPr>
        <w:t>messageProducer.close</w:t>
      </w:r>
      <w:proofErr w:type="spellEnd"/>
      <w:r w:rsidRPr="00477058">
        <w:rPr>
          <w:rFonts w:ascii="Courier New" w:hAnsi="Courier New" w:cs="Courier New"/>
          <w:sz w:val="18"/>
          <w:lang w:val="en-US"/>
        </w:rPr>
        <w:t>();</w:t>
      </w:r>
      <w:r w:rsidRPr="00477058">
        <w:rPr>
          <w:rFonts w:ascii="Courier New" w:hAnsi="Courier New" w:cs="Courier New"/>
          <w:sz w:val="18"/>
          <w:lang w:val="en-US"/>
        </w:rPr>
        <w:br/>
        <w:t xml:space="preserve">            </w:t>
      </w:r>
      <w:proofErr w:type="spellStart"/>
      <w:r w:rsidRPr="00477058">
        <w:rPr>
          <w:rFonts w:ascii="Courier New" w:hAnsi="Courier New" w:cs="Courier New"/>
          <w:sz w:val="18"/>
          <w:lang w:val="en-US"/>
        </w:rPr>
        <w:t>connection.close</w:t>
      </w:r>
      <w:proofErr w:type="spellEnd"/>
      <w:r w:rsidRPr="00477058">
        <w:rPr>
          <w:rFonts w:ascii="Courier New" w:hAnsi="Courier New" w:cs="Courier New"/>
          <w:sz w:val="18"/>
          <w:lang w:val="en-US"/>
        </w:rPr>
        <w:t>();</w:t>
      </w:r>
      <w:r w:rsidRPr="00477058">
        <w:rPr>
          <w:rFonts w:ascii="Courier New" w:hAnsi="Courier New" w:cs="Courier New"/>
          <w:sz w:val="18"/>
          <w:lang w:val="en-US"/>
        </w:rPr>
        <w:br/>
      </w:r>
      <w:r w:rsidRPr="00477058">
        <w:rPr>
          <w:rFonts w:ascii="Courier New" w:hAnsi="Courier New" w:cs="Courier New"/>
          <w:sz w:val="18"/>
          <w:lang w:val="en-US"/>
        </w:rPr>
        <w:br/>
        <w:t xml:space="preserve">        } catch (</w:t>
      </w:r>
      <w:proofErr w:type="spellStart"/>
      <w:r w:rsidRPr="00477058">
        <w:rPr>
          <w:rFonts w:ascii="Courier New" w:hAnsi="Courier New" w:cs="Courier New"/>
          <w:sz w:val="18"/>
          <w:lang w:val="en-US"/>
        </w:rPr>
        <w:t>JMSException</w:t>
      </w:r>
      <w:proofErr w:type="spellEnd"/>
      <w:r w:rsidRPr="00477058">
        <w:rPr>
          <w:rFonts w:ascii="Courier New" w:hAnsi="Courier New" w:cs="Courier New"/>
          <w:sz w:val="18"/>
          <w:lang w:val="en-US"/>
        </w:rPr>
        <w:t xml:space="preserve"> ex) {</w:t>
      </w:r>
      <w:r w:rsidRPr="00477058">
        <w:rPr>
          <w:rFonts w:ascii="Courier New" w:hAnsi="Courier New" w:cs="Courier New"/>
          <w:sz w:val="18"/>
          <w:lang w:val="en-US"/>
        </w:rPr>
        <w:br/>
        <w:t xml:space="preserve">            </w:t>
      </w:r>
      <w:proofErr w:type="spellStart"/>
      <w:r w:rsidRPr="00477058">
        <w:rPr>
          <w:rFonts w:ascii="Courier New" w:hAnsi="Courier New" w:cs="Courier New"/>
          <w:sz w:val="18"/>
          <w:lang w:val="en-US"/>
        </w:rPr>
        <w:t>ex.printStackTrace</w:t>
      </w:r>
      <w:proofErr w:type="spellEnd"/>
      <w:r w:rsidRPr="00477058">
        <w:rPr>
          <w:rFonts w:ascii="Courier New" w:hAnsi="Courier New" w:cs="Courier New"/>
          <w:sz w:val="18"/>
          <w:lang w:val="en-US"/>
        </w:rPr>
        <w:t>();</w:t>
      </w:r>
      <w:r w:rsidRPr="00477058">
        <w:rPr>
          <w:rFonts w:ascii="Courier New" w:hAnsi="Courier New" w:cs="Courier New"/>
          <w:sz w:val="18"/>
          <w:lang w:val="en-US"/>
        </w:rPr>
        <w:br/>
        <w:t xml:space="preserve">        }</w:t>
      </w:r>
      <w:r w:rsidRPr="00477058">
        <w:rPr>
          <w:rFonts w:ascii="Courier New" w:hAnsi="Courier New" w:cs="Courier New"/>
          <w:sz w:val="18"/>
          <w:lang w:val="en-US"/>
        </w:rPr>
        <w:br/>
        <w:t xml:space="preserve">    }</w:t>
      </w:r>
      <w:r w:rsidRPr="00477058">
        <w:rPr>
          <w:rFonts w:ascii="Courier New" w:hAnsi="Courier New" w:cs="Courier New"/>
          <w:sz w:val="18"/>
          <w:lang w:val="en-US"/>
        </w:rPr>
        <w:br/>
      </w:r>
      <w:r w:rsidRPr="00477058">
        <w:rPr>
          <w:rFonts w:ascii="Courier New" w:hAnsi="Courier New" w:cs="Courier New"/>
          <w:sz w:val="18"/>
          <w:lang w:val="en-US"/>
        </w:rPr>
        <w:br/>
      </w:r>
      <w:r w:rsidRPr="00477058">
        <w:rPr>
          <w:rFonts w:ascii="Courier New" w:hAnsi="Courier New" w:cs="Courier New"/>
          <w:sz w:val="18"/>
          <w:lang w:val="en-US"/>
        </w:rPr>
        <w:br/>
        <w:t xml:space="preserve">    public void </w:t>
      </w:r>
      <w:proofErr w:type="spellStart"/>
      <w:r w:rsidRPr="00477058">
        <w:rPr>
          <w:rFonts w:ascii="Courier New" w:hAnsi="Courier New" w:cs="Courier New"/>
          <w:sz w:val="18"/>
          <w:lang w:val="en-US"/>
        </w:rPr>
        <w:t>sendDeleteItemMessage</w:t>
      </w:r>
      <w:proofErr w:type="spellEnd"/>
      <w:r w:rsidRPr="00477058">
        <w:rPr>
          <w:rFonts w:ascii="Courier New" w:hAnsi="Courier New" w:cs="Courier New"/>
          <w:sz w:val="18"/>
          <w:lang w:val="en-US"/>
        </w:rPr>
        <w:t>(String id) {</w:t>
      </w:r>
      <w:r w:rsidRPr="00477058">
        <w:rPr>
          <w:rFonts w:ascii="Courier New" w:hAnsi="Courier New" w:cs="Courier New"/>
          <w:sz w:val="18"/>
          <w:lang w:val="en-US"/>
        </w:rPr>
        <w:br/>
        <w:t xml:space="preserve">        try {</w:t>
      </w:r>
      <w:r w:rsidRPr="00477058">
        <w:rPr>
          <w:rFonts w:ascii="Courier New" w:hAnsi="Courier New" w:cs="Courier New"/>
          <w:sz w:val="18"/>
          <w:lang w:val="en-US"/>
        </w:rPr>
        <w:br/>
        <w:t xml:space="preserve">            Connection </w:t>
      </w:r>
      <w:proofErr w:type="spellStart"/>
      <w:r w:rsidRPr="00477058">
        <w:rPr>
          <w:rFonts w:ascii="Courier New" w:hAnsi="Courier New" w:cs="Courier New"/>
          <w:sz w:val="18"/>
          <w:lang w:val="en-US"/>
        </w:rPr>
        <w:t>connection</w:t>
      </w:r>
      <w:proofErr w:type="spellEnd"/>
      <w:r w:rsidRPr="00477058">
        <w:rPr>
          <w:rFonts w:ascii="Courier New" w:hAnsi="Courier New" w:cs="Courier New"/>
          <w:sz w:val="18"/>
          <w:lang w:val="en-US"/>
        </w:rPr>
        <w:t xml:space="preserve"> = </w:t>
      </w:r>
      <w:proofErr w:type="spellStart"/>
      <w:r w:rsidRPr="00477058">
        <w:rPr>
          <w:rFonts w:ascii="Courier New" w:hAnsi="Courier New" w:cs="Courier New"/>
          <w:sz w:val="18"/>
          <w:lang w:val="en-US"/>
        </w:rPr>
        <w:t>connectionFactory.createConnection</w:t>
      </w:r>
      <w:proofErr w:type="spellEnd"/>
      <w:r w:rsidRPr="00477058">
        <w:rPr>
          <w:rFonts w:ascii="Courier New" w:hAnsi="Courier New" w:cs="Courier New"/>
          <w:sz w:val="18"/>
          <w:lang w:val="en-US"/>
        </w:rPr>
        <w:t>();</w:t>
      </w:r>
      <w:r w:rsidRPr="00477058">
        <w:rPr>
          <w:rFonts w:ascii="Courier New" w:hAnsi="Courier New" w:cs="Courier New"/>
          <w:sz w:val="18"/>
          <w:lang w:val="en-US"/>
        </w:rPr>
        <w:br/>
        <w:t xml:space="preserve">            Session </w:t>
      </w:r>
      <w:proofErr w:type="spellStart"/>
      <w:r w:rsidRPr="00477058">
        <w:rPr>
          <w:rFonts w:ascii="Courier New" w:hAnsi="Courier New" w:cs="Courier New"/>
          <w:sz w:val="18"/>
          <w:lang w:val="en-US"/>
        </w:rPr>
        <w:t>session</w:t>
      </w:r>
      <w:proofErr w:type="spellEnd"/>
      <w:r w:rsidRPr="00477058">
        <w:rPr>
          <w:rFonts w:ascii="Courier New" w:hAnsi="Courier New" w:cs="Courier New"/>
          <w:sz w:val="18"/>
          <w:lang w:val="en-US"/>
        </w:rPr>
        <w:t xml:space="preserve"> = </w:t>
      </w:r>
      <w:proofErr w:type="spellStart"/>
      <w:r w:rsidRPr="00477058">
        <w:rPr>
          <w:rFonts w:ascii="Courier New" w:hAnsi="Courier New" w:cs="Courier New"/>
          <w:sz w:val="18"/>
          <w:lang w:val="en-US"/>
        </w:rPr>
        <w:t>connection.createSession</w:t>
      </w:r>
      <w:proofErr w:type="spellEnd"/>
      <w:r w:rsidRPr="00477058">
        <w:rPr>
          <w:rFonts w:ascii="Courier New" w:hAnsi="Courier New" w:cs="Courier New"/>
          <w:sz w:val="18"/>
          <w:lang w:val="en-US"/>
        </w:rPr>
        <w:t xml:space="preserve">(false, </w:t>
      </w:r>
      <w:proofErr w:type="spellStart"/>
      <w:r w:rsidRPr="00477058">
        <w:rPr>
          <w:rFonts w:ascii="Courier New" w:hAnsi="Courier New" w:cs="Courier New"/>
          <w:sz w:val="18"/>
          <w:lang w:val="en-US"/>
        </w:rPr>
        <w:t>Session.CLIENT_ACKNOWLEDGE</w:t>
      </w:r>
      <w:proofErr w:type="spellEnd"/>
      <w:r w:rsidRPr="00477058">
        <w:rPr>
          <w:rFonts w:ascii="Courier New" w:hAnsi="Courier New" w:cs="Courier New"/>
          <w:sz w:val="18"/>
          <w:lang w:val="en-US"/>
        </w:rPr>
        <w:t>);</w:t>
      </w:r>
      <w:r w:rsidRPr="00477058">
        <w:rPr>
          <w:rFonts w:ascii="Courier New" w:hAnsi="Courier New" w:cs="Courier New"/>
          <w:sz w:val="18"/>
          <w:lang w:val="en-US"/>
        </w:rPr>
        <w:br/>
        <w:t xml:space="preserve">            </w:t>
      </w:r>
      <w:proofErr w:type="spellStart"/>
      <w:r w:rsidRPr="00477058">
        <w:rPr>
          <w:rFonts w:ascii="Courier New" w:hAnsi="Courier New" w:cs="Courier New"/>
          <w:sz w:val="18"/>
          <w:lang w:val="en-US"/>
        </w:rPr>
        <w:t>MessageProducer</w:t>
      </w:r>
      <w:proofErr w:type="spellEnd"/>
      <w:r w:rsidRPr="00477058">
        <w:rPr>
          <w:rFonts w:ascii="Courier New" w:hAnsi="Courier New" w:cs="Courier New"/>
          <w:sz w:val="18"/>
          <w:lang w:val="en-US"/>
        </w:rPr>
        <w:t xml:space="preserve"> </w:t>
      </w:r>
      <w:proofErr w:type="spellStart"/>
      <w:r w:rsidRPr="00477058">
        <w:rPr>
          <w:rFonts w:ascii="Courier New" w:hAnsi="Courier New" w:cs="Courier New"/>
          <w:sz w:val="18"/>
          <w:lang w:val="en-US"/>
        </w:rPr>
        <w:t>messageProducer</w:t>
      </w:r>
      <w:proofErr w:type="spellEnd"/>
      <w:r w:rsidRPr="00477058">
        <w:rPr>
          <w:rFonts w:ascii="Courier New" w:hAnsi="Courier New" w:cs="Courier New"/>
          <w:sz w:val="18"/>
          <w:lang w:val="en-US"/>
        </w:rPr>
        <w:t xml:space="preserve"> = </w:t>
      </w:r>
      <w:proofErr w:type="spellStart"/>
      <w:r w:rsidRPr="00477058">
        <w:rPr>
          <w:rFonts w:ascii="Courier New" w:hAnsi="Courier New" w:cs="Courier New"/>
          <w:sz w:val="18"/>
          <w:lang w:val="en-US"/>
        </w:rPr>
        <w:t>session.createProducer</w:t>
      </w:r>
      <w:proofErr w:type="spellEnd"/>
      <w:r w:rsidRPr="00477058">
        <w:rPr>
          <w:rFonts w:ascii="Courier New" w:hAnsi="Courier New" w:cs="Courier New"/>
          <w:sz w:val="18"/>
          <w:lang w:val="en-US"/>
        </w:rPr>
        <w:t>(topic);</w:t>
      </w:r>
      <w:r w:rsidRPr="00477058">
        <w:rPr>
          <w:rFonts w:ascii="Courier New" w:hAnsi="Courier New" w:cs="Courier New"/>
          <w:sz w:val="18"/>
          <w:lang w:val="en-US"/>
        </w:rPr>
        <w:br/>
      </w:r>
      <w:r w:rsidRPr="00477058">
        <w:rPr>
          <w:rFonts w:ascii="Courier New" w:hAnsi="Courier New" w:cs="Courier New"/>
          <w:sz w:val="18"/>
          <w:lang w:val="en-US"/>
        </w:rPr>
        <w:br/>
        <w:t xml:space="preserve">            </w:t>
      </w:r>
      <w:proofErr w:type="spellStart"/>
      <w:r w:rsidRPr="00477058">
        <w:rPr>
          <w:rFonts w:ascii="Courier New" w:hAnsi="Courier New" w:cs="Courier New"/>
          <w:sz w:val="18"/>
          <w:lang w:val="en-US"/>
        </w:rPr>
        <w:t>TextMessage</w:t>
      </w:r>
      <w:proofErr w:type="spellEnd"/>
      <w:r w:rsidRPr="00477058">
        <w:rPr>
          <w:rFonts w:ascii="Courier New" w:hAnsi="Courier New" w:cs="Courier New"/>
          <w:sz w:val="18"/>
          <w:lang w:val="en-US"/>
        </w:rPr>
        <w:t xml:space="preserve"> message = </w:t>
      </w:r>
      <w:proofErr w:type="spellStart"/>
      <w:r w:rsidRPr="00477058">
        <w:rPr>
          <w:rFonts w:ascii="Courier New" w:hAnsi="Courier New" w:cs="Courier New"/>
          <w:sz w:val="18"/>
          <w:lang w:val="en-US"/>
        </w:rPr>
        <w:t>session.createTextMessage</w:t>
      </w:r>
      <w:proofErr w:type="spellEnd"/>
      <w:r w:rsidRPr="00477058">
        <w:rPr>
          <w:rFonts w:ascii="Courier New" w:hAnsi="Courier New" w:cs="Courier New"/>
          <w:sz w:val="18"/>
          <w:lang w:val="en-US"/>
        </w:rPr>
        <w:t>();</w:t>
      </w:r>
      <w:r w:rsidRPr="00477058">
        <w:rPr>
          <w:rFonts w:ascii="Courier New" w:hAnsi="Courier New" w:cs="Courier New"/>
          <w:sz w:val="18"/>
          <w:lang w:val="en-US"/>
        </w:rPr>
        <w:br/>
      </w:r>
      <w:r w:rsidRPr="00477058">
        <w:rPr>
          <w:rFonts w:ascii="Courier New" w:hAnsi="Courier New" w:cs="Courier New"/>
          <w:sz w:val="18"/>
          <w:lang w:val="en-US"/>
        </w:rPr>
        <w:br/>
        <w:t xml:space="preserve">            </w:t>
      </w:r>
      <w:proofErr w:type="spellStart"/>
      <w:r w:rsidRPr="00477058">
        <w:rPr>
          <w:rFonts w:ascii="Courier New" w:hAnsi="Courier New" w:cs="Courier New"/>
          <w:sz w:val="18"/>
          <w:lang w:val="en-US"/>
        </w:rPr>
        <w:t>message.setText</w:t>
      </w:r>
      <w:proofErr w:type="spellEnd"/>
      <w:r w:rsidRPr="00477058">
        <w:rPr>
          <w:rFonts w:ascii="Courier New" w:hAnsi="Courier New" w:cs="Courier New"/>
          <w:sz w:val="18"/>
          <w:lang w:val="en-US"/>
        </w:rPr>
        <w:t>(id);</w:t>
      </w:r>
      <w:r w:rsidRPr="00477058">
        <w:rPr>
          <w:rFonts w:ascii="Courier New" w:hAnsi="Courier New" w:cs="Courier New"/>
          <w:sz w:val="18"/>
          <w:lang w:val="en-US"/>
        </w:rPr>
        <w:br/>
        <w:t xml:space="preserve">            </w:t>
      </w:r>
      <w:proofErr w:type="spellStart"/>
      <w:r w:rsidRPr="00477058">
        <w:rPr>
          <w:rFonts w:ascii="Courier New" w:hAnsi="Courier New" w:cs="Courier New"/>
          <w:sz w:val="18"/>
          <w:lang w:val="en-US"/>
        </w:rPr>
        <w:t>messageProducer.send</w:t>
      </w:r>
      <w:proofErr w:type="spellEnd"/>
      <w:r w:rsidRPr="00477058">
        <w:rPr>
          <w:rFonts w:ascii="Courier New" w:hAnsi="Courier New" w:cs="Courier New"/>
          <w:sz w:val="18"/>
          <w:lang w:val="en-US"/>
        </w:rPr>
        <w:t>(message);</w:t>
      </w:r>
      <w:r w:rsidRPr="00477058">
        <w:rPr>
          <w:rFonts w:ascii="Courier New" w:hAnsi="Courier New" w:cs="Courier New"/>
          <w:sz w:val="18"/>
          <w:lang w:val="en-US"/>
        </w:rPr>
        <w:br/>
        <w:t xml:space="preserve">            </w:t>
      </w:r>
      <w:proofErr w:type="spellStart"/>
      <w:r w:rsidRPr="00477058">
        <w:rPr>
          <w:rFonts w:ascii="Courier New" w:hAnsi="Courier New" w:cs="Courier New"/>
          <w:sz w:val="18"/>
          <w:lang w:val="en-US"/>
        </w:rPr>
        <w:t>messageProducer.close</w:t>
      </w:r>
      <w:proofErr w:type="spellEnd"/>
      <w:r w:rsidRPr="00477058">
        <w:rPr>
          <w:rFonts w:ascii="Courier New" w:hAnsi="Courier New" w:cs="Courier New"/>
          <w:sz w:val="18"/>
          <w:lang w:val="en-US"/>
        </w:rPr>
        <w:t>();</w:t>
      </w:r>
      <w:r w:rsidRPr="00477058">
        <w:rPr>
          <w:rFonts w:ascii="Courier New" w:hAnsi="Courier New" w:cs="Courier New"/>
          <w:sz w:val="18"/>
          <w:lang w:val="en-US"/>
        </w:rPr>
        <w:br/>
        <w:t xml:space="preserve">            </w:t>
      </w:r>
      <w:proofErr w:type="spellStart"/>
      <w:r w:rsidRPr="00477058">
        <w:rPr>
          <w:rFonts w:ascii="Courier New" w:hAnsi="Courier New" w:cs="Courier New"/>
          <w:sz w:val="18"/>
          <w:lang w:val="en-US"/>
        </w:rPr>
        <w:t>connection.close</w:t>
      </w:r>
      <w:proofErr w:type="spellEnd"/>
      <w:r w:rsidRPr="00477058">
        <w:rPr>
          <w:rFonts w:ascii="Courier New" w:hAnsi="Courier New" w:cs="Courier New"/>
          <w:sz w:val="18"/>
          <w:lang w:val="en-US"/>
        </w:rPr>
        <w:t>();</w:t>
      </w:r>
      <w:r w:rsidRPr="00477058">
        <w:rPr>
          <w:rFonts w:ascii="Courier New" w:hAnsi="Courier New" w:cs="Courier New"/>
          <w:sz w:val="18"/>
          <w:lang w:val="en-US"/>
        </w:rPr>
        <w:br/>
      </w:r>
      <w:r w:rsidRPr="00477058">
        <w:rPr>
          <w:rFonts w:ascii="Courier New" w:hAnsi="Courier New" w:cs="Courier New"/>
          <w:sz w:val="18"/>
          <w:lang w:val="en-US"/>
        </w:rPr>
        <w:br/>
        <w:t xml:space="preserve">        } catch (</w:t>
      </w:r>
      <w:proofErr w:type="spellStart"/>
      <w:r w:rsidRPr="00477058">
        <w:rPr>
          <w:rFonts w:ascii="Courier New" w:hAnsi="Courier New" w:cs="Courier New"/>
          <w:sz w:val="18"/>
          <w:lang w:val="en-US"/>
        </w:rPr>
        <w:t>JMSException</w:t>
      </w:r>
      <w:proofErr w:type="spellEnd"/>
      <w:r w:rsidRPr="00477058">
        <w:rPr>
          <w:rFonts w:ascii="Courier New" w:hAnsi="Courier New" w:cs="Courier New"/>
          <w:sz w:val="18"/>
          <w:lang w:val="en-US"/>
        </w:rPr>
        <w:t xml:space="preserve"> ex) {</w:t>
      </w:r>
      <w:r w:rsidRPr="00477058">
        <w:rPr>
          <w:rFonts w:ascii="Courier New" w:hAnsi="Courier New" w:cs="Courier New"/>
          <w:sz w:val="18"/>
          <w:lang w:val="en-US"/>
        </w:rPr>
        <w:br/>
        <w:t xml:space="preserve">            </w:t>
      </w:r>
      <w:proofErr w:type="spellStart"/>
      <w:r w:rsidRPr="00477058">
        <w:rPr>
          <w:rFonts w:ascii="Courier New" w:hAnsi="Courier New" w:cs="Courier New"/>
          <w:sz w:val="18"/>
          <w:lang w:val="en-US"/>
        </w:rPr>
        <w:t>ex.printStackTrace</w:t>
      </w:r>
      <w:proofErr w:type="spellEnd"/>
      <w:r w:rsidRPr="00477058">
        <w:rPr>
          <w:rFonts w:ascii="Courier New" w:hAnsi="Courier New" w:cs="Courier New"/>
          <w:sz w:val="18"/>
          <w:lang w:val="en-US"/>
        </w:rPr>
        <w:t>();</w:t>
      </w:r>
      <w:r w:rsidRPr="00477058">
        <w:rPr>
          <w:rFonts w:ascii="Courier New" w:hAnsi="Courier New" w:cs="Courier New"/>
          <w:sz w:val="18"/>
          <w:lang w:val="en-US"/>
        </w:rPr>
        <w:br/>
        <w:t xml:space="preserve">        }</w:t>
      </w:r>
      <w:r w:rsidRPr="00477058">
        <w:rPr>
          <w:rFonts w:ascii="Courier New" w:hAnsi="Courier New" w:cs="Courier New"/>
          <w:sz w:val="18"/>
          <w:lang w:val="en-US"/>
        </w:rPr>
        <w:br/>
        <w:t xml:space="preserve">    }</w:t>
      </w:r>
      <w:r w:rsidRPr="00477058">
        <w:rPr>
          <w:rFonts w:ascii="Courier New" w:hAnsi="Courier New" w:cs="Courier New"/>
          <w:sz w:val="18"/>
          <w:lang w:val="en-US"/>
        </w:rPr>
        <w:br/>
        <w:t>}</w:t>
      </w:r>
    </w:p>
    <w:p w14:paraId="64EE7D63" w14:textId="74E7810A" w:rsidR="00CF138D" w:rsidRPr="00CF138D" w:rsidRDefault="00477058" w:rsidP="00CF138D">
      <w:pPr>
        <w:pStyle w:val="Tekstwiodcy"/>
        <w:rPr>
          <w:color w:val="FF0000"/>
        </w:rPr>
      </w:pPr>
      <w:r w:rsidRPr="00477058">
        <w:t>Każdy subskrybent posiada komponenty typu MDB (message-driven bean), które są w stanie w sposób asynchroniczny obsłużyć otrzymane żądanie.</w:t>
      </w:r>
      <w:r w:rsidR="003870AC" w:rsidRPr="00477058">
        <w:t xml:space="preserve"> </w:t>
      </w:r>
      <w:r w:rsidRPr="00477058">
        <w:t>Komponenty te rozszerzają interfejs MessageListener. Odpowiadają za wyłuskanie z otrzymanej wiadomości danych do przetworzenia, a następnie przekazania ich do warstwy integracji i, w konsekwencji, do bazy danych danego oddziału sklepu</w:t>
      </w:r>
      <w:r w:rsidR="00DD052A">
        <w:t>.</w:t>
      </w:r>
    </w:p>
    <w:p w14:paraId="7B686B2D" w14:textId="14FAB451" w:rsidR="00416B5D" w:rsidRPr="00416B5D" w:rsidRDefault="00416B5D" w:rsidP="00416B5D">
      <w:pPr>
        <w:pStyle w:val="Caption"/>
      </w:pPr>
      <w:r w:rsidRPr="00416B5D">
        <w:t xml:space="preserve">Listing. </w:t>
      </w:r>
      <w:r>
        <w:t>2</w:t>
      </w:r>
      <w:r w:rsidRPr="00416B5D">
        <w:t xml:space="preserve">. Przykładowy </w:t>
      </w:r>
      <w:r>
        <w:t>komponent typu MDB nasłuchujący wiadomości JMS</w:t>
      </w:r>
    </w:p>
    <w:p w14:paraId="7018267D" w14:textId="466DFE1B" w:rsidR="00416B5D" w:rsidRPr="00416B5D" w:rsidRDefault="00416B5D" w:rsidP="00416B5D">
      <w:pPr>
        <w:pStyle w:val="Caption"/>
        <w:jc w:val="left"/>
        <w:rPr>
          <w:rFonts w:ascii="Courier New" w:hAnsi="Courier New" w:cs="Courier New"/>
          <w:sz w:val="18"/>
          <w:lang w:val="en-US"/>
        </w:rPr>
      </w:pPr>
      <w:r w:rsidRPr="00416B5D">
        <w:rPr>
          <w:rFonts w:ascii="Courier New" w:hAnsi="Courier New" w:cs="Courier New"/>
          <w:sz w:val="18"/>
          <w:lang w:val="en-US"/>
        </w:rPr>
        <w:t>@</w:t>
      </w:r>
      <w:proofErr w:type="spellStart"/>
      <w:r w:rsidRPr="00416B5D">
        <w:rPr>
          <w:rFonts w:ascii="Courier New" w:hAnsi="Courier New" w:cs="Courier New"/>
          <w:sz w:val="18"/>
          <w:lang w:val="en-US"/>
        </w:rPr>
        <w:t>MessageDriven</w:t>
      </w:r>
      <w:proofErr w:type="spellEnd"/>
      <w:r w:rsidRPr="00416B5D">
        <w:rPr>
          <w:rFonts w:ascii="Courier New" w:hAnsi="Courier New" w:cs="Courier New"/>
          <w:sz w:val="18"/>
          <w:lang w:val="en-US"/>
        </w:rPr>
        <w:t>(</w:t>
      </w:r>
      <w:proofErr w:type="spellStart"/>
      <w:r w:rsidRPr="00416B5D">
        <w:rPr>
          <w:rFonts w:ascii="Courier New" w:hAnsi="Courier New" w:cs="Courier New"/>
          <w:sz w:val="18"/>
          <w:lang w:val="en-US"/>
        </w:rPr>
        <w:t>activationConfig</w:t>
      </w:r>
      <w:proofErr w:type="spellEnd"/>
      <w:r w:rsidRPr="00416B5D">
        <w:rPr>
          <w:rFonts w:ascii="Courier New" w:hAnsi="Courier New" w:cs="Courier New"/>
          <w:sz w:val="18"/>
          <w:lang w:val="en-US"/>
        </w:rPr>
        <w:t xml:space="preserve"> = {</w:t>
      </w:r>
      <w:r w:rsidRPr="00416B5D">
        <w:rPr>
          <w:rFonts w:ascii="Courier New" w:hAnsi="Courier New" w:cs="Courier New"/>
          <w:sz w:val="18"/>
          <w:lang w:val="en-US"/>
        </w:rPr>
        <w:br/>
        <w:t xml:space="preserve">        @</w:t>
      </w:r>
      <w:proofErr w:type="spellStart"/>
      <w:r w:rsidRPr="00416B5D">
        <w:rPr>
          <w:rFonts w:ascii="Courier New" w:hAnsi="Courier New" w:cs="Courier New"/>
          <w:sz w:val="18"/>
          <w:lang w:val="en-US"/>
        </w:rPr>
        <w:t>ActivationConfigProperty</w:t>
      </w:r>
      <w:proofErr w:type="spellEnd"/>
      <w:r w:rsidRPr="00416B5D">
        <w:rPr>
          <w:rFonts w:ascii="Courier New" w:hAnsi="Courier New" w:cs="Courier New"/>
          <w:sz w:val="18"/>
          <w:lang w:val="en-US"/>
        </w:rPr>
        <w:t>(</w:t>
      </w:r>
      <w:proofErr w:type="spellStart"/>
      <w:r w:rsidRPr="00416B5D">
        <w:rPr>
          <w:rFonts w:ascii="Courier New" w:hAnsi="Courier New" w:cs="Courier New"/>
          <w:sz w:val="18"/>
          <w:lang w:val="en-US"/>
        </w:rPr>
        <w:t>propertyName</w:t>
      </w:r>
      <w:proofErr w:type="spellEnd"/>
      <w:r w:rsidRPr="00416B5D">
        <w:rPr>
          <w:rFonts w:ascii="Courier New" w:hAnsi="Courier New" w:cs="Courier New"/>
          <w:sz w:val="18"/>
          <w:lang w:val="en-US"/>
        </w:rPr>
        <w:t xml:space="preserve"> = "</w:t>
      </w:r>
      <w:proofErr w:type="spellStart"/>
      <w:r w:rsidRPr="00416B5D">
        <w:rPr>
          <w:rFonts w:ascii="Courier New" w:hAnsi="Courier New" w:cs="Courier New"/>
          <w:sz w:val="18"/>
          <w:lang w:val="en-US"/>
        </w:rPr>
        <w:t>clientId</w:t>
      </w:r>
      <w:proofErr w:type="spellEnd"/>
      <w:r w:rsidRPr="00416B5D">
        <w:rPr>
          <w:rFonts w:ascii="Courier New" w:hAnsi="Courier New" w:cs="Courier New"/>
          <w:sz w:val="18"/>
          <w:lang w:val="en-US"/>
        </w:rPr>
        <w:t xml:space="preserve">", </w:t>
      </w:r>
      <w:proofErr w:type="spellStart"/>
      <w:r w:rsidRPr="00416B5D">
        <w:rPr>
          <w:rFonts w:ascii="Courier New" w:hAnsi="Courier New" w:cs="Courier New"/>
          <w:sz w:val="18"/>
          <w:lang w:val="en-US"/>
        </w:rPr>
        <w:t>propertyValue</w:t>
      </w:r>
      <w:proofErr w:type="spellEnd"/>
      <w:r w:rsidRPr="00416B5D">
        <w:rPr>
          <w:rFonts w:ascii="Courier New" w:hAnsi="Courier New" w:cs="Courier New"/>
          <w:sz w:val="18"/>
          <w:lang w:val="en-US"/>
        </w:rPr>
        <w:t xml:space="preserve"> = "</w:t>
      </w:r>
      <w:proofErr w:type="spellStart"/>
      <w:r w:rsidRPr="00416B5D">
        <w:rPr>
          <w:rFonts w:ascii="Courier New" w:hAnsi="Courier New" w:cs="Courier New"/>
          <w:sz w:val="18"/>
          <w:lang w:val="en-US"/>
        </w:rPr>
        <w:t>jms</w:t>
      </w:r>
      <w:proofErr w:type="spellEnd"/>
      <w:r w:rsidRPr="00416B5D">
        <w:rPr>
          <w:rFonts w:ascii="Courier New" w:hAnsi="Courier New" w:cs="Courier New"/>
          <w:sz w:val="18"/>
          <w:lang w:val="en-US"/>
        </w:rPr>
        <w:t>/</w:t>
      </w:r>
      <w:proofErr w:type="spellStart"/>
      <w:r w:rsidRPr="00416B5D">
        <w:rPr>
          <w:rFonts w:ascii="Courier New" w:hAnsi="Courier New" w:cs="Courier New"/>
          <w:sz w:val="18"/>
          <w:lang w:val="en-US"/>
        </w:rPr>
        <w:t>ItemManagement</w:t>
      </w:r>
      <w:proofErr w:type="spellEnd"/>
      <w:r w:rsidRPr="00416B5D">
        <w:rPr>
          <w:rFonts w:ascii="Courier New" w:hAnsi="Courier New" w:cs="Courier New"/>
          <w:sz w:val="18"/>
          <w:lang w:val="en-US"/>
        </w:rPr>
        <w:t>"),</w:t>
      </w:r>
      <w:r w:rsidRPr="00416B5D">
        <w:rPr>
          <w:rFonts w:ascii="Courier New" w:hAnsi="Courier New" w:cs="Courier New"/>
          <w:sz w:val="18"/>
          <w:lang w:val="en-US"/>
        </w:rPr>
        <w:br/>
        <w:t xml:space="preserve">        @</w:t>
      </w:r>
      <w:proofErr w:type="spellStart"/>
      <w:r w:rsidRPr="00416B5D">
        <w:rPr>
          <w:rFonts w:ascii="Courier New" w:hAnsi="Courier New" w:cs="Courier New"/>
          <w:sz w:val="18"/>
          <w:lang w:val="en-US"/>
        </w:rPr>
        <w:t>ActivationConfigProperty</w:t>
      </w:r>
      <w:proofErr w:type="spellEnd"/>
      <w:r w:rsidRPr="00416B5D">
        <w:rPr>
          <w:rFonts w:ascii="Courier New" w:hAnsi="Courier New" w:cs="Courier New"/>
          <w:sz w:val="18"/>
          <w:lang w:val="en-US"/>
        </w:rPr>
        <w:t>(</w:t>
      </w:r>
      <w:proofErr w:type="spellStart"/>
      <w:r w:rsidRPr="00416B5D">
        <w:rPr>
          <w:rFonts w:ascii="Courier New" w:hAnsi="Courier New" w:cs="Courier New"/>
          <w:sz w:val="18"/>
          <w:lang w:val="en-US"/>
        </w:rPr>
        <w:t>propertyName</w:t>
      </w:r>
      <w:proofErr w:type="spellEnd"/>
      <w:r w:rsidRPr="00416B5D">
        <w:rPr>
          <w:rFonts w:ascii="Courier New" w:hAnsi="Courier New" w:cs="Courier New"/>
          <w:sz w:val="18"/>
          <w:lang w:val="en-US"/>
        </w:rPr>
        <w:t xml:space="preserve"> = "</w:t>
      </w:r>
      <w:proofErr w:type="spellStart"/>
      <w:r w:rsidRPr="00416B5D">
        <w:rPr>
          <w:rFonts w:ascii="Courier New" w:hAnsi="Courier New" w:cs="Courier New"/>
          <w:sz w:val="18"/>
          <w:lang w:val="en-US"/>
        </w:rPr>
        <w:t>destinationLookup</w:t>
      </w:r>
      <w:proofErr w:type="spellEnd"/>
      <w:r w:rsidRPr="00416B5D">
        <w:rPr>
          <w:rFonts w:ascii="Courier New" w:hAnsi="Courier New" w:cs="Courier New"/>
          <w:sz w:val="18"/>
          <w:lang w:val="en-US"/>
        </w:rPr>
        <w:t xml:space="preserve">", </w:t>
      </w:r>
      <w:proofErr w:type="spellStart"/>
      <w:r w:rsidRPr="00416B5D">
        <w:rPr>
          <w:rFonts w:ascii="Courier New" w:hAnsi="Courier New" w:cs="Courier New"/>
          <w:sz w:val="18"/>
          <w:lang w:val="en-US"/>
        </w:rPr>
        <w:t>propertyValue</w:t>
      </w:r>
      <w:proofErr w:type="spellEnd"/>
      <w:r w:rsidRPr="00416B5D">
        <w:rPr>
          <w:rFonts w:ascii="Courier New" w:hAnsi="Courier New" w:cs="Courier New"/>
          <w:sz w:val="18"/>
          <w:lang w:val="en-US"/>
        </w:rPr>
        <w:t xml:space="preserve"> = "</w:t>
      </w:r>
      <w:proofErr w:type="spellStart"/>
      <w:r w:rsidRPr="00416B5D">
        <w:rPr>
          <w:rFonts w:ascii="Courier New" w:hAnsi="Courier New" w:cs="Courier New"/>
          <w:sz w:val="18"/>
          <w:lang w:val="en-US"/>
        </w:rPr>
        <w:t>jms</w:t>
      </w:r>
      <w:proofErr w:type="spellEnd"/>
      <w:r w:rsidRPr="00416B5D">
        <w:rPr>
          <w:rFonts w:ascii="Courier New" w:hAnsi="Courier New" w:cs="Courier New"/>
          <w:sz w:val="18"/>
          <w:lang w:val="en-US"/>
        </w:rPr>
        <w:t>/</w:t>
      </w:r>
      <w:proofErr w:type="spellStart"/>
      <w:r w:rsidRPr="00416B5D">
        <w:rPr>
          <w:rFonts w:ascii="Courier New" w:hAnsi="Courier New" w:cs="Courier New"/>
          <w:sz w:val="18"/>
          <w:lang w:val="en-US"/>
        </w:rPr>
        <w:t>ItemManagement</w:t>
      </w:r>
      <w:proofErr w:type="spellEnd"/>
      <w:r w:rsidRPr="00416B5D">
        <w:rPr>
          <w:rFonts w:ascii="Courier New" w:hAnsi="Courier New" w:cs="Courier New"/>
          <w:sz w:val="18"/>
          <w:lang w:val="en-US"/>
        </w:rPr>
        <w:t>"),</w:t>
      </w:r>
      <w:r w:rsidRPr="00416B5D">
        <w:rPr>
          <w:rFonts w:ascii="Courier New" w:hAnsi="Courier New" w:cs="Courier New"/>
          <w:sz w:val="18"/>
          <w:lang w:val="en-US"/>
        </w:rPr>
        <w:br/>
        <w:t xml:space="preserve">        @</w:t>
      </w:r>
      <w:proofErr w:type="spellStart"/>
      <w:r w:rsidRPr="00416B5D">
        <w:rPr>
          <w:rFonts w:ascii="Courier New" w:hAnsi="Courier New" w:cs="Courier New"/>
          <w:sz w:val="18"/>
          <w:lang w:val="en-US"/>
        </w:rPr>
        <w:t>ActivationConfigProperty</w:t>
      </w:r>
      <w:proofErr w:type="spellEnd"/>
      <w:r w:rsidRPr="00416B5D">
        <w:rPr>
          <w:rFonts w:ascii="Courier New" w:hAnsi="Courier New" w:cs="Courier New"/>
          <w:sz w:val="18"/>
          <w:lang w:val="en-US"/>
        </w:rPr>
        <w:t>(</w:t>
      </w:r>
      <w:proofErr w:type="spellStart"/>
      <w:r w:rsidRPr="00416B5D">
        <w:rPr>
          <w:rFonts w:ascii="Courier New" w:hAnsi="Courier New" w:cs="Courier New"/>
          <w:sz w:val="18"/>
          <w:lang w:val="en-US"/>
        </w:rPr>
        <w:t>propertyName</w:t>
      </w:r>
      <w:proofErr w:type="spellEnd"/>
      <w:r w:rsidRPr="00416B5D">
        <w:rPr>
          <w:rFonts w:ascii="Courier New" w:hAnsi="Courier New" w:cs="Courier New"/>
          <w:sz w:val="18"/>
          <w:lang w:val="en-US"/>
        </w:rPr>
        <w:t xml:space="preserve"> = "</w:t>
      </w:r>
      <w:proofErr w:type="spellStart"/>
      <w:r w:rsidRPr="00416B5D">
        <w:rPr>
          <w:rFonts w:ascii="Courier New" w:hAnsi="Courier New" w:cs="Courier New"/>
          <w:sz w:val="18"/>
          <w:lang w:val="en-US"/>
        </w:rPr>
        <w:t>subscriptionDurability</w:t>
      </w:r>
      <w:proofErr w:type="spellEnd"/>
      <w:r w:rsidRPr="00416B5D">
        <w:rPr>
          <w:rFonts w:ascii="Courier New" w:hAnsi="Courier New" w:cs="Courier New"/>
          <w:sz w:val="18"/>
          <w:lang w:val="en-US"/>
        </w:rPr>
        <w:t xml:space="preserve">", </w:t>
      </w:r>
      <w:proofErr w:type="spellStart"/>
      <w:r w:rsidRPr="00416B5D">
        <w:rPr>
          <w:rFonts w:ascii="Courier New" w:hAnsi="Courier New" w:cs="Courier New"/>
          <w:sz w:val="18"/>
          <w:lang w:val="en-US"/>
        </w:rPr>
        <w:t>propertyValue</w:t>
      </w:r>
      <w:proofErr w:type="spellEnd"/>
      <w:r w:rsidRPr="00416B5D">
        <w:rPr>
          <w:rFonts w:ascii="Courier New" w:hAnsi="Courier New" w:cs="Courier New"/>
          <w:sz w:val="18"/>
          <w:lang w:val="en-US"/>
        </w:rPr>
        <w:t xml:space="preserve"> = "Durable"),</w:t>
      </w:r>
      <w:r w:rsidRPr="00416B5D">
        <w:rPr>
          <w:rFonts w:ascii="Courier New" w:hAnsi="Courier New" w:cs="Courier New"/>
          <w:sz w:val="18"/>
          <w:lang w:val="en-US"/>
        </w:rPr>
        <w:br/>
        <w:t xml:space="preserve">        @</w:t>
      </w:r>
      <w:proofErr w:type="spellStart"/>
      <w:r w:rsidRPr="00416B5D">
        <w:rPr>
          <w:rFonts w:ascii="Courier New" w:hAnsi="Courier New" w:cs="Courier New"/>
          <w:sz w:val="18"/>
          <w:lang w:val="en-US"/>
        </w:rPr>
        <w:t>ActivationConfigProperty</w:t>
      </w:r>
      <w:proofErr w:type="spellEnd"/>
      <w:r w:rsidRPr="00416B5D">
        <w:rPr>
          <w:rFonts w:ascii="Courier New" w:hAnsi="Courier New" w:cs="Courier New"/>
          <w:sz w:val="18"/>
          <w:lang w:val="en-US"/>
        </w:rPr>
        <w:t>(</w:t>
      </w:r>
      <w:proofErr w:type="spellStart"/>
      <w:r w:rsidRPr="00416B5D">
        <w:rPr>
          <w:rFonts w:ascii="Courier New" w:hAnsi="Courier New" w:cs="Courier New"/>
          <w:sz w:val="18"/>
          <w:lang w:val="en-US"/>
        </w:rPr>
        <w:t>propertyName</w:t>
      </w:r>
      <w:proofErr w:type="spellEnd"/>
      <w:r w:rsidRPr="00416B5D">
        <w:rPr>
          <w:rFonts w:ascii="Courier New" w:hAnsi="Courier New" w:cs="Courier New"/>
          <w:sz w:val="18"/>
          <w:lang w:val="en-US"/>
        </w:rPr>
        <w:t xml:space="preserve"> = "</w:t>
      </w:r>
      <w:proofErr w:type="spellStart"/>
      <w:r w:rsidRPr="00416B5D">
        <w:rPr>
          <w:rFonts w:ascii="Courier New" w:hAnsi="Courier New" w:cs="Courier New"/>
          <w:sz w:val="18"/>
          <w:lang w:val="en-US"/>
        </w:rPr>
        <w:t>subscriptionName</w:t>
      </w:r>
      <w:proofErr w:type="spellEnd"/>
      <w:r w:rsidRPr="00416B5D">
        <w:rPr>
          <w:rFonts w:ascii="Courier New" w:hAnsi="Courier New" w:cs="Courier New"/>
          <w:sz w:val="18"/>
          <w:lang w:val="en-US"/>
        </w:rPr>
        <w:t xml:space="preserve">", </w:t>
      </w:r>
      <w:proofErr w:type="spellStart"/>
      <w:r w:rsidRPr="00416B5D">
        <w:rPr>
          <w:rFonts w:ascii="Courier New" w:hAnsi="Courier New" w:cs="Courier New"/>
          <w:sz w:val="18"/>
          <w:lang w:val="en-US"/>
        </w:rPr>
        <w:t>propertyValue</w:t>
      </w:r>
      <w:proofErr w:type="spellEnd"/>
      <w:r w:rsidRPr="00416B5D">
        <w:rPr>
          <w:rFonts w:ascii="Courier New" w:hAnsi="Courier New" w:cs="Courier New"/>
          <w:sz w:val="18"/>
          <w:lang w:val="en-US"/>
        </w:rPr>
        <w:t xml:space="preserve"> = "</w:t>
      </w:r>
      <w:proofErr w:type="spellStart"/>
      <w:r w:rsidRPr="00416B5D">
        <w:rPr>
          <w:rFonts w:ascii="Courier New" w:hAnsi="Courier New" w:cs="Courier New"/>
          <w:sz w:val="18"/>
          <w:lang w:val="en-US"/>
        </w:rPr>
        <w:t>jms</w:t>
      </w:r>
      <w:proofErr w:type="spellEnd"/>
      <w:r w:rsidRPr="00416B5D">
        <w:rPr>
          <w:rFonts w:ascii="Courier New" w:hAnsi="Courier New" w:cs="Courier New"/>
          <w:sz w:val="18"/>
          <w:lang w:val="en-US"/>
        </w:rPr>
        <w:t>/</w:t>
      </w:r>
      <w:proofErr w:type="spellStart"/>
      <w:r w:rsidRPr="00416B5D">
        <w:rPr>
          <w:rFonts w:ascii="Courier New" w:hAnsi="Courier New" w:cs="Courier New"/>
          <w:sz w:val="18"/>
          <w:lang w:val="en-US"/>
        </w:rPr>
        <w:t>ItemManagement</w:t>
      </w:r>
      <w:proofErr w:type="spellEnd"/>
      <w:r w:rsidRPr="00416B5D">
        <w:rPr>
          <w:rFonts w:ascii="Courier New" w:hAnsi="Courier New" w:cs="Courier New"/>
          <w:sz w:val="18"/>
          <w:lang w:val="en-US"/>
        </w:rPr>
        <w:t>"),</w:t>
      </w:r>
      <w:r w:rsidRPr="00416B5D">
        <w:rPr>
          <w:rFonts w:ascii="Courier New" w:hAnsi="Courier New" w:cs="Courier New"/>
          <w:sz w:val="18"/>
          <w:lang w:val="en-US"/>
        </w:rPr>
        <w:br/>
        <w:t xml:space="preserve">        @</w:t>
      </w:r>
      <w:proofErr w:type="spellStart"/>
      <w:r w:rsidRPr="00416B5D">
        <w:rPr>
          <w:rFonts w:ascii="Courier New" w:hAnsi="Courier New" w:cs="Courier New"/>
          <w:sz w:val="18"/>
          <w:lang w:val="en-US"/>
        </w:rPr>
        <w:t>ActivationConfigProperty</w:t>
      </w:r>
      <w:proofErr w:type="spellEnd"/>
      <w:r w:rsidRPr="00416B5D">
        <w:rPr>
          <w:rFonts w:ascii="Courier New" w:hAnsi="Courier New" w:cs="Courier New"/>
          <w:sz w:val="18"/>
          <w:lang w:val="en-US"/>
        </w:rPr>
        <w:t>(</w:t>
      </w:r>
      <w:proofErr w:type="spellStart"/>
      <w:r w:rsidRPr="00416B5D">
        <w:rPr>
          <w:rFonts w:ascii="Courier New" w:hAnsi="Courier New" w:cs="Courier New"/>
          <w:sz w:val="18"/>
          <w:lang w:val="en-US"/>
        </w:rPr>
        <w:t>propertyName</w:t>
      </w:r>
      <w:proofErr w:type="spellEnd"/>
      <w:r w:rsidRPr="00416B5D">
        <w:rPr>
          <w:rFonts w:ascii="Courier New" w:hAnsi="Courier New" w:cs="Courier New"/>
          <w:sz w:val="18"/>
          <w:lang w:val="en-US"/>
        </w:rPr>
        <w:t xml:space="preserve"> = "</w:t>
      </w:r>
      <w:proofErr w:type="spellStart"/>
      <w:r w:rsidRPr="00416B5D">
        <w:rPr>
          <w:rFonts w:ascii="Courier New" w:hAnsi="Courier New" w:cs="Courier New"/>
          <w:sz w:val="18"/>
          <w:lang w:val="en-US"/>
        </w:rPr>
        <w:t>destinationType</w:t>
      </w:r>
      <w:proofErr w:type="spellEnd"/>
      <w:r w:rsidRPr="00416B5D">
        <w:rPr>
          <w:rFonts w:ascii="Courier New" w:hAnsi="Courier New" w:cs="Courier New"/>
          <w:sz w:val="18"/>
          <w:lang w:val="en-US"/>
        </w:rPr>
        <w:t xml:space="preserve">", </w:t>
      </w:r>
      <w:proofErr w:type="spellStart"/>
      <w:r w:rsidRPr="00416B5D">
        <w:rPr>
          <w:rFonts w:ascii="Courier New" w:hAnsi="Courier New" w:cs="Courier New"/>
          <w:sz w:val="18"/>
          <w:lang w:val="en-US"/>
        </w:rPr>
        <w:t>propertyValue</w:t>
      </w:r>
      <w:proofErr w:type="spellEnd"/>
      <w:r w:rsidRPr="00416B5D">
        <w:rPr>
          <w:rFonts w:ascii="Courier New" w:hAnsi="Courier New" w:cs="Courier New"/>
          <w:sz w:val="18"/>
          <w:lang w:val="en-US"/>
        </w:rPr>
        <w:t xml:space="preserve"> = "</w:t>
      </w:r>
      <w:proofErr w:type="spellStart"/>
      <w:r w:rsidRPr="00416B5D">
        <w:rPr>
          <w:rFonts w:ascii="Courier New" w:hAnsi="Courier New" w:cs="Courier New"/>
          <w:sz w:val="18"/>
          <w:lang w:val="en-US"/>
        </w:rPr>
        <w:t>javax.jms.Topic</w:t>
      </w:r>
      <w:proofErr w:type="spellEnd"/>
      <w:r w:rsidRPr="00416B5D">
        <w:rPr>
          <w:rFonts w:ascii="Courier New" w:hAnsi="Courier New" w:cs="Courier New"/>
          <w:sz w:val="18"/>
          <w:lang w:val="en-US"/>
        </w:rPr>
        <w:t>")</w:t>
      </w:r>
      <w:r w:rsidRPr="00416B5D">
        <w:rPr>
          <w:rFonts w:ascii="Courier New" w:hAnsi="Courier New" w:cs="Courier New"/>
          <w:sz w:val="18"/>
          <w:lang w:val="en-US"/>
        </w:rPr>
        <w:br/>
        <w:t>})</w:t>
      </w:r>
      <w:r w:rsidRPr="00416B5D">
        <w:rPr>
          <w:rFonts w:ascii="Courier New" w:hAnsi="Courier New" w:cs="Courier New"/>
          <w:sz w:val="18"/>
          <w:lang w:val="en-US"/>
        </w:rPr>
        <w:br/>
        <w:t xml:space="preserve">public class </w:t>
      </w:r>
      <w:proofErr w:type="spellStart"/>
      <w:r w:rsidRPr="00416B5D">
        <w:rPr>
          <w:rFonts w:ascii="Courier New" w:hAnsi="Courier New" w:cs="Courier New"/>
          <w:sz w:val="18"/>
          <w:lang w:val="en-US"/>
        </w:rPr>
        <w:t>ItemManagementReceiver</w:t>
      </w:r>
      <w:proofErr w:type="spellEnd"/>
      <w:r w:rsidRPr="00416B5D">
        <w:rPr>
          <w:rFonts w:ascii="Courier New" w:hAnsi="Courier New" w:cs="Courier New"/>
          <w:sz w:val="18"/>
          <w:lang w:val="en-US"/>
        </w:rPr>
        <w:t xml:space="preserve"> implements </w:t>
      </w:r>
      <w:proofErr w:type="spellStart"/>
      <w:r w:rsidRPr="00416B5D">
        <w:rPr>
          <w:rFonts w:ascii="Courier New" w:hAnsi="Courier New" w:cs="Courier New"/>
          <w:sz w:val="18"/>
          <w:lang w:val="en-US"/>
        </w:rPr>
        <w:t>MessageListener</w:t>
      </w:r>
      <w:proofErr w:type="spellEnd"/>
      <w:r w:rsidRPr="00416B5D">
        <w:rPr>
          <w:rFonts w:ascii="Courier New" w:hAnsi="Courier New" w:cs="Courier New"/>
          <w:sz w:val="18"/>
          <w:lang w:val="en-US"/>
        </w:rPr>
        <w:t xml:space="preserve"> {</w:t>
      </w:r>
      <w:r w:rsidRPr="00416B5D">
        <w:rPr>
          <w:rFonts w:ascii="Courier New" w:hAnsi="Courier New" w:cs="Courier New"/>
          <w:sz w:val="18"/>
          <w:lang w:val="en-US"/>
        </w:rPr>
        <w:br/>
        <w:t xml:space="preserve">    @Resource</w:t>
      </w:r>
      <w:r w:rsidRPr="00416B5D">
        <w:rPr>
          <w:rFonts w:ascii="Courier New" w:hAnsi="Courier New" w:cs="Courier New"/>
          <w:sz w:val="18"/>
          <w:lang w:val="en-US"/>
        </w:rPr>
        <w:br/>
        <w:t xml:space="preserve">    private </w:t>
      </w:r>
      <w:proofErr w:type="spellStart"/>
      <w:r w:rsidRPr="00416B5D">
        <w:rPr>
          <w:rFonts w:ascii="Courier New" w:hAnsi="Courier New" w:cs="Courier New"/>
          <w:sz w:val="18"/>
          <w:lang w:val="en-US"/>
        </w:rPr>
        <w:t>MessageDrivenContext</w:t>
      </w:r>
      <w:proofErr w:type="spellEnd"/>
      <w:r w:rsidRPr="00416B5D">
        <w:rPr>
          <w:rFonts w:ascii="Courier New" w:hAnsi="Courier New" w:cs="Courier New"/>
          <w:sz w:val="18"/>
          <w:lang w:val="en-US"/>
        </w:rPr>
        <w:t xml:space="preserve"> mdc;</w:t>
      </w:r>
      <w:r w:rsidRPr="00416B5D">
        <w:rPr>
          <w:rFonts w:ascii="Courier New" w:hAnsi="Courier New" w:cs="Courier New"/>
          <w:sz w:val="18"/>
          <w:lang w:val="en-US"/>
        </w:rPr>
        <w:br/>
      </w:r>
      <w:r w:rsidRPr="00416B5D">
        <w:rPr>
          <w:rFonts w:ascii="Courier New" w:hAnsi="Courier New" w:cs="Courier New"/>
          <w:sz w:val="18"/>
          <w:lang w:val="en-US"/>
        </w:rPr>
        <w:br/>
        <w:t xml:space="preserve">    @Inject</w:t>
      </w:r>
      <w:r w:rsidRPr="00416B5D">
        <w:rPr>
          <w:rFonts w:ascii="Courier New" w:hAnsi="Courier New" w:cs="Courier New"/>
          <w:sz w:val="18"/>
          <w:lang w:val="en-US"/>
        </w:rPr>
        <w:br/>
        <w:t xml:space="preserve">    private </w:t>
      </w:r>
      <w:proofErr w:type="spellStart"/>
      <w:r w:rsidRPr="00416B5D">
        <w:rPr>
          <w:rFonts w:ascii="Courier New" w:hAnsi="Courier New" w:cs="Courier New"/>
          <w:sz w:val="18"/>
          <w:lang w:val="en-US"/>
        </w:rPr>
        <w:t>ItemDao</w:t>
      </w:r>
      <w:proofErr w:type="spellEnd"/>
      <w:r w:rsidRPr="00416B5D">
        <w:rPr>
          <w:rFonts w:ascii="Courier New" w:hAnsi="Courier New" w:cs="Courier New"/>
          <w:sz w:val="18"/>
          <w:lang w:val="en-US"/>
        </w:rPr>
        <w:t xml:space="preserve"> </w:t>
      </w:r>
      <w:proofErr w:type="spellStart"/>
      <w:r w:rsidRPr="00416B5D">
        <w:rPr>
          <w:rFonts w:ascii="Courier New" w:hAnsi="Courier New" w:cs="Courier New"/>
          <w:sz w:val="18"/>
          <w:lang w:val="en-US"/>
        </w:rPr>
        <w:t>dao</w:t>
      </w:r>
      <w:proofErr w:type="spellEnd"/>
      <w:r w:rsidRPr="00416B5D">
        <w:rPr>
          <w:rFonts w:ascii="Courier New" w:hAnsi="Courier New" w:cs="Courier New"/>
          <w:sz w:val="18"/>
          <w:lang w:val="en-US"/>
        </w:rPr>
        <w:t>;</w:t>
      </w:r>
      <w:r w:rsidRPr="00416B5D">
        <w:rPr>
          <w:rFonts w:ascii="Courier New" w:hAnsi="Courier New" w:cs="Courier New"/>
          <w:sz w:val="18"/>
          <w:lang w:val="en-US"/>
        </w:rPr>
        <w:br/>
      </w:r>
      <w:r w:rsidRPr="00416B5D">
        <w:rPr>
          <w:rFonts w:ascii="Courier New" w:hAnsi="Courier New" w:cs="Courier New"/>
          <w:sz w:val="18"/>
          <w:lang w:val="en-US"/>
        </w:rPr>
        <w:lastRenderedPageBreak/>
        <w:br/>
        <w:t xml:space="preserve">    public </w:t>
      </w:r>
      <w:proofErr w:type="spellStart"/>
      <w:r w:rsidRPr="00416B5D">
        <w:rPr>
          <w:rFonts w:ascii="Courier New" w:hAnsi="Courier New" w:cs="Courier New"/>
          <w:sz w:val="18"/>
          <w:lang w:val="en-US"/>
        </w:rPr>
        <w:t>ItemManagementReceiver</w:t>
      </w:r>
      <w:proofErr w:type="spellEnd"/>
      <w:r w:rsidRPr="00416B5D">
        <w:rPr>
          <w:rFonts w:ascii="Courier New" w:hAnsi="Courier New" w:cs="Courier New"/>
          <w:sz w:val="18"/>
          <w:lang w:val="en-US"/>
        </w:rPr>
        <w:t>() {</w:t>
      </w:r>
      <w:r w:rsidRPr="00416B5D">
        <w:rPr>
          <w:rFonts w:ascii="Courier New" w:hAnsi="Courier New" w:cs="Courier New"/>
          <w:sz w:val="18"/>
          <w:lang w:val="en-US"/>
        </w:rPr>
        <w:br/>
        <w:t xml:space="preserve">    }</w:t>
      </w:r>
      <w:r w:rsidRPr="00416B5D">
        <w:rPr>
          <w:rFonts w:ascii="Courier New" w:hAnsi="Courier New" w:cs="Courier New"/>
          <w:sz w:val="18"/>
          <w:lang w:val="en-US"/>
        </w:rPr>
        <w:br/>
      </w:r>
      <w:r w:rsidRPr="00416B5D">
        <w:rPr>
          <w:rFonts w:ascii="Courier New" w:hAnsi="Courier New" w:cs="Courier New"/>
          <w:sz w:val="18"/>
          <w:lang w:val="en-US"/>
        </w:rPr>
        <w:br/>
        <w:t xml:space="preserve">    @Override</w:t>
      </w:r>
      <w:r w:rsidRPr="00416B5D">
        <w:rPr>
          <w:rFonts w:ascii="Courier New" w:hAnsi="Courier New" w:cs="Courier New"/>
          <w:sz w:val="18"/>
          <w:lang w:val="en-US"/>
        </w:rPr>
        <w:br/>
        <w:t xml:space="preserve">    public void </w:t>
      </w:r>
      <w:proofErr w:type="spellStart"/>
      <w:r w:rsidRPr="00416B5D">
        <w:rPr>
          <w:rFonts w:ascii="Courier New" w:hAnsi="Courier New" w:cs="Courier New"/>
          <w:sz w:val="18"/>
          <w:lang w:val="en-US"/>
        </w:rPr>
        <w:t>onMessage</w:t>
      </w:r>
      <w:proofErr w:type="spellEnd"/>
      <w:r w:rsidRPr="00416B5D">
        <w:rPr>
          <w:rFonts w:ascii="Courier New" w:hAnsi="Courier New" w:cs="Courier New"/>
          <w:sz w:val="18"/>
          <w:lang w:val="en-US"/>
        </w:rPr>
        <w:t>(Message message) {</w:t>
      </w:r>
      <w:r w:rsidRPr="00416B5D">
        <w:rPr>
          <w:rFonts w:ascii="Courier New" w:hAnsi="Courier New" w:cs="Courier New"/>
          <w:sz w:val="18"/>
          <w:lang w:val="en-US"/>
        </w:rPr>
        <w:br/>
        <w:t xml:space="preserve">        try {</w:t>
      </w:r>
      <w:r w:rsidRPr="00416B5D">
        <w:rPr>
          <w:rFonts w:ascii="Courier New" w:hAnsi="Courier New" w:cs="Courier New"/>
          <w:sz w:val="18"/>
          <w:lang w:val="en-US"/>
        </w:rPr>
        <w:br/>
        <w:t xml:space="preserve">            if (message </w:t>
      </w:r>
      <w:proofErr w:type="spellStart"/>
      <w:r w:rsidRPr="00416B5D">
        <w:rPr>
          <w:rFonts w:ascii="Courier New" w:hAnsi="Courier New" w:cs="Courier New"/>
          <w:sz w:val="18"/>
          <w:lang w:val="en-US"/>
        </w:rPr>
        <w:t>instanceof</w:t>
      </w:r>
      <w:proofErr w:type="spellEnd"/>
      <w:r w:rsidRPr="00416B5D">
        <w:rPr>
          <w:rFonts w:ascii="Courier New" w:hAnsi="Courier New" w:cs="Courier New"/>
          <w:sz w:val="18"/>
          <w:lang w:val="en-US"/>
        </w:rPr>
        <w:t xml:space="preserve"> </w:t>
      </w:r>
      <w:proofErr w:type="spellStart"/>
      <w:r w:rsidRPr="00416B5D">
        <w:rPr>
          <w:rFonts w:ascii="Courier New" w:hAnsi="Courier New" w:cs="Courier New"/>
          <w:sz w:val="18"/>
          <w:lang w:val="en-US"/>
        </w:rPr>
        <w:t>ObjectMessage</w:t>
      </w:r>
      <w:proofErr w:type="spellEnd"/>
      <w:r w:rsidRPr="00416B5D">
        <w:rPr>
          <w:rFonts w:ascii="Courier New" w:hAnsi="Courier New" w:cs="Courier New"/>
          <w:sz w:val="18"/>
          <w:lang w:val="en-US"/>
        </w:rPr>
        <w:t>) {</w:t>
      </w:r>
      <w:r w:rsidRPr="00416B5D">
        <w:rPr>
          <w:rFonts w:ascii="Courier New" w:hAnsi="Courier New" w:cs="Courier New"/>
          <w:sz w:val="18"/>
          <w:lang w:val="en-US"/>
        </w:rPr>
        <w:br/>
        <w:t xml:space="preserve">                </w:t>
      </w:r>
      <w:proofErr w:type="spellStart"/>
      <w:r w:rsidRPr="00416B5D">
        <w:rPr>
          <w:rFonts w:ascii="Courier New" w:hAnsi="Courier New" w:cs="Courier New"/>
          <w:sz w:val="18"/>
          <w:lang w:val="en-US"/>
        </w:rPr>
        <w:t>ObjectMessage</w:t>
      </w:r>
      <w:proofErr w:type="spellEnd"/>
      <w:r w:rsidRPr="00416B5D">
        <w:rPr>
          <w:rFonts w:ascii="Courier New" w:hAnsi="Courier New" w:cs="Courier New"/>
          <w:sz w:val="18"/>
          <w:lang w:val="en-US"/>
        </w:rPr>
        <w:t xml:space="preserve"> msg = (</w:t>
      </w:r>
      <w:proofErr w:type="spellStart"/>
      <w:r w:rsidRPr="00416B5D">
        <w:rPr>
          <w:rFonts w:ascii="Courier New" w:hAnsi="Courier New" w:cs="Courier New"/>
          <w:sz w:val="18"/>
          <w:lang w:val="en-US"/>
        </w:rPr>
        <w:t>ObjectMessage</w:t>
      </w:r>
      <w:proofErr w:type="spellEnd"/>
      <w:r w:rsidRPr="00416B5D">
        <w:rPr>
          <w:rFonts w:ascii="Courier New" w:hAnsi="Courier New" w:cs="Courier New"/>
          <w:sz w:val="18"/>
          <w:lang w:val="en-US"/>
        </w:rPr>
        <w:t>) message;</w:t>
      </w:r>
      <w:r w:rsidRPr="00416B5D">
        <w:rPr>
          <w:rFonts w:ascii="Courier New" w:hAnsi="Courier New" w:cs="Courier New"/>
          <w:sz w:val="18"/>
          <w:lang w:val="en-US"/>
        </w:rPr>
        <w:br/>
        <w:t xml:space="preserve">                </w:t>
      </w:r>
      <w:proofErr w:type="spellStart"/>
      <w:r w:rsidRPr="00416B5D">
        <w:rPr>
          <w:rFonts w:ascii="Courier New" w:hAnsi="Courier New" w:cs="Courier New"/>
          <w:sz w:val="18"/>
          <w:lang w:val="en-US"/>
        </w:rPr>
        <w:t>ItemDto</w:t>
      </w:r>
      <w:proofErr w:type="spellEnd"/>
      <w:r w:rsidRPr="00416B5D">
        <w:rPr>
          <w:rFonts w:ascii="Courier New" w:hAnsi="Courier New" w:cs="Courier New"/>
          <w:sz w:val="18"/>
          <w:lang w:val="en-US"/>
        </w:rPr>
        <w:t xml:space="preserve"> item = (</w:t>
      </w:r>
      <w:proofErr w:type="spellStart"/>
      <w:r w:rsidRPr="00416B5D">
        <w:rPr>
          <w:rFonts w:ascii="Courier New" w:hAnsi="Courier New" w:cs="Courier New"/>
          <w:sz w:val="18"/>
          <w:lang w:val="en-US"/>
        </w:rPr>
        <w:t>ItemDto</w:t>
      </w:r>
      <w:proofErr w:type="spellEnd"/>
      <w:r w:rsidRPr="00416B5D">
        <w:rPr>
          <w:rFonts w:ascii="Courier New" w:hAnsi="Courier New" w:cs="Courier New"/>
          <w:sz w:val="18"/>
          <w:lang w:val="en-US"/>
        </w:rPr>
        <w:t xml:space="preserve">) </w:t>
      </w:r>
      <w:proofErr w:type="spellStart"/>
      <w:r w:rsidRPr="00416B5D">
        <w:rPr>
          <w:rFonts w:ascii="Courier New" w:hAnsi="Courier New" w:cs="Courier New"/>
          <w:sz w:val="18"/>
          <w:lang w:val="en-US"/>
        </w:rPr>
        <w:t>msg.getObject</w:t>
      </w:r>
      <w:proofErr w:type="spellEnd"/>
      <w:r w:rsidRPr="00416B5D">
        <w:rPr>
          <w:rFonts w:ascii="Courier New" w:hAnsi="Courier New" w:cs="Courier New"/>
          <w:sz w:val="18"/>
          <w:lang w:val="en-US"/>
        </w:rPr>
        <w:t>();</w:t>
      </w:r>
      <w:r w:rsidRPr="00416B5D">
        <w:rPr>
          <w:rFonts w:ascii="Courier New" w:hAnsi="Courier New" w:cs="Courier New"/>
          <w:sz w:val="18"/>
          <w:lang w:val="en-US"/>
        </w:rPr>
        <w:br/>
        <w:t xml:space="preserve">                if (item != null &amp;&amp; </w:t>
      </w:r>
      <w:proofErr w:type="spellStart"/>
      <w:r w:rsidRPr="00416B5D">
        <w:rPr>
          <w:rFonts w:ascii="Courier New" w:hAnsi="Courier New" w:cs="Courier New"/>
          <w:sz w:val="18"/>
          <w:lang w:val="en-US"/>
        </w:rPr>
        <w:t>item.isEdited</w:t>
      </w:r>
      <w:proofErr w:type="spellEnd"/>
      <w:r w:rsidRPr="00416B5D">
        <w:rPr>
          <w:rFonts w:ascii="Courier New" w:hAnsi="Courier New" w:cs="Courier New"/>
          <w:sz w:val="18"/>
          <w:lang w:val="en-US"/>
        </w:rPr>
        <w:t>()) {</w:t>
      </w:r>
      <w:r w:rsidRPr="00416B5D">
        <w:rPr>
          <w:rFonts w:ascii="Courier New" w:hAnsi="Courier New" w:cs="Courier New"/>
          <w:sz w:val="18"/>
          <w:lang w:val="en-US"/>
        </w:rPr>
        <w:br/>
        <w:t xml:space="preserve">                    </w:t>
      </w:r>
      <w:proofErr w:type="spellStart"/>
      <w:r w:rsidRPr="00416B5D">
        <w:rPr>
          <w:rFonts w:ascii="Courier New" w:hAnsi="Courier New" w:cs="Courier New"/>
          <w:sz w:val="18"/>
          <w:lang w:val="en-US"/>
        </w:rPr>
        <w:t>dao.edit</w:t>
      </w:r>
      <w:proofErr w:type="spellEnd"/>
      <w:r w:rsidRPr="00416B5D">
        <w:rPr>
          <w:rFonts w:ascii="Courier New" w:hAnsi="Courier New" w:cs="Courier New"/>
          <w:sz w:val="18"/>
          <w:lang w:val="en-US"/>
        </w:rPr>
        <w:t>(item);</w:t>
      </w:r>
      <w:r w:rsidRPr="00416B5D">
        <w:rPr>
          <w:rFonts w:ascii="Courier New" w:hAnsi="Courier New" w:cs="Courier New"/>
          <w:sz w:val="18"/>
          <w:lang w:val="en-US"/>
        </w:rPr>
        <w:br/>
        <w:t xml:space="preserve">                } else if (item != null) {</w:t>
      </w:r>
      <w:r w:rsidRPr="00416B5D">
        <w:rPr>
          <w:rFonts w:ascii="Courier New" w:hAnsi="Courier New" w:cs="Courier New"/>
          <w:sz w:val="18"/>
          <w:lang w:val="en-US"/>
        </w:rPr>
        <w:br/>
        <w:t xml:space="preserve">                    </w:t>
      </w:r>
      <w:proofErr w:type="spellStart"/>
      <w:r w:rsidRPr="00416B5D">
        <w:rPr>
          <w:rFonts w:ascii="Courier New" w:hAnsi="Courier New" w:cs="Courier New"/>
          <w:sz w:val="18"/>
          <w:lang w:val="en-US"/>
        </w:rPr>
        <w:t>dao.save</w:t>
      </w:r>
      <w:proofErr w:type="spellEnd"/>
      <w:r w:rsidRPr="00416B5D">
        <w:rPr>
          <w:rFonts w:ascii="Courier New" w:hAnsi="Courier New" w:cs="Courier New"/>
          <w:sz w:val="18"/>
          <w:lang w:val="en-US"/>
        </w:rPr>
        <w:t>(item);</w:t>
      </w:r>
      <w:r w:rsidRPr="00416B5D">
        <w:rPr>
          <w:rFonts w:ascii="Courier New" w:hAnsi="Courier New" w:cs="Courier New"/>
          <w:sz w:val="18"/>
          <w:lang w:val="en-US"/>
        </w:rPr>
        <w:br/>
        <w:t xml:space="preserve">                }</w:t>
      </w:r>
      <w:r w:rsidRPr="00416B5D">
        <w:rPr>
          <w:rFonts w:ascii="Courier New" w:hAnsi="Courier New" w:cs="Courier New"/>
          <w:sz w:val="18"/>
          <w:lang w:val="en-US"/>
        </w:rPr>
        <w:br/>
        <w:t xml:space="preserve">                </w:t>
      </w:r>
      <w:proofErr w:type="spellStart"/>
      <w:r w:rsidRPr="00416B5D">
        <w:rPr>
          <w:rFonts w:ascii="Courier New" w:hAnsi="Courier New" w:cs="Courier New"/>
          <w:sz w:val="18"/>
          <w:lang w:val="en-US"/>
        </w:rPr>
        <w:t>message.acknowledge</w:t>
      </w:r>
      <w:proofErr w:type="spellEnd"/>
      <w:r w:rsidRPr="00416B5D">
        <w:rPr>
          <w:rFonts w:ascii="Courier New" w:hAnsi="Courier New" w:cs="Courier New"/>
          <w:sz w:val="18"/>
          <w:lang w:val="en-US"/>
        </w:rPr>
        <w:t>();</w:t>
      </w:r>
      <w:r w:rsidRPr="00416B5D">
        <w:rPr>
          <w:rFonts w:ascii="Courier New" w:hAnsi="Courier New" w:cs="Courier New"/>
          <w:sz w:val="18"/>
          <w:lang w:val="en-US"/>
        </w:rPr>
        <w:br/>
        <w:t xml:space="preserve">            } else if (message </w:t>
      </w:r>
      <w:proofErr w:type="spellStart"/>
      <w:r w:rsidRPr="00416B5D">
        <w:rPr>
          <w:rFonts w:ascii="Courier New" w:hAnsi="Courier New" w:cs="Courier New"/>
          <w:sz w:val="18"/>
          <w:lang w:val="en-US"/>
        </w:rPr>
        <w:t>instanceof</w:t>
      </w:r>
      <w:proofErr w:type="spellEnd"/>
      <w:r w:rsidRPr="00416B5D">
        <w:rPr>
          <w:rFonts w:ascii="Courier New" w:hAnsi="Courier New" w:cs="Courier New"/>
          <w:sz w:val="18"/>
          <w:lang w:val="en-US"/>
        </w:rPr>
        <w:t xml:space="preserve"> </w:t>
      </w:r>
      <w:proofErr w:type="spellStart"/>
      <w:r w:rsidRPr="00416B5D">
        <w:rPr>
          <w:rFonts w:ascii="Courier New" w:hAnsi="Courier New" w:cs="Courier New"/>
          <w:sz w:val="18"/>
          <w:lang w:val="en-US"/>
        </w:rPr>
        <w:t>TextMessage</w:t>
      </w:r>
      <w:proofErr w:type="spellEnd"/>
      <w:r w:rsidRPr="00416B5D">
        <w:rPr>
          <w:rFonts w:ascii="Courier New" w:hAnsi="Courier New" w:cs="Courier New"/>
          <w:sz w:val="18"/>
          <w:lang w:val="en-US"/>
        </w:rPr>
        <w:t>) {</w:t>
      </w:r>
      <w:r w:rsidRPr="00416B5D">
        <w:rPr>
          <w:rFonts w:ascii="Courier New" w:hAnsi="Courier New" w:cs="Courier New"/>
          <w:sz w:val="18"/>
          <w:lang w:val="en-US"/>
        </w:rPr>
        <w:br/>
        <w:t xml:space="preserve">                </w:t>
      </w:r>
      <w:proofErr w:type="spellStart"/>
      <w:r w:rsidRPr="00416B5D">
        <w:rPr>
          <w:rFonts w:ascii="Courier New" w:hAnsi="Courier New" w:cs="Courier New"/>
          <w:sz w:val="18"/>
          <w:lang w:val="en-US"/>
        </w:rPr>
        <w:t>TextMessage</w:t>
      </w:r>
      <w:proofErr w:type="spellEnd"/>
      <w:r w:rsidRPr="00416B5D">
        <w:rPr>
          <w:rFonts w:ascii="Courier New" w:hAnsi="Courier New" w:cs="Courier New"/>
          <w:sz w:val="18"/>
          <w:lang w:val="en-US"/>
        </w:rPr>
        <w:t xml:space="preserve"> msg = (</w:t>
      </w:r>
      <w:proofErr w:type="spellStart"/>
      <w:r w:rsidRPr="00416B5D">
        <w:rPr>
          <w:rFonts w:ascii="Courier New" w:hAnsi="Courier New" w:cs="Courier New"/>
          <w:sz w:val="18"/>
          <w:lang w:val="en-US"/>
        </w:rPr>
        <w:t>TextMessage</w:t>
      </w:r>
      <w:proofErr w:type="spellEnd"/>
      <w:r w:rsidRPr="00416B5D">
        <w:rPr>
          <w:rFonts w:ascii="Courier New" w:hAnsi="Courier New" w:cs="Courier New"/>
          <w:sz w:val="18"/>
          <w:lang w:val="en-US"/>
        </w:rPr>
        <w:t>) message;</w:t>
      </w:r>
      <w:r w:rsidRPr="00416B5D">
        <w:rPr>
          <w:rFonts w:ascii="Courier New" w:hAnsi="Courier New" w:cs="Courier New"/>
          <w:sz w:val="18"/>
          <w:lang w:val="en-US"/>
        </w:rPr>
        <w:br/>
        <w:t xml:space="preserve">                String id = </w:t>
      </w:r>
      <w:proofErr w:type="spellStart"/>
      <w:r w:rsidRPr="00416B5D">
        <w:rPr>
          <w:rFonts w:ascii="Courier New" w:hAnsi="Courier New" w:cs="Courier New"/>
          <w:sz w:val="18"/>
          <w:lang w:val="en-US"/>
        </w:rPr>
        <w:t>msg.getText</w:t>
      </w:r>
      <w:proofErr w:type="spellEnd"/>
      <w:r w:rsidRPr="00416B5D">
        <w:rPr>
          <w:rFonts w:ascii="Courier New" w:hAnsi="Courier New" w:cs="Courier New"/>
          <w:sz w:val="18"/>
          <w:lang w:val="en-US"/>
        </w:rPr>
        <w:t>();</w:t>
      </w:r>
      <w:r w:rsidRPr="00416B5D">
        <w:rPr>
          <w:rFonts w:ascii="Courier New" w:hAnsi="Courier New" w:cs="Courier New"/>
          <w:sz w:val="18"/>
          <w:lang w:val="en-US"/>
        </w:rPr>
        <w:br/>
        <w:t xml:space="preserve">                if (id != null)</w:t>
      </w:r>
      <w:r w:rsidRPr="00416B5D">
        <w:rPr>
          <w:rFonts w:ascii="Courier New" w:hAnsi="Courier New" w:cs="Courier New"/>
          <w:sz w:val="18"/>
          <w:lang w:val="en-US"/>
        </w:rPr>
        <w:br/>
        <w:t xml:space="preserve">                    </w:t>
      </w:r>
      <w:proofErr w:type="spellStart"/>
      <w:r w:rsidRPr="00416B5D">
        <w:rPr>
          <w:rFonts w:ascii="Courier New" w:hAnsi="Courier New" w:cs="Courier New"/>
          <w:sz w:val="18"/>
          <w:lang w:val="en-US"/>
        </w:rPr>
        <w:t>dao.deleteItem</w:t>
      </w:r>
      <w:proofErr w:type="spellEnd"/>
      <w:r w:rsidRPr="00416B5D">
        <w:rPr>
          <w:rFonts w:ascii="Courier New" w:hAnsi="Courier New" w:cs="Courier New"/>
          <w:sz w:val="18"/>
          <w:lang w:val="en-US"/>
        </w:rPr>
        <w:t>(id);</w:t>
      </w:r>
      <w:r w:rsidRPr="00416B5D">
        <w:rPr>
          <w:rFonts w:ascii="Courier New" w:hAnsi="Courier New" w:cs="Courier New"/>
          <w:sz w:val="18"/>
          <w:lang w:val="en-US"/>
        </w:rPr>
        <w:br/>
        <w:t xml:space="preserve">                </w:t>
      </w:r>
      <w:proofErr w:type="spellStart"/>
      <w:r w:rsidRPr="00416B5D">
        <w:rPr>
          <w:rFonts w:ascii="Courier New" w:hAnsi="Courier New" w:cs="Courier New"/>
          <w:sz w:val="18"/>
          <w:lang w:val="en-US"/>
        </w:rPr>
        <w:t>message.acknowledge</w:t>
      </w:r>
      <w:proofErr w:type="spellEnd"/>
      <w:r w:rsidRPr="00416B5D">
        <w:rPr>
          <w:rFonts w:ascii="Courier New" w:hAnsi="Courier New" w:cs="Courier New"/>
          <w:sz w:val="18"/>
          <w:lang w:val="en-US"/>
        </w:rPr>
        <w:t>();</w:t>
      </w:r>
      <w:r w:rsidRPr="00416B5D">
        <w:rPr>
          <w:rFonts w:ascii="Courier New" w:hAnsi="Courier New" w:cs="Courier New"/>
          <w:sz w:val="18"/>
          <w:lang w:val="en-US"/>
        </w:rPr>
        <w:br/>
        <w:t xml:space="preserve">            }</w:t>
      </w:r>
      <w:r w:rsidRPr="00416B5D">
        <w:rPr>
          <w:rFonts w:ascii="Courier New" w:hAnsi="Courier New" w:cs="Courier New"/>
          <w:sz w:val="18"/>
          <w:lang w:val="en-US"/>
        </w:rPr>
        <w:br/>
        <w:t xml:space="preserve">        } catch (</w:t>
      </w:r>
      <w:proofErr w:type="spellStart"/>
      <w:r w:rsidRPr="00416B5D">
        <w:rPr>
          <w:rFonts w:ascii="Courier New" w:hAnsi="Courier New" w:cs="Courier New"/>
          <w:sz w:val="18"/>
          <w:lang w:val="en-US"/>
        </w:rPr>
        <w:t>JMSException</w:t>
      </w:r>
      <w:proofErr w:type="spellEnd"/>
      <w:r w:rsidRPr="00416B5D">
        <w:rPr>
          <w:rFonts w:ascii="Courier New" w:hAnsi="Courier New" w:cs="Courier New"/>
          <w:sz w:val="18"/>
          <w:lang w:val="en-US"/>
        </w:rPr>
        <w:t xml:space="preserve"> e) {</w:t>
      </w:r>
      <w:r w:rsidRPr="00416B5D">
        <w:rPr>
          <w:rFonts w:ascii="Courier New" w:hAnsi="Courier New" w:cs="Courier New"/>
          <w:sz w:val="18"/>
          <w:lang w:val="en-US"/>
        </w:rPr>
        <w:br/>
        <w:t xml:space="preserve">            </w:t>
      </w:r>
      <w:proofErr w:type="spellStart"/>
      <w:r w:rsidRPr="00416B5D">
        <w:rPr>
          <w:rFonts w:ascii="Courier New" w:hAnsi="Courier New" w:cs="Courier New"/>
          <w:sz w:val="18"/>
          <w:lang w:val="en-US"/>
        </w:rPr>
        <w:t>e.printStackTrace</w:t>
      </w:r>
      <w:proofErr w:type="spellEnd"/>
      <w:r w:rsidRPr="00416B5D">
        <w:rPr>
          <w:rFonts w:ascii="Courier New" w:hAnsi="Courier New" w:cs="Courier New"/>
          <w:sz w:val="18"/>
          <w:lang w:val="en-US"/>
        </w:rPr>
        <w:t>();</w:t>
      </w:r>
      <w:r w:rsidRPr="00416B5D">
        <w:rPr>
          <w:rFonts w:ascii="Courier New" w:hAnsi="Courier New" w:cs="Courier New"/>
          <w:sz w:val="18"/>
          <w:lang w:val="en-US"/>
        </w:rPr>
        <w:br/>
        <w:t xml:space="preserve">            </w:t>
      </w:r>
      <w:proofErr w:type="spellStart"/>
      <w:r w:rsidRPr="00416B5D">
        <w:rPr>
          <w:rFonts w:ascii="Courier New" w:hAnsi="Courier New" w:cs="Courier New"/>
          <w:sz w:val="18"/>
          <w:lang w:val="en-US"/>
        </w:rPr>
        <w:t>mdc.setRollbackOnly</w:t>
      </w:r>
      <w:proofErr w:type="spellEnd"/>
      <w:r w:rsidRPr="00416B5D">
        <w:rPr>
          <w:rFonts w:ascii="Courier New" w:hAnsi="Courier New" w:cs="Courier New"/>
          <w:sz w:val="18"/>
          <w:lang w:val="en-US"/>
        </w:rPr>
        <w:t>();</w:t>
      </w:r>
      <w:r w:rsidRPr="00416B5D">
        <w:rPr>
          <w:rFonts w:ascii="Courier New" w:hAnsi="Courier New" w:cs="Courier New"/>
          <w:sz w:val="18"/>
          <w:lang w:val="en-US"/>
        </w:rPr>
        <w:br/>
        <w:t xml:space="preserve">        } catch (Throwable </w:t>
      </w:r>
      <w:proofErr w:type="spellStart"/>
      <w:r w:rsidRPr="00416B5D">
        <w:rPr>
          <w:rFonts w:ascii="Courier New" w:hAnsi="Courier New" w:cs="Courier New"/>
          <w:sz w:val="18"/>
          <w:lang w:val="en-US"/>
        </w:rPr>
        <w:t>te</w:t>
      </w:r>
      <w:proofErr w:type="spellEnd"/>
      <w:r w:rsidRPr="00416B5D">
        <w:rPr>
          <w:rFonts w:ascii="Courier New" w:hAnsi="Courier New" w:cs="Courier New"/>
          <w:sz w:val="18"/>
          <w:lang w:val="en-US"/>
        </w:rPr>
        <w:t>) {</w:t>
      </w:r>
      <w:r w:rsidRPr="00416B5D">
        <w:rPr>
          <w:rFonts w:ascii="Courier New" w:hAnsi="Courier New" w:cs="Courier New"/>
          <w:sz w:val="18"/>
          <w:lang w:val="en-US"/>
        </w:rPr>
        <w:br/>
        <w:t xml:space="preserve">            </w:t>
      </w:r>
      <w:proofErr w:type="spellStart"/>
      <w:r w:rsidRPr="00416B5D">
        <w:rPr>
          <w:rFonts w:ascii="Courier New" w:hAnsi="Courier New" w:cs="Courier New"/>
          <w:sz w:val="18"/>
          <w:lang w:val="en-US"/>
        </w:rPr>
        <w:t>te.printStackTrace</w:t>
      </w:r>
      <w:proofErr w:type="spellEnd"/>
      <w:r w:rsidRPr="00416B5D">
        <w:rPr>
          <w:rFonts w:ascii="Courier New" w:hAnsi="Courier New" w:cs="Courier New"/>
          <w:sz w:val="18"/>
          <w:lang w:val="en-US"/>
        </w:rPr>
        <w:t>();</w:t>
      </w:r>
      <w:r w:rsidRPr="00416B5D">
        <w:rPr>
          <w:rFonts w:ascii="Courier New" w:hAnsi="Courier New" w:cs="Courier New"/>
          <w:sz w:val="18"/>
          <w:lang w:val="en-US"/>
        </w:rPr>
        <w:br/>
        <w:t xml:space="preserve">        }</w:t>
      </w:r>
      <w:r w:rsidRPr="00416B5D">
        <w:rPr>
          <w:rFonts w:ascii="Courier New" w:hAnsi="Courier New" w:cs="Courier New"/>
          <w:sz w:val="18"/>
          <w:lang w:val="en-US"/>
        </w:rPr>
        <w:br/>
        <w:t xml:space="preserve">    }</w:t>
      </w:r>
      <w:r w:rsidRPr="00416B5D">
        <w:rPr>
          <w:rFonts w:ascii="Courier New" w:hAnsi="Courier New" w:cs="Courier New"/>
          <w:sz w:val="18"/>
          <w:lang w:val="en-US"/>
        </w:rPr>
        <w:br/>
        <w:t>}</w:t>
      </w:r>
    </w:p>
    <w:p w14:paraId="4F3741B2" w14:textId="704E44EE" w:rsidR="00477058" w:rsidRDefault="00477058" w:rsidP="00477058">
      <w:pPr>
        <w:rPr>
          <w:lang w:val="en-US"/>
        </w:rPr>
      </w:pPr>
    </w:p>
    <w:p w14:paraId="05B758AC" w14:textId="65D17BD9" w:rsidR="00DD052A" w:rsidRDefault="00DD052A" w:rsidP="00477058">
      <w:pPr>
        <w:rPr>
          <w:lang w:val="en-US"/>
        </w:rPr>
      </w:pPr>
    </w:p>
    <w:p w14:paraId="30892AF8" w14:textId="77777777" w:rsidR="00DD052A" w:rsidRDefault="00DD052A" w:rsidP="00477058">
      <w:pPr>
        <w:rPr>
          <w:lang w:val="en-US"/>
        </w:rPr>
      </w:pPr>
    </w:p>
    <w:p w14:paraId="4D60DF5E" w14:textId="1865FB62" w:rsidR="00E17263" w:rsidRPr="00416B5D" w:rsidRDefault="00E17263" w:rsidP="00477058">
      <w:pPr>
        <w:rPr>
          <w:lang w:val="en-US"/>
        </w:rPr>
      </w:pPr>
      <w:r>
        <w:rPr>
          <w:color w:val="FF0000"/>
        </w:rPr>
        <w:t>KONFIGURACJA SERWERA</w:t>
      </w:r>
    </w:p>
    <w:p w14:paraId="230506AD" w14:textId="3EDD193B" w:rsidR="00C22988" w:rsidRDefault="00C22988" w:rsidP="00C22988">
      <w:pPr>
        <w:pStyle w:val="NrNagwek2"/>
      </w:pPr>
      <w:bookmarkStart w:id="58" w:name="_Toc518977401"/>
      <w:bookmarkEnd w:id="57"/>
      <w:r>
        <w:t>Bezpieczeństwo</w:t>
      </w:r>
      <w:bookmarkEnd w:id="58"/>
    </w:p>
    <w:p w14:paraId="431DC8AC" w14:textId="35371B02" w:rsidR="00CF138D" w:rsidRDefault="007D3A93" w:rsidP="00CF138D">
      <w:pPr>
        <w:pStyle w:val="Tekstwiodcy"/>
      </w:pPr>
      <w:r w:rsidRPr="00086B55">
        <w:t>W zrealizowanym projekcie wielowarstwowej rozproszonej aplikacji internetow</w:t>
      </w:r>
      <w:r w:rsidR="00086B55" w:rsidRPr="00086B55">
        <w:t xml:space="preserve">ej nie był kładziony nacisk na bezpieczeństwo jeśli chodzi o logowanie do systemu czy przechowywanie danych użytkowników. Skupiono się na zapewnieniu, że w przypadku nagłej awarii w jednym z oddziałów przedsiębiorstwa handlowego system nadal będzie funkcjonował. Ten poziom bezpieczeństwa w głównej mierze zapewnia użycie technologii JMS i synchronizacji lokalnych baz danych. </w:t>
      </w:r>
    </w:p>
    <w:p w14:paraId="1E13E575" w14:textId="534D8DB3" w:rsidR="00086B55" w:rsidRDefault="00086B55" w:rsidP="00CF138D">
      <w:pPr>
        <w:pStyle w:val="Tekstwiodcy"/>
      </w:pPr>
      <w:r>
        <w:t xml:space="preserve">Gdy dojdzie do awarii w jednym z oddziałów sklepu, pozostałe oddziały nadal są w stanie się ze sobą komunikować i wymieniać informacjami. Pozwala to też na ewentualne rozszerzenie systemu o kolejne oddziały, bo nie są one od siebie zależne. Gdy system danego oddziału zostanie naprawiony – wszystkie wiadomości, które w międzyczasie zostały rozesłane nadal do niego trafią. Jest to zasługa użycia trwałej subskrypcji (durable). </w:t>
      </w:r>
    </w:p>
    <w:p w14:paraId="6141E75D" w14:textId="6A5057FE" w:rsidR="00086B55" w:rsidRPr="00043ABE" w:rsidRDefault="00086B55" w:rsidP="00CF138D">
      <w:pPr>
        <w:pStyle w:val="Tekstwiodcy"/>
        <w:rPr>
          <w:color w:val="FF0000"/>
        </w:rPr>
      </w:pPr>
      <w:r w:rsidRPr="00043ABE">
        <w:rPr>
          <w:color w:val="FF0000"/>
        </w:rPr>
        <w:lastRenderedPageBreak/>
        <w:t>CZYM JEST DURABLE</w:t>
      </w:r>
    </w:p>
    <w:p w14:paraId="274CA1BD" w14:textId="6D4EFF69" w:rsidR="00086B55" w:rsidRDefault="00086B55" w:rsidP="00086B55">
      <w:pPr>
        <w:pStyle w:val="Tekstwiodcy"/>
        <w:ind w:firstLine="0"/>
      </w:pPr>
      <w:r>
        <w:t xml:space="preserve">Wiadomość jest wysyłana do subskrybenta do czasu, aż ten poinformuje serwer o jej otrzymaniu. Odpowiada za to właściwość Acknowledgment (potwierdzenie). Informacja potwierdzająca może być wysyłana automatycznie na koniec przetwarzania, lub, jeśli użytkownik tego wymaga, manualnie w miejscu wyznaczonym przez programistę. W przypadku przedstawianego tu systemu użyte zostały explicite potwierdzenia przetworzenia wiadomości. Dzięki temu jeśli pojawi się jakiś problem podczas przetwarzania, lub </w:t>
      </w:r>
      <w:r w:rsidR="00043ABE">
        <w:t>wystąpi awaria systemu – wiadomość nie przepadnie i zostanie przetworzona po ustabilizowaniu się sytuacji w oddziale sklepu.</w:t>
      </w:r>
    </w:p>
    <w:p w14:paraId="7BC162C4" w14:textId="657220F7" w:rsidR="00043ABE" w:rsidRPr="00043ABE" w:rsidRDefault="00043ABE" w:rsidP="00086B55">
      <w:pPr>
        <w:pStyle w:val="Tekstwiodcy"/>
        <w:ind w:firstLine="0"/>
        <w:rPr>
          <w:color w:val="FF0000"/>
        </w:rPr>
      </w:pPr>
      <w:r w:rsidRPr="00043ABE">
        <w:rPr>
          <w:color w:val="FF0000"/>
        </w:rPr>
        <w:t>KAWAŁEK KODU Z ACKNOWLEDGMENTEM</w:t>
      </w:r>
    </w:p>
    <w:p w14:paraId="38BEF130" w14:textId="2E40C2B9" w:rsidR="007F3682" w:rsidRDefault="007F3682" w:rsidP="007F3682">
      <w:pPr>
        <w:pStyle w:val="Tekstwiodcy"/>
        <w:ind w:firstLine="0"/>
        <w:rPr>
          <w:color w:val="FF0000"/>
        </w:rPr>
      </w:pPr>
    </w:p>
    <w:p w14:paraId="057AF380" w14:textId="2612E210" w:rsidR="007F3682" w:rsidRDefault="007F3682" w:rsidP="007F3682">
      <w:pPr>
        <w:pStyle w:val="Tekstwiodcy"/>
        <w:ind w:firstLine="0"/>
        <w:rPr>
          <w:color w:val="FF0000"/>
        </w:rPr>
      </w:pPr>
    </w:p>
    <w:p w14:paraId="3D7735FC" w14:textId="0495B680" w:rsidR="007F3682" w:rsidRDefault="007F3682" w:rsidP="007F3682">
      <w:pPr>
        <w:pStyle w:val="Tekstwiodcy"/>
        <w:ind w:firstLine="0"/>
        <w:rPr>
          <w:color w:val="FF0000"/>
        </w:rPr>
      </w:pPr>
    </w:p>
    <w:p w14:paraId="7E870392" w14:textId="6F29046E" w:rsidR="007F3682" w:rsidRDefault="007F3682" w:rsidP="007F3682">
      <w:pPr>
        <w:pStyle w:val="Tekstwiodcy"/>
        <w:ind w:firstLine="0"/>
        <w:rPr>
          <w:color w:val="FF0000"/>
        </w:rPr>
      </w:pPr>
    </w:p>
    <w:p w14:paraId="139BDB90" w14:textId="01058D90" w:rsidR="007F3682" w:rsidRDefault="007F3682" w:rsidP="007F3682">
      <w:pPr>
        <w:pStyle w:val="Tekstwiodcy"/>
        <w:ind w:firstLine="0"/>
        <w:rPr>
          <w:color w:val="FF0000"/>
        </w:rPr>
      </w:pPr>
    </w:p>
    <w:p w14:paraId="4D1480A3" w14:textId="18E2A62E" w:rsidR="007F3682" w:rsidRDefault="007F3682" w:rsidP="007F3682">
      <w:pPr>
        <w:pStyle w:val="Tekstwiodcy"/>
        <w:ind w:firstLine="0"/>
        <w:rPr>
          <w:color w:val="FF0000"/>
        </w:rPr>
      </w:pPr>
    </w:p>
    <w:p w14:paraId="4A0DEFDA" w14:textId="13B7606E" w:rsidR="00621BA2" w:rsidRDefault="00621BA2" w:rsidP="007F3682">
      <w:pPr>
        <w:pStyle w:val="Tekstwiodcy"/>
        <w:ind w:firstLine="0"/>
        <w:rPr>
          <w:color w:val="FF0000"/>
        </w:rPr>
      </w:pPr>
    </w:p>
    <w:p w14:paraId="7CFB1474" w14:textId="474CA4B2" w:rsidR="00621BA2" w:rsidRDefault="00621BA2" w:rsidP="007F3682">
      <w:pPr>
        <w:pStyle w:val="Tekstwiodcy"/>
        <w:ind w:firstLine="0"/>
        <w:rPr>
          <w:color w:val="FF0000"/>
        </w:rPr>
      </w:pPr>
    </w:p>
    <w:p w14:paraId="6257128F" w14:textId="416FE63E" w:rsidR="00621BA2" w:rsidRDefault="00621BA2" w:rsidP="007F3682">
      <w:pPr>
        <w:pStyle w:val="Tekstwiodcy"/>
        <w:ind w:firstLine="0"/>
        <w:rPr>
          <w:color w:val="FF0000"/>
        </w:rPr>
      </w:pPr>
    </w:p>
    <w:p w14:paraId="7CE0C0BF" w14:textId="554F52A0" w:rsidR="00621BA2" w:rsidRDefault="00621BA2" w:rsidP="007F3682">
      <w:pPr>
        <w:pStyle w:val="Tekstwiodcy"/>
        <w:ind w:firstLine="0"/>
        <w:rPr>
          <w:color w:val="FF0000"/>
        </w:rPr>
      </w:pPr>
    </w:p>
    <w:p w14:paraId="5F21AC0D" w14:textId="29D24617" w:rsidR="00621BA2" w:rsidRDefault="00621BA2" w:rsidP="007F3682">
      <w:pPr>
        <w:pStyle w:val="Tekstwiodcy"/>
        <w:ind w:firstLine="0"/>
        <w:rPr>
          <w:color w:val="FF0000"/>
        </w:rPr>
      </w:pPr>
    </w:p>
    <w:p w14:paraId="02D7B242" w14:textId="27DE2F8C" w:rsidR="00621BA2" w:rsidRDefault="00621BA2" w:rsidP="007F3682">
      <w:pPr>
        <w:pStyle w:val="Tekstwiodcy"/>
        <w:ind w:firstLine="0"/>
        <w:rPr>
          <w:color w:val="FF0000"/>
        </w:rPr>
      </w:pPr>
    </w:p>
    <w:p w14:paraId="11D2CFBA" w14:textId="5F77D016" w:rsidR="00621BA2" w:rsidRDefault="00621BA2" w:rsidP="007F3682">
      <w:pPr>
        <w:pStyle w:val="Tekstwiodcy"/>
        <w:ind w:firstLine="0"/>
        <w:rPr>
          <w:color w:val="FF0000"/>
        </w:rPr>
      </w:pPr>
    </w:p>
    <w:p w14:paraId="1276BAB4" w14:textId="6FE555A4" w:rsidR="00621BA2" w:rsidRDefault="00621BA2" w:rsidP="007F3682">
      <w:pPr>
        <w:pStyle w:val="Tekstwiodcy"/>
        <w:ind w:firstLine="0"/>
        <w:rPr>
          <w:color w:val="FF0000"/>
        </w:rPr>
      </w:pPr>
    </w:p>
    <w:p w14:paraId="4C137501" w14:textId="217C8E18" w:rsidR="00621BA2" w:rsidRDefault="00621BA2" w:rsidP="007F3682">
      <w:pPr>
        <w:pStyle w:val="Tekstwiodcy"/>
        <w:ind w:firstLine="0"/>
        <w:rPr>
          <w:color w:val="FF0000"/>
        </w:rPr>
      </w:pPr>
    </w:p>
    <w:p w14:paraId="4263E352" w14:textId="0D1487E6" w:rsidR="00621BA2" w:rsidRDefault="00621BA2" w:rsidP="007F3682">
      <w:pPr>
        <w:pStyle w:val="Tekstwiodcy"/>
        <w:ind w:firstLine="0"/>
        <w:rPr>
          <w:color w:val="FF0000"/>
        </w:rPr>
      </w:pPr>
    </w:p>
    <w:p w14:paraId="67AE447D" w14:textId="77777777" w:rsidR="00621BA2" w:rsidRDefault="00621BA2" w:rsidP="007F3682">
      <w:pPr>
        <w:pStyle w:val="Tekstwiodcy"/>
        <w:ind w:firstLine="0"/>
        <w:rPr>
          <w:color w:val="FF0000"/>
        </w:rPr>
      </w:pPr>
      <w:bookmarkStart w:id="59" w:name="_GoBack"/>
      <w:bookmarkEnd w:id="59"/>
    </w:p>
    <w:p w14:paraId="39934CB0" w14:textId="71C5CED5" w:rsidR="007F3682" w:rsidRDefault="007F3682" w:rsidP="007F3682">
      <w:pPr>
        <w:pStyle w:val="Tekstwiodcy"/>
        <w:ind w:firstLine="0"/>
        <w:rPr>
          <w:color w:val="FF0000"/>
        </w:rPr>
      </w:pPr>
    </w:p>
    <w:p w14:paraId="4C9CB7B1" w14:textId="77777777" w:rsidR="007F3682" w:rsidRPr="00CF138D" w:rsidRDefault="007F3682" w:rsidP="007F3682">
      <w:pPr>
        <w:pStyle w:val="Tekstwiodcy"/>
        <w:ind w:firstLine="0"/>
        <w:rPr>
          <w:color w:val="FF0000"/>
        </w:rPr>
      </w:pPr>
    </w:p>
    <w:p w14:paraId="12DDD213" w14:textId="447F49FD" w:rsidR="0059203F" w:rsidRDefault="0059203F" w:rsidP="0059203F">
      <w:pPr>
        <w:pStyle w:val="NrNagwek1"/>
      </w:pPr>
      <w:bookmarkStart w:id="60" w:name="_Toc518977402"/>
      <w:r>
        <w:lastRenderedPageBreak/>
        <w:t>Pomiary wydajności i analiza wyników</w:t>
      </w:r>
      <w:bookmarkEnd w:id="60"/>
    </w:p>
    <w:p w14:paraId="448194D8" w14:textId="77777777" w:rsidR="003D0276" w:rsidRPr="00172728" w:rsidRDefault="003D0276" w:rsidP="002511B9">
      <w:pPr>
        <w:pStyle w:val="Tekstwiodcy"/>
        <w:rPr>
          <w:color w:val="FF0000"/>
        </w:rPr>
      </w:pPr>
      <w:r w:rsidRPr="00172728">
        <w:rPr>
          <w:color w:val="FF0000"/>
        </w:rPr>
        <w:t xml:space="preserve">Do przetestowania: </w:t>
      </w:r>
    </w:p>
    <w:p w14:paraId="62463BC9" w14:textId="31D92543" w:rsidR="00436674" w:rsidRPr="00172728" w:rsidRDefault="003D0276" w:rsidP="002511B9">
      <w:pPr>
        <w:pStyle w:val="Tekstwiodcy"/>
        <w:rPr>
          <w:color w:val="FF0000"/>
        </w:rPr>
      </w:pPr>
      <w:r w:rsidRPr="00172728">
        <w:rPr>
          <w:color w:val="FF0000"/>
        </w:rPr>
        <w:t>- czas dodania/edycji nowego elementu do bazy danych za pomocą synchronizacji JMSowej i połączenia z centralną bazą danych.</w:t>
      </w:r>
    </w:p>
    <w:p w14:paraId="72773E19" w14:textId="67362C97" w:rsidR="003D0276" w:rsidRPr="00172728" w:rsidRDefault="003D0276" w:rsidP="002511B9">
      <w:pPr>
        <w:pStyle w:val="Tekstwiodcy"/>
        <w:rPr>
          <w:color w:val="FF0000"/>
        </w:rPr>
      </w:pPr>
      <w:r w:rsidRPr="00172728">
        <w:rPr>
          <w:color w:val="FF0000"/>
        </w:rPr>
        <w:t>- czas wylistowania wszystkich przedmiotów z lokalną bazą synchronizowaną JMSami i centralną bazą danych</w:t>
      </w:r>
    </w:p>
    <w:p w14:paraId="62D0D15B" w14:textId="7983F504" w:rsidR="00C22988" w:rsidRDefault="00C22988" w:rsidP="00C22988">
      <w:pPr>
        <w:pStyle w:val="NrNagwek2"/>
      </w:pPr>
      <w:bookmarkStart w:id="61" w:name="_Toc518977403"/>
      <w:r>
        <w:t>Użyte metryki</w:t>
      </w:r>
      <w:bookmarkEnd w:id="61"/>
    </w:p>
    <w:p w14:paraId="565B8945" w14:textId="1B1E6CAC" w:rsidR="00CF138D" w:rsidRPr="00CF138D" w:rsidRDefault="00CF138D" w:rsidP="00CF138D">
      <w:pPr>
        <w:pStyle w:val="Tekstwiodcy"/>
        <w:rPr>
          <w:color w:val="FF0000"/>
        </w:rPr>
      </w:pPr>
      <w:r>
        <w:rPr>
          <w:color w:val="FF0000"/>
        </w:rPr>
        <w:t>JMeter, opis wybranych metryk</w:t>
      </w:r>
      <w:r w:rsidRPr="00CF138D">
        <w:rPr>
          <w:color w:val="FF0000"/>
        </w:rPr>
        <w:t>:</w:t>
      </w:r>
    </w:p>
    <w:p w14:paraId="7FFC8192" w14:textId="02898BE1" w:rsidR="00C22988" w:rsidRDefault="00C22988" w:rsidP="00C22988">
      <w:pPr>
        <w:pStyle w:val="NrNagwek2"/>
      </w:pPr>
      <w:bookmarkStart w:id="62" w:name="_Toc518977404"/>
      <w:r>
        <w:t>Środowiska testowe</w:t>
      </w:r>
      <w:bookmarkEnd w:id="62"/>
    </w:p>
    <w:p w14:paraId="71C7F394" w14:textId="5462387E" w:rsidR="00CF138D" w:rsidRPr="00CF138D" w:rsidRDefault="00CF138D" w:rsidP="00CF138D">
      <w:pPr>
        <w:pStyle w:val="Tekstwiodcy"/>
        <w:rPr>
          <w:color w:val="FF0000"/>
        </w:rPr>
      </w:pPr>
      <w:r>
        <w:rPr>
          <w:color w:val="FF0000"/>
        </w:rPr>
        <w:t>Dwa środowiska – aplikacja opisywana w pracy + aplikacja z centralną bazą danych</w:t>
      </w:r>
      <w:r w:rsidRPr="00CF138D">
        <w:rPr>
          <w:color w:val="FF0000"/>
        </w:rPr>
        <w:t>:</w:t>
      </w:r>
    </w:p>
    <w:p w14:paraId="1503C55D" w14:textId="2FA22916" w:rsidR="00C22988" w:rsidRDefault="00C22988" w:rsidP="00C22988">
      <w:pPr>
        <w:pStyle w:val="NrNagwek2"/>
      </w:pPr>
      <w:bookmarkStart w:id="63" w:name="_Toc518977405"/>
      <w:r>
        <w:t>Otrzymane wyniki</w:t>
      </w:r>
      <w:bookmarkEnd w:id="63"/>
    </w:p>
    <w:p w14:paraId="7B0EFBD8" w14:textId="4A7ADC60" w:rsidR="00CF138D" w:rsidRPr="00CF138D" w:rsidRDefault="00CF138D" w:rsidP="00CF138D">
      <w:pPr>
        <w:pStyle w:val="Tekstwiodcy"/>
        <w:rPr>
          <w:color w:val="FF0000"/>
        </w:rPr>
      </w:pPr>
      <w:r>
        <w:rPr>
          <w:color w:val="FF0000"/>
        </w:rPr>
        <w:t>TODO</w:t>
      </w:r>
      <w:r w:rsidRPr="00CF138D">
        <w:rPr>
          <w:color w:val="FF0000"/>
        </w:rPr>
        <w:t>:</w:t>
      </w:r>
    </w:p>
    <w:p w14:paraId="4CB7360F" w14:textId="16A9B3E3" w:rsidR="00C22988" w:rsidRDefault="00C22988" w:rsidP="00C22988">
      <w:pPr>
        <w:pStyle w:val="NrNagwek2"/>
      </w:pPr>
      <w:bookmarkStart w:id="64" w:name="_Toc518977406"/>
      <w:r>
        <w:t>Analiza wyników</w:t>
      </w:r>
      <w:bookmarkEnd w:id="64"/>
    </w:p>
    <w:p w14:paraId="76D8F9DA" w14:textId="73FC7626" w:rsidR="00D53EC3" w:rsidRDefault="00CF138D" w:rsidP="00CF138D">
      <w:pPr>
        <w:pStyle w:val="Tekstwiodcy"/>
        <w:rPr>
          <w:color w:val="FF0000"/>
        </w:rPr>
      </w:pPr>
      <w:r>
        <w:rPr>
          <w:color w:val="FF0000"/>
        </w:rPr>
        <w:t>TODO</w:t>
      </w:r>
      <w:r w:rsidRPr="00CF138D">
        <w:rPr>
          <w:color w:val="FF0000"/>
        </w:rPr>
        <w:t>:</w:t>
      </w:r>
    </w:p>
    <w:p w14:paraId="374D7AA7" w14:textId="7ABEEAD1" w:rsidR="007F3682" w:rsidRDefault="007F3682" w:rsidP="007F3682">
      <w:pPr>
        <w:pStyle w:val="Tekstwiodcy"/>
        <w:ind w:firstLine="0"/>
        <w:rPr>
          <w:color w:val="FF0000"/>
        </w:rPr>
      </w:pPr>
    </w:p>
    <w:p w14:paraId="09433D94" w14:textId="6FC0F391" w:rsidR="007F3682" w:rsidRDefault="007F3682" w:rsidP="007F3682">
      <w:pPr>
        <w:pStyle w:val="Tekstwiodcy"/>
        <w:ind w:firstLine="0"/>
        <w:rPr>
          <w:color w:val="FF0000"/>
        </w:rPr>
      </w:pPr>
    </w:p>
    <w:p w14:paraId="584D03C0" w14:textId="79C52F5E" w:rsidR="007F3682" w:rsidRDefault="007F3682" w:rsidP="007F3682">
      <w:pPr>
        <w:pStyle w:val="Tekstwiodcy"/>
        <w:ind w:firstLine="0"/>
        <w:rPr>
          <w:color w:val="FF0000"/>
        </w:rPr>
      </w:pPr>
    </w:p>
    <w:p w14:paraId="1CB72C6D" w14:textId="409BAFD9" w:rsidR="007F3682" w:rsidRDefault="007F3682" w:rsidP="007F3682">
      <w:pPr>
        <w:pStyle w:val="Tekstwiodcy"/>
        <w:ind w:firstLine="0"/>
        <w:rPr>
          <w:color w:val="FF0000"/>
        </w:rPr>
      </w:pPr>
    </w:p>
    <w:p w14:paraId="2FB60155" w14:textId="4D174F9A" w:rsidR="007F3682" w:rsidRDefault="007F3682" w:rsidP="007F3682">
      <w:pPr>
        <w:pStyle w:val="Tekstwiodcy"/>
        <w:ind w:firstLine="0"/>
        <w:rPr>
          <w:color w:val="FF0000"/>
        </w:rPr>
      </w:pPr>
    </w:p>
    <w:p w14:paraId="5312A70F" w14:textId="5613DD90" w:rsidR="007F3682" w:rsidRPr="00CF138D" w:rsidRDefault="007F3682" w:rsidP="007F3682">
      <w:pPr>
        <w:pStyle w:val="Tekstwiodcy"/>
        <w:ind w:firstLine="0"/>
        <w:rPr>
          <w:color w:val="FF0000"/>
        </w:rPr>
      </w:pPr>
    </w:p>
    <w:p w14:paraId="7CF61DC6" w14:textId="77777777" w:rsidR="00F4267A" w:rsidRDefault="00F4267A" w:rsidP="00F4267A">
      <w:pPr>
        <w:pStyle w:val="NrNagwek1"/>
      </w:pPr>
      <w:bookmarkStart w:id="65" w:name="_Toc518977407"/>
      <w:r w:rsidRPr="00F4267A">
        <w:lastRenderedPageBreak/>
        <w:t>Podsumowanie i wnioski</w:t>
      </w:r>
      <w:bookmarkEnd w:id="65"/>
    </w:p>
    <w:p w14:paraId="08E11F42" w14:textId="5F58B333" w:rsidR="000E0EA4" w:rsidRPr="00F4267A" w:rsidRDefault="00CF138D" w:rsidP="00F4267A">
      <w:pPr>
        <w:pStyle w:val="Tekstwiodcy"/>
        <w:rPr>
          <w:lang w:val="pt-PT"/>
        </w:rPr>
      </w:pPr>
      <w:r>
        <w:rPr>
          <w:color w:val="FF0000"/>
          <w:lang w:val="en-US"/>
        </w:rPr>
        <w:t>TODO:</w:t>
      </w:r>
      <w:r w:rsidR="000E0EA4" w:rsidRPr="00F4267A">
        <w:rPr>
          <w:lang w:val="pt-PT"/>
        </w:rPr>
        <w:br w:type="page"/>
      </w:r>
    </w:p>
    <w:p w14:paraId="3F78D0DD" w14:textId="77777777" w:rsidR="00821E45" w:rsidRPr="00427D5A" w:rsidRDefault="000E0EA4" w:rsidP="000E0EA4">
      <w:pPr>
        <w:pStyle w:val="Heading1"/>
        <w:rPr>
          <w:lang w:val="sv-SE"/>
        </w:rPr>
      </w:pPr>
      <w:bookmarkStart w:id="66" w:name="_Toc518977408"/>
      <w:r w:rsidRPr="00427D5A">
        <w:rPr>
          <w:lang w:val="sv-SE"/>
        </w:rPr>
        <w:lastRenderedPageBreak/>
        <w:t>Literatura</w:t>
      </w:r>
      <w:bookmarkEnd w:id="66"/>
    </w:p>
    <w:p w14:paraId="18F1765E" w14:textId="2F40CC2D" w:rsidR="000230C9" w:rsidRDefault="000230C9" w:rsidP="00D17FC3">
      <w:pPr>
        <w:pStyle w:val="Caption"/>
      </w:pPr>
      <w:r w:rsidRPr="00427D5A">
        <w:rPr>
          <w:lang w:val="sv-SE"/>
        </w:rPr>
        <w:t>[</w:t>
      </w:r>
      <w:r w:rsidR="0071052B" w:rsidRPr="00D17FC3">
        <w:fldChar w:fldCharType="begin"/>
      </w:r>
      <w:r w:rsidRPr="00427D5A">
        <w:rPr>
          <w:lang w:val="sv-SE"/>
        </w:rPr>
        <w:instrText xml:space="preserve"> SEQ [ \* ARABIC </w:instrText>
      </w:r>
      <w:r w:rsidR="0071052B" w:rsidRPr="00D17FC3">
        <w:fldChar w:fldCharType="separate"/>
      </w:r>
      <w:r w:rsidR="00192E7F">
        <w:rPr>
          <w:noProof/>
          <w:lang w:val="sv-SE"/>
        </w:rPr>
        <w:t>1</w:t>
      </w:r>
      <w:r w:rsidR="0071052B" w:rsidRPr="00D17FC3">
        <w:fldChar w:fldCharType="end"/>
      </w:r>
      <w:r w:rsidRPr="00427D5A">
        <w:rPr>
          <w:lang w:val="sv-SE"/>
        </w:rPr>
        <w:t xml:space="preserve">] M. Bickley, C. Slominski. </w:t>
      </w:r>
      <w:r w:rsidRPr="00427D5A">
        <w:rPr>
          <w:lang w:val="en-US"/>
        </w:rPr>
        <w:t xml:space="preserve">A MySQL-based data archiver: preliminary results. </w:t>
      </w:r>
      <w:r w:rsidRPr="00D17FC3">
        <w:t>Proceedings of ICALEPCS07, Paz. 2007. http://www.osti.gov/scitech/servlets/purl/922267 [dostęp dnia 20 czerwca 2015].</w:t>
      </w:r>
    </w:p>
    <w:p w14:paraId="542ABA8F" w14:textId="1B5FF7F3" w:rsidR="00004694" w:rsidRDefault="00004694" w:rsidP="00004694">
      <w:r>
        <w:t xml:space="preserve">[2] </w:t>
      </w:r>
      <w:hyperlink r:id="rId22" w:history="1">
        <w:r w:rsidRPr="0051741F">
          <w:rPr>
            <w:rStyle w:val="Hyperlink"/>
          </w:rPr>
          <w:t>http://www.oracle.com/technetwork/java/javaee/overview-140548.html</w:t>
        </w:r>
      </w:hyperlink>
    </w:p>
    <w:p w14:paraId="4BB7E890" w14:textId="6F155204" w:rsidR="00EC4991" w:rsidRDefault="00EC4991" w:rsidP="00004694">
      <w:r>
        <w:t xml:space="preserve">[3] </w:t>
      </w:r>
      <w:hyperlink r:id="rId23" w:history="1">
        <w:r w:rsidRPr="0051741F">
          <w:rPr>
            <w:rStyle w:val="Hyperlink"/>
          </w:rPr>
          <w:t>https://en.wikipedia.org/wiki/Model%E2%80%93view%E2%80%93controller</w:t>
        </w:r>
      </w:hyperlink>
    </w:p>
    <w:p w14:paraId="0256C3F3" w14:textId="4A249044" w:rsidR="00443E6F" w:rsidRDefault="000230C9" w:rsidP="00004694">
      <w:r w:rsidRPr="00D17FC3">
        <w:t>[</w:t>
      </w:r>
      <w:r w:rsidR="00004694">
        <w:t>3</w:t>
      </w:r>
      <w:r w:rsidRPr="00D17FC3">
        <w:t>] J. Jędrzejczyk, B. Sródka. Segmentacja obrazów metodą drzew decyzyjnych. Raport instytutowy, Politechnika Wrocławska, Wydział Elektroniki, 2007.</w:t>
      </w:r>
    </w:p>
    <w:p w14:paraId="64E69BB2" w14:textId="346B7172" w:rsidR="00137CA4" w:rsidRDefault="0045373E" w:rsidP="00004694">
      <w:hyperlink r:id="rId24" w:history="1">
        <w:r w:rsidR="00137CA4" w:rsidRPr="007B24DB">
          <w:rPr>
            <w:rStyle w:val="Hyperlink"/>
          </w:rPr>
          <w:t>http://wazniak.mimuw.edu.pl/images/1/1e/ZAWWW-2st1.2-w04.tresc-1.0czb.pdf</w:t>
        </w:r>
      </w:hyperlink>
    </w:p>
    <w:p w14:paraId="55A805E9" w14:textId="05A2E0FB" w:rsidR="004C1CC1" w:rsidRPr="004C1CC1" w:rsidRDefault="004C1CC1" w:rsidP="004C1CC1">
      <w:r w:rsidRPr="004C1CC1">
        <w:t>[</w:t>
      </w:r>
      <w:r w:rsidR="00004694">
        <w:t>4</w:t>
      </w:r>
      <w:r w:rsidRPr="004C1CC1">
        <w:t xml:space="preserve">] </w:t>
      </w:r>
      <w:hyperlink r:id="rId25" w:history="1">
        <w:r w:rsidRPr="004C1CC1">
          <w:rPr>
            <w:rStyle w:val="Hyperlink"/>
          </w:rPr>
          <w:t>https://docs.oracle.com/javaee/7/index.html</w:t>
        </w:r>
      </w:hyperlink>
    </w:p>
    <w:p w14:paraId="29F7A42C" w14:textId="77777777" w:rsidR="004C1CC1" w:rsidRPr="004C1CC1" w:rsidRDefault="004C1CC1" w:rsidP="004C1CC1"/>
    <w:p w14:paraId="5EDE6B32" w14:textId="00D3054A" w:rsidR="00443E6F" w:rsidRPr="000A1D41" w:rsidRDefault="00443E6F" w:rsidP="00443E6F">
      <w:pPr>
        <w:rPr>
          <w:sz w:val="22"/>
          <w:szCs w:val="18"/>
        </w:rPr>
      </w:pPr>
    </w:p>
    <w:sectPr w:rsidR="00443E6F" w:rsidRPr="000A1D41" w:rsidSect="002162E7">
      <w:footerReference w:type="default" r:id="rId26"/>
      <w:pgSz w:w="11906" w:h="16838"/>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C10E9" w14:textId="77777777" w:rsidR="00DC02D0" w:rsidRDefault="00DC02D0" w:rsidP="00257721">
      <w:pPr>
        <w:spacing w:line="240" w:lineRule="auto"/>
      </w:pPr>
      <w:r>
        <w:separator/>
      </w:r>
    </w:p>
  </w:endnote>
  <w:endnote w:type="continuationSeparator" w:id="0">
    <w:p w14:paraId="2897257E" w14:textId="77777777" w:rsidR="00DC02D0" w:rsidRDefault="00DC02D0"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A1A26" w14:textId="77777777" w:rsidR="0045373E" w:rsidRDefault="0045373E" w:rsidP="002162E7">
    <w:pPr>
      <w:pStyle w:val="Footer"/>
      <w:jc w:val="right"/>
    </w:pPr>
  </w:p>
  <w:p w14:paraId="73CA0CED" w14:textId="77777777" w:rsidR="0045373E" w:rsidRDefault="004537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633789"/>
      <w:docPartObj>
        <w:docPartGallery w:val="Page Numbers (Bottom of Page)"/>
        <w:docPartUnique/>
      </w:docPartObj>
    </w:sdtPr>
    <w:sdtContent>
      <w:p w14:paraId="36E9C611" w14:textId="313BD2CA" w:rsidR="0045373E" w:rsidRDefault="0045373E">
        <w:pPr>
          <w:pStyle w:val="Footer"/>
          <w:jc w:val="right"/>
        </w:pPr>
        <w:r>
          <w:fldChar w:fldCharType="begin"/>
        </w:r>
        <w:r>
          <w:instrText xml:space="preserve"> PAGE   \* MERGEFORMAT </w:instrText>
        </w:r>
        <w:r>
          <w:fldChar w:fldCharType="separate"/>
        </w:r>
        <w:r>
          <w:rPr>
            <w:noProof/>
          </w:rPr>
          <w:t>24</w:t>
        </w:r>
        <w:r>
          <w:rPr>
            <w:noProof/>
          </w:rPr>
          <w:fldChar w:fldCharType="end"/>
        </w:r>
      </w:p>
    </w:sdtContent>
  </w:sdt>
  <w:p w14:paraId="41604AF3" w14:textId="77777777" w:rsidR="0045373E" w:rsidRDefault="004537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04C26E" w14:textId="77777777" w:rsidR="00DC02D0" w:rsidRDefault="00DC02D0" w:rsidP="00257721">
      <w:pPr>
        <w:spacing w:line="240" w:lineRule="auto"/>
      </w:pPr>
      <w:r>
        <w:separator/>
      </w:r>
    </w:p>
  </w:footnote>
  <w:footnote w:type="continuationSeparator" w:id="0">
    <w:p w14:paraId="2FB6F83D" w14:textId="77777777" w:rsidR="00DC02D0" w:rsidRDefault="00DC02D0"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4667"/>
    <w:multiLevelType w:val="hybridMultilevel"/>
    <w:tmpl w:val="676ACE8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 w15:restartNumberingAfterBreak="0">
    <w:nsid w:val="04BE099B"/>
    <w:multiLevelType w:val="hybridMultilevel"/>
    <w:tmpl w:val="4FE463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02071A"/>
    <w:multiLevelType w:val="hybridMultilevel"/>
    <w:tmpl w:val="511CEE56"/>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15:restartNumberingAfterBreak="0">
    <w:nsid w:val="089E5535"/>
    <w:multiLevelType w:val="hybridMultilevel"/>
    <w:tmpl w:val="2C3EC278"/>
    <w:lvl w:ilvl="0" w:tplc="04150017">
      <w:start w:val="1"/>
      <w:numFmt w:val="lowerLetter"/>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4" w15:restartNumberingAfterBreak="0">
    <w:nsid w:val="0DBC23A6"/>
    <w:multiLevelType w:val="hybridMultilevel"/>
    <w:tmpl w:val="DBB42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E3C45F2"/>
    <w:multiLevelType w:val="hybridMultilevel"/>
    <w:tmpl w:val="30F2186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25430D"/>
    <w:multiLevelType w:val="hybridMultilevel"/>
    <w:tmpl w:val="18085B6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8" w15:restartNumberingAfterBreak="0">
    <w:nsid w:val="1DF920F4"/>
    <w:multiLevelType w:val="hybridMultilevel"/>
    <w:tmpl w:val="EFE6CD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863D2F"/>
    <w:multiLevelType w:val="hybridMultilevel"/>
    <w:tmpl w:val="D12034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3DA2343"/>
    <w:multiLevelType w:val="hybridMultilevel"/>
    <w:tmpl w:val="F3280E68"/>
    <w:lvl w:ilvl="0" w:tplc="04070001">
      <w:start w:val="1"/>
      <w:numFmt w:val="bullet"/>
      <w:lvlText w:val=""/>
      <w:lvlJc w:val="left"/>
      <w:pPr>
        <w:ind w:left="1145" w:hanging="360"/>
      </w:pPr>
      <w:rPr>
        <w:rFonts w:ascii="Symbol" w:hAnsi="Symbol" w:hint="default"/>
      </w:rPr>
    </w:lvl>
    <w:lvl w:ilvl="1" w:tplc="04070003" w:tentative="1">
      <w:start w:val="1"/>
      <w:numFmt w:val="bullet"/>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11" w15:restartNumberingAfterBreak="0">
    <w:nsid w:val="27511278"/>
    <w:multiLevelType w:val="hybridMultilevel"/>
    <w:tmpl w:val="E014F5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AD15423"/>
    <w:multiLevelType w:val="hybridMultilevel"/>
    <w:tmpl w:val="D12034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CB2705F"/>
    <w:multiLevelType w:val="hybridMultilevel"/>
    <w:tmpl w:val="69B2676C"/>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306854DA"/>
    <w:multiLevelType w:val="multilevel"/>
    <w:tmpl w:val="0A7E06E0"/>
    <w:lvl w:ilvl="0">
      <w:start w:val="2"/>
      <w:numFmt w:val="decimal"/>
      <w:lvlText w:val="%1"/>
      <w:lvlJc w:val="left"/>
      <w:pPr>
        <w:ind w:left="825" w:hanging="825"/>
      </w:pPr>
      <w:rPr>
        <w:rFonts w:hint="default"/>
      </w:rPr>
    </w:lvl>
    <w:lvl w:ilvl="1">
      <w:start w:val="4"/>
      <w:numFmt w:val="decimal"/>
      <w:lvlText w:val="%1.%2"/>
      <w:lvlJc w:val="left"/>
      <w:pPr>
        <w:ind w:left="825" w:hanging="825"/>
      </w:pPr>
      <w:rPr>
        <w:rFonts w:hint="default"/>
      </w:rPr>
    </w:lvl>
    <w:lvl w:ilvl="2">
      <w:start w:val="1"/>
      <w:numFmt w:val="decimal"/>
      <w:lvlText w:val="%1.%2.%3"/>
      <w:lvlJc w:val="left"/>
      <w:pPr>
        <w:ind w:left="825" w:hanging="825"/>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0315224"/>
    <w:multiLevelType w:val="multilevel"/>
    <w:tmpl w:val="B5EEFBC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0147E5"/>
    <w:multiLevelType w:val="hybridMultilevel"/>
    <w:tmpl w:val="D2E422B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8" w15:restartNumberingAfterBreak="0">
    <w:nsid w:val="51601B25"/>
    <w:multiLevelType w:val="hybridMultilevel"/>
    <w:tmpl w:val="00DA15D4"/>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9" w15:restartNumberingAfterBreak="0">
    <w:nsid w:val="529D1C9D"/>
    <w:multiLevelType w:val="hybridMultilevel"/>
    <w:tmpl w:val="B4966CB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0" w15:restartNumberingAfterBreak="0">
    <w:nsid w:val="543C468E"/>
    <w:multiLevelType w:val="hybridMultilevel"/>
    <w:tmpl w:val="D96CA58E"/>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1" w15:restartNumberingAfterBreak="0">
    <w:nsid w:val="59A31AB9"/>
    <w:multiLevelType w:val="hybridMultilevel"/>
    <w:tmpl w:val="CCA2D918"/>
    <w:lvl w:ilvl="0" w:tplc="04070001">
      <w:start w:val="1"/>
      <w:numFmt w:val="bullet"/>
      <w:lvlText w:val=""/>
      <w:lvlJc w:val="left"/>
      <w:pPr>
        <w:ind w:left="1145" w:hanging="360"/>
      </w:pPr>
      <w:rPr>
        <w:rFonts w:ascii="Symbol" w:hAnsi="Symbol" w:hint="default"/>
      </w:rPr>
    </w:lvl>
    <w:lvl w:ilvl="1" w:tplc="04070003" w:tentative="1">
      <w:start w:val="1"/>
      <w:numFmt w:val="bullet"/>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22" w15:restartNumberingAfterBreak="0">
    <w:nsid w:val="5AD039FA"/>
    <w:multiLevelType w:val="hybridMultilevel"/>
    <w:tmpl w:val="BDE6C5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BD2464C"/>
    <w:multiLevelType w:val="hybridMultilevel"/>
    <w:tmpl w:val="04047C5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4" w15:restartNumberingAfterBreak="0">
    <w:nsid w:val="5FD53B6B"/>
    <w:multiLevelType w:val="hybridMultilevel"/>
    <w:tmpl w:val="66CAEA3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60AF6723"/>
    <w:multiLevelType w:val="hybridMultilevel"/>
    <w:tmpl w:val="DBB42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DD67B41"/>
    <w:multiLevelType w:val="hybridMultilevel"/>
    <w:tmpl w:val="7B306A20"/>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7" w15:restartNumberingAfterBreak="0">
    <w:nsid w:val="714B1D30"/>
    <w:multiLevelType w:val="hybridMultilevel"/>
    <w:tmpl w:val="0992AB7E"/>
    <w:lvl w:ilvl="0" w:tplc="9C3AE724">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15:restartNumberingAfterBreak="0">
    <w:nsid w:val="72EE5A9F"/>
    <w:multiLevelType w:val="hybridMultilevel"/>
    <w:tmpl w:val="15F6CB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72D59E0"/>
    <w:multiLevelType w:val="hybridMultilevel"/>
    <w:tmpl w:val="E014F5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A1F51D5"/>
    <w:multiLevelType w:val="hybridMultilevel"/>
    <w:tmpl w:val="2C58A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A816E2B"/>
    <w:multiLevelType w:val="multilevel"/>
    <w:tmpl w:val="391897A0"/>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BE66895"/>
    <w:multiLevelType w:val="hybridMultilevel"/>
    <w:tmpl w:val="F27E812C"/>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num w:numId="1">
    <w:abstractNumId w:val="6"/>
  </w:num>
  <w:num w:numId="2">
    <w:abstractNumId w:val="16"/>
  </w:num>
  <w:num w:numId="3">
    <w:abstractNumId w:val="3"/>
  </w:num>
  <w:num w:numId="4">
    <w:abstractNumId w:val="13"/>
  </w:num>
  <w:num w:numId="5">
    <w:abstractNumId w:val="19"/>
  </w:num>
  <w:num w:numId="6">
    <w:abstractNumId w:val="20"/>
  </w:num>
  <w:num w:numId="7">
    <w:abstractNumId w:val="1"/>
  </w:num>
  <w:num w:numId="8">
    <w:abstractNumId w:val="17"/>
  </w:num>
  <w:num w:numId="9">
    <w:abstractNumId w:val="32"/>
  </w:num>
  <w:num w:numId="10">
    <w:abstractNumId w:val="0"/>
  </w:num>
  <w:num w:numId="11">
    <w:abstractNumId w:val="5"/>
  </w:num>
  <w:num w:numId="12">
    <w:abstractNumId w:val="14"/>
  </w:num>
  <w:num w:numId="13">
    <w:abstractNumId w:val="23"/>
  </w:num>
  <w:num w:numId="14">
    <w:abstractNumId w:val="18"/>
  </w:num>
  <w:num w:numId="15">
    <w:abstractNumId w:val="7"/>
  </w:num>
  <w:num w:numId="16">
    <w:abstractNumId w:val="26"/>
  </w:num>
  <w:num w:numId="17">
    <w:abstractNumId w:val="2"/>
  </w:num>
  <w:num w:numId="18">
    <w:abstractNumId w:val="21"/>
  </w:num>
  <w:num w:numId="19">
    <w:abstractNumId w:val="10"/>
  </w:num>
  <w:num w:numId="20">
    <w:abstractNumId w:val="8"/>
  </w:num>
  <w:num w:numId="21">
    <w:abstractNumId w:val="30"/>
  </w:num>
  <w:num w:numId="22">
    <w:abstractNumId w:val="25"/>
  </w:num>
  <w:num w:numId="23">
    <w:abstractNumId w:val="4"/>
  </w:num>
  <w:num w:numId="24">
    <w:abstractNumId w:val="27"/>
  </w:num>
  <w:num w:numId="25">
    <w:abstractNumId w:val="24"/>
  </w:num>
  <w:num w:numId="26">
    <w:abstractNumId w:val="31"/>
  </w:num>
  <w:num w:numId="27">
    <w:abstractNumId w:val="15"/>
  </w:num>
  <w:num w:numId="28">
    <w:abstractNumId w:val="22"/>
  </w:num>
  <w:num w:numId="29">
    <w:abstractNumId w:val="28"/>
  </w:num>
  <w:num w:numId="30">
    <w:abstractNumId w:val="12"/>
  </w:num>
  <w:num w:numId="31">
    <w:abstractNumId w:val="6"/>
    <w:lvlOverride w:ilvl="0">
      <w:startOverride w:val="1"/>
    </w:lvlOverride>
  </w:num>
  <w:num w:numId="32">
    <w:abstractNumId w:val="6"/>
    <w:lvlOverride w:ilvl="0">
      <w:startOverride w:val="1"/>
    </w:lvlOverride>
  </w:num>
  <w:num w:numId="33">
    <w:abstractNumId w:val="9"/>
  </w:num>
  <w:num w:numId="34">
    <w:abstractNumId w:val="11"/>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E7F"/>
    <w:rsid w:val="00000AD3"/>
    <w:rsid w:val="00004694"/>
    <w:rsid w:val="000061F6"/>
    <w:rsid w:val="000230C9"/>
    <w:rsid w:val="00043ABE"/>
    <w:rsid w:val="00064B28"/>
    <w:rsid w:val="00065504"/>
    <w:rsid w:val="00086B55"/>
    <w:rsid w:val="00092421"/>
    <w:rsid w:val="00092639"/>
    <w:rsid w:val="00092C06"/>
    <w:rsid w:val="000948D1"/>
    <w:rsid w:val="000A1D41"/>
    <w:rsid w:val="000C2321"/>
    <w:rsid w:val="000D639A"/>
    <w:rsid w:val="000E0EA4"/>
    <w:rsid w:val="000E2C04"/>
    <w:rsid w:val="000E59D4"/>
    <w:rsid w:val="000F4032"/>
    <w:rsid w:val="000F50E5"/>
    <w:rsid w:val="00116632"/>
    <w:rsid w:val="001257F7"/>
    <w:rsid w:val="00130139"/>
    <w:rsid w:val="00134FBA"/>
    <w:rsid w:val="001362FE"/>
    <w:rsid w:val="00137CA4"/>
    <w:rsid w:val="00142D25"/>
    <w:rsid w:val="00161734"/>
    <w:rsid w:val="00172728"/>
    <w:rsid w:val="0017308B"/>
    <w:rsid w:val="00180374"/>
    <w:rsid w:val="001876F7"/>
    <w:rsid w:val="00192E7F"/>
    <w:rsid w:val="001B4A87"/>
    <w:rsid w:val="001B7436"/>
    <w:rsid w:val="001D32F0"/>
    <w:rsid w:val="001D735E"/>
    <w:rsid w:val="001F001E"/>
    <w:rsid w:val="001F1833"/>
    <w:rsid w:val="00204E92"/>
    <w:rsid w:val="002162E7"/>
    <w:rsid w:val="002243D6"/>
    <w:rsid w:val="002373E9"/>
    <w:rsid w:val="002511B9"/>
    <w:rsid w:val="00252408"/>
    <w:rsid w:val="00255CBE"/>
    <w:rsid w:val="002574AE"/>
    <w:rsid w:val="00257721"/>
    <w:rsid w:val="002834A1"/>
    <w:rsid w:val="002A06B3"/>
    <w:rsid w:val="002B724E"/>
    <w:rsid w:val="002D00FC"/>
    <w:rsid w:val="002F3DD1"/>
    <w:rsid w:val="002F57B3"/>
    <w:rsid w:val="003066C6"/>
    <w:rsid w:val="00317E87"/>
    <w:rsid w:val="00321175"/>
    <w:rsid w:val="0035422A"/>
    <w:rsid w:val="00354F08"/>
    <w:rsid w:val="00373AF0"/>
    <w:rsid w:val="00385802"/>
    <w:rsid w:val="003870AC"/>
    <w:rsid w:val="003C7653"/>
    <w:rsid w:val="003D0276"/>
    <w:rsid w:val="003D03A5"/>
    <w:rsid w:val="003E2730"/>
    <w:rsid w:val="004144B9"/>
    <w:rsid w:val="00414668"/>
    <w:rsid w:val="00416B5D"/>
    <w:rsid w:val="0042780B"/>
    <w:rsid w:val="00427D5A"/>
    <w:rsid w:val="00436674"/>
    <w:rsid w:val="00443E6F"/>
    <w:rsid w:val="0044570B"/>
    <w:rsid w:val="004475B5"/>
    <w:rsid w:val="0045373E"/>
    <w:rsid w:val="00461E99"/>
    <w:rsid w:val="00477058"/>
    <w:rsid w:val="004A0EA5"/>
    <w:rsid w:val="004A1E55"/>
    <w:rsid w:val="004C1CC1"/>
    <w:rsid w:val="004C46FD"/>
    <w:rsid w:val="004D68E8"/>
    <w:rsid w:val="004D7B37"/>
    <w:rsid w:val="004E29DE"/>
    <w:rsid w:val="005139EB"/>
    <w:rsid w:val="00537894"/>
    <w:rsid w:val="00545059"/>
    <w:rsid w:val="00556687"/>
    <w:rsid w:val="00557965"/>
    <w:rsid w:val="005632A1"/>
    <w:rsid w:val="0059203F"/>
    <w:rsid w:val="005A429D"/>
    <w:rsid w:val="005E24AA"/>
    <w:rsid w:val="00604188"/>
    <w:rsid w:val="00621BA2"/>
    <w:rsid w:val="00623B9B"/>
    <w:rsid w:val="006317DB"/>
    <w:rsid w:val="0065629E"/>
    <w:rsid w:val="0066041F"/>
    <w:rsid w:val="00670110"/>
    <w:rsid w:val="00675DF6"/>
    <w:rsid w:val="00676BB4"/>
    <w:rsid w:val="006A6C69"/>
    <w:rsid w:val="006A746E"/>
    <w:rsid w:val="006A75F7"/>
    <w:rsid w:val="006C4B96"/>
    <w:rsid w:val="006F24A2"/>
    <w:rsid w:val="00700A91"/>
    <w:rsid w:val="00700CE5"/>
    <w:rsid w:val="0071052B"/>
    <w:rsid w:val="0071372B"/>
    <w:rsid w:val="00715B0F"/>
    <w:rsid w:val="00734CDB"/>
    <w:rsid w:val="00754149"/>
    <w:rsid w:val="007721CF"/>
    <w:rsid w:val="00776FD5"/>
    <w:rsid w:val="007A000A"/>
    <w:rsid w:val="007A0D68"/>
    <w:rsid w:val="007A366B"/>
    <w:rsid w:val="007B4824"/>
    <w:rsid w:val="007C067B"/>
    <w:rsid w:val="007D217A"/>
    <w:rsid w:val="007D3A93"/>
    <w:rsid w:val="007D5387"/>
    <w:rsid w:val="007D6A09"/>
    <w:rsid w:val="007E2170"/>
    <w:rsid w:val="007E33B1"/>
    <w:rsid w:val="007E47D7"/>
    <w:rsid w:val="007E5AD3"/>
    <w:rsid w:val="007F3682"/>
    <w:rsid w:val="00820A22"/>
    <w:rsid w:val="00821E45"/>
    <w:rsid w:val="0085464F"/>
    <w:rsid w:val="00861EC8"/>
    <w:rsid w:val="008D6C98"/>
    <w:rsid w:val="008F23EF"/>
    <w:rsid w:val="008F348B"/>
    <w:rsid w:val="009032D3"/>
    <w:rsid w:val="00905EA1"/>
    <w:rsid w:val="0091097E"/>
    <w:rsid w:val="0093199D"/>
    <w:rsid w:val="009479CA"/>
    <w:rsid w:val="00954FFF"/>
    <w:rsid w:val="00962143"/>
    <w:rsid w:val="00970B61"/>
    <w:rsid w:val="00973E04"/>
    <w:rsid w:val="00980F8B"/>
    <w:rsid w:val="00985319"/>
    <w:rsid w:val="009A35F2"/>
    <w:rsid w:val="009A4152"/>
    <w:rsid w:val="009A4A4D"/>
    <w:rsid w:val="009C1520"/>
    <w:rsid w:val="009F5CEF"/>
    <w:rsid w:val="009F7A9B"/>
    <w:rsid w:val="00A04F4A"/>
    <w:rsid w:val="00A167F6"/>
    <w:rsid w:val="00A41C52"/>
    <w:rsid w:val="00A53D00"/>
    <w:rsid w:val="00AB4353"/>
    <w:rsid w:val="00AE7A20"/>
    <w:rsid w:val="00AF1A70"/>
    <w:rsid w:val="00AF4844"/>
    <w:rsid w:val="00B0368E"/>
    <w:rsid w:val="00B038A4"/>
    <w:rsid w:val="00B054CA"/>
    <w:rsid w:val="00B11B40"/>
    <w:rsid w:val="00B50738"/>
    <w:rsid w:val="00B56211"/>
    <w:rsid w:val="00B65922"/>
    <w:rsid w:val="00B65CEA"/>
    <w:rsid w:val="00B8300E"/>
    <w:rsid w:val="00B951BE"/>
    <w:rsid w:val="00BF052C"/>
    <w:rsid w:val="00BF074C"/>
    <w:rsid w:val="00BF5037"/>
    <w:rsid w:val="00C032E5"/>
    <w:rsid w:val="00C1602B"/>
    <w:rsid w:val="00C22988"/>
    <w:rsid w:val="00C76955"/>
    <w:rsid w:val="00C77AD5"/>
    <w:rsid w:val="00C91F0C"/>
    <w:rsid w:val="00C92CF8"/>
    <w:rsid w:val="00CA215F"/>
    <w:rsid w:val="00CB1B0A"/>
    <w:rsid w:val="00CB5594"/>
    <w:rsid w:val="00CF138D"/>
    <w:rsid w:val="00D17FC3"/>
    <w:rsid w:val="00D36B1A"/>
    <w:rsid w:val="00D41CC6"/>
    <w:rsid w:val="00D42FEE"/>
    <w:rsid w:val="00D528FB"/>
    <w:rsid w:val="00D53EC3"/>
    <w:rsid w:val="00D772D1"/>
    <w:rsid w:val="00D80C19"/>
    <w:rsid w:val="00DB6710"/>
    <w:rsid w:val="00DC02D0"/>
    <w:rsid w:val="00DC20C3"/>
    <w:rsid w:val="00DD052A"/>
    <w:rsid w:val="00DD0A7B"/>
    <w:rsid w:val="00DD6160"/>
    <w:rsid w:val="00E17263"/>
    <w:rsid w:val="00E27E94"/>
    <w:rsid w:val="00E35B02"/>
    <w:rsid w:val="00E40A02"/>
    <w:rsid w:val="00EA1811"/>
    <w:rsid w:val="00EC4991"/>
    <w:rsid w:val="00F154A1"/>
    <w:rsid w:val="00F36E49"/>
    <w:rsid w:val="00F403A5"/>
    <w:rsid w:val="00F4267A"/>
    <w:rsid w:val="00F57089"/>
    <w:rsid w:val="00FA1D8A"/>
    <w:rsid w:val="00FB150B"/>
    <w:rsid w:val="00FB5003"/>
    <w:rsid w:val="00FD3F9C"/>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5F7341"/>
  <w15:docId w15:val="{125190E5-E555-4335-8EC3-CAB68E8A2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B40"/>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B4824"/>
    <w:pPr>
      <w:keepNext/>
      <w:keepLines/>
      <w:spacing w:after="360" w:line="240" w:lineRule="auto"/>
      <w:jc w:val="left"/>
      <w:outlineLvl w:val="0"/>
    </w:pPr>
    <w:rPr>
      <w:rFonts w:eastAsiaTheme="majorEastAsia" w:cstheme="majorBidi"/>
      <w:b/>
      <w:bCs/>
      <w:sz w:val="60"/>
      <w:szCs w:val="28"/>
    </w:rPr>
  </w:style>
  <w:style w:type="paragraph" w:styleId="Heading2">
    <w:name w:val="heading 2"/>
    <w:basedOn w:val="Normal"/>
    <w:next w:val="Normal"/>
    <w:link w:val="Heading2Char"/>
    <w:uiPriority w:val="9"/>
    <w:unhideWhenUsed/>
    <w:qFormat/>
    <w:rsid w:val="00D42FEE"/>
    <w:pPr>
      <w:keepNext/>
      <w:keepLines/>
      <w:spacing w:before="440" w:after="120"/>
      <w:jc w:val="left"/>
      <w:outlineLvl w:val="1"/>
    </w:pPr>
    <w:rPr>
      <w:rFonts w:eastAsiaTheme="majorEastAsia" w:cstheme="majorBidi"/>
      <w:b/>
      <w:bCs/>
      <w:sz w:val="34"/>
      <w:szCs w:val="26"/>
    </w:rPr>
  </w:style>
  <w:style w:type="paragraph" w:styleId="Heading3">
    <w:name w:val="heading 3"/>
    <w:basedOn w:val="Normal"/>
    <w:next w:val="Normal"/>
    <w:link w:val="Heading3Char"/>
    <w:uiPriority w:val="9"/>
    <w:unhideWhenUsed/>
    <w:qFormat/>
    <w:rsid w:val="00D42FEE"/>
    <w:pPr>
      <w:keepNext/>
      <w:keepLines/>
      <w:spacing w:after="340"/>
      <w:jc w:val="left"/>
      <w:outlineLvl w:val="2"/>
    </w:pPr>
    <w:rPr>
      <w:rFonts w:eastAsiaTheme="majorEastAsia" w:cstheme="majorBidi"/>
      <w:b/>
      <w:bCs/>
      <w:sz w:val="29"/>
    </w:rPr>
  </w:style>
  <w:style w:type="paragraph" w:styleId="Heading4">
    <w:name w:val="heading 4"/>
    <w:basedOn w:val="Normal"/>
    <w:next w:val="Normal"/>
    <w:link w:val="Heading4Char"/>
    <w:uiPriority w:val="9"/>
    <w:unhideWhenUsed/>
    <w:qFormat/>
    <w:rsid w:val="00D42FEE"/>
    <w:pPr>
      <w:keepNext/>
      <w:keepLines/>
      <w:spacing w:after="290"/>
      <w:jc w:val="left"/>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D42FEE"/>
    <w:pPr>
      <w:keepNext/>
      <w:keepLines/>
      <w:spacing w:before="200"/>
      <w:jc w:val="left"/>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824"/>
    <w:rPr>
      <w:rFonts w:ascii="Times New Roman" w:eastAsiaTheme="majorEastAsia" w:hAnsi="Times New Roman" w:cstheme="majorBidi"/>
      <w:b/>
      <w:bCs/>
      <w:sz w:val="60"/>
      <w:szCs w:val="28"/>
    </w:rPr>
  </w:style>
  <w:style w:type="paragraph" w:customStyle="1" w:styleId="NrNagwek1">
    <w:name w:val="NrNagłówek 1"/>
    <w:basedOn w:val="Heading1"/>
    <w:qFormat/>
    <w:rsid w:val="007B4824"/>
    <w:pPr>
      <w:numPr>
        <w:numId w:val="1"/>
      </w:numPr>
      <w:tabs>
        <w:tab w:val="left" w:pos="851"/>
      </w:tabs>
      <w:ind w:left="851" w:hanging="851"/>
    </w:pPr>
  </w:style>
  <w:style w:type="paragraph" w:customStyle="1" w:styleId="NrNagwek2">
    <w:name w:val="NrNagłówek 2"/>
    <w:basedOn w:val="Heading2"/>
    <w:qFormat/>
    <w:rsid w:val="007B4824"/>
    <w:pPr>
      <w:numPr>
        <w:ilvl w:val="1"/>
        <w:numId w:val="1"/>
      </w:numPr>
      <w:tabs>
        <w:tab w:val="left" w:pos="851"/>
      </w:tabs>
      <w:spacing w:after="360" w:line="240" w:lineRule="auto"/>
      <w:ind w:left="851" w:hanging="851"/>
    </w:pPr>
  </w:style>
  <w:style w:type="character" w:customStyle="1" w:styleId="Heading3Char">
    <w:name w:val="Heading 3 Char"/>
    <w:basedOn w:val="DefaultParagraphFont"/>
    <w:link w:val="Heading3"/>
    <w:uiPriority w:val="9"/>
    <w:rsid w:val="00D42FEE"/>
    <w:rPr>
      <w:rFonts w:ascii="Times New Roman" w:eastAsiaTheme="majorEastAsia" w:hAnsi="Times New Roman" w:cstheme="majorBidi"/>
      <w:b/>
      <w:bCs/>
      <w:sz w:val="29"/>
    </w:rPr>
  </w:style>
  <w:style w:type="character" w:customStyle="1" w:styleId="Heading2Char">
    <w:name w:val="Heading 2 Char"/>
    <w:basedOn w:val="DefaultParagraphFont"/>
    <w:link w:val="Heading2"/>
    <w:uiPriority w:val="9"/>
    <w:rsid w:val="00D42FEE"/>
    <w:rPr>
      <w:rFonts w:ascii="Times New Roman" w:eastAsiaTheme="majorEastAsia" w:hAnsi="Times New Roman" w:cstheme="majorBidi"/>
      <w:b/>
      <w:bCs/>
      <w:sz w:val="34"/>
      <w:szCs w:val="26"/>
    </w:rPr>
  </w:style>
  <w:style w:type="character" w:customStyle="1" w:styleId="Heading4Char">
    <w:name w:val="Heading 4 Char"/>
    <w:basedOn w:val="DefaultParagraphFont"/>
    <w:link w:val="Heading4"/>
    <w:uiPriority w:val="9"/>
    <w:rsid w:val="00D42FEE"/>
    <w:rPr>
      <w:rFonts w:ascii="Times New Roman" w:eastAsiaTheme="majorEastAsia" w:hAnsi="Times New Roman" w:cstheme="majorBidi"/>
      <w:b/>
      <w:bCs/>
      <w:iCs/>
      <w:sz w:val="24"/>
    </w:rPr>
  </w:style>
  <w:style w:type="paragraph" w:customStyle="1" w:styleId="NrNagwek3">
    <w:name w:val="NrNagłówek 3"/>
    <w:basedOn w:val="Heading3"/>
    <w:qFormat/>
    <w:rsid w:val="007B4824"/>
    <w:pPr>
      <w:numPr>
        <w:ilvl w:val="2"/>
        <w:numId w:val="1"/>
      </w:numPr>
      <w:tabs>
        <w:tab w:val="left" w:pos="851"/>
      </w:tabs>
      <w:spacing w:after="360" w:line="240" w:lineRule="auto"/>
      <w:ind w:left="851" w:hanging="851"/>
    </w:pPr>
  </w:style>
  <w:style w:type="paragraph" w:customStyle="1" w:styleId="NrNagwek4">
    <w:name w:val="NrNagłówek 4"/>
    <w:basedOn w:val="Heading4"/>
    <w:qFormat/>
    <w:rsid w:val="007B4824"/>
    <w:pPr>
      <w:numPr>
        <w:ilvl w:val="3"/>
        <w:numId w:val="1"/>
      </w:numPr>
      <w:tabs>
        <w:tab w:val="left" w:pos="1134"/>
      </w:tabs>
      <w:spacing w:after="360" w:line="240" w:lineRule="auto"/>
      <w:ind w:left="1134" w:hanging="1134"/>
    </w:pPr>
  </w:style>
  <w:style w:type="paragraph" w:styleId="TOCHeading">
    <w:name w:val="TOC Heading"/>
    <w:basedOn w:val="Heading1"/>
    <w:next w:val="Normal"/>
    <w:uiPriority w:val="39"/>
    <w:semiHidden/>
    <w:unhideWhenUsed/>
    <w:qFormat/>
    <w:rsid w:val="008F348B"/>
    <w:pPr>
      <w:spacing w:before="480" w:line="276" w:lineRule="auto"/>
      <w:outlineLvl w:val="9"/>
    </w:pPr>
    <w:rPr>
      <w:color w:val="365F91" w:themeColor="accent1" w:themeShade="BF"/>
      <w:sz w:val="28"/>
    </w:rPr>
  </w:style>
  <w:style w:type="character" w:styleId="PlaceholderText">
    <w:name w:val="Placeholder Text"/>
    <w:basedOn w:val="DefaultParagraphFont"/>
    <w:uiPriority w:val="99"/>
    <w:semiHidden/>
    <w:rsid w:val="00DB6710"/>
    <w:rPr>
      <w:color w:val="808080"/>
    </w:rPr>
  </w:style>
  <w:style w:type="paragraph" w:customStyle="1" w:styleId="STTytupracy">
    <w:name w:val="ST_Tytuł_pracy"/>
    <w:basedOn w:val="Normal"/>
    <w:qFormat/>
    <w:rsid w:val="00DB6710"/>
    <w:pPr>
      <w:spacing w:after="200" w:line="360" w:lineRule="exact"/>
      <w:jc w:val="center"/>
    </w:pPr>
    <w:rPr>
      <w:rFonts w:ascii="Garamond" w:hAnsi="Garamond"/>
      <w:sz w:val="32"/>
    </w:rPr>
  </w:style>
  <w:style w:type="paragraph" w:styleId="BalloonText">
    <w:name w:val="Balloon Text"/>
    <w:basedOn w:val="Normal"/>
    <w:link w:val="BalloonTextChar"/>
    <w:uiPriority w:val="99"/>
    <w:semiHidden/>
    <w:unhideWhenUsed/>
    <w:rsid w:val="00DB67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710"/>
    <w:rPr>
      <w:rFonts w:ascii="Tahoma" w:hAnsi="Tahoma" w:cs="Tahoma"/>
      <w:sz w:val="16"/>
      <w:szCs w:val="16"/>
    </w:rPr>
  </w:style>
  <w:style w:type="paragraph" w:styleId="TOC1">
    <w:name w:val="toc 1"/>
    <w:basedOn w:val="Normal"/>
    <w:next w:val="Normal"/>
    <w:autoRedefine/>
    <w:uiPriority w:val="39"/>
    <w:unhideWhenUsed/>
    <w:qFormat/>
    <w:rsid w:val="008F348B"/>
    <w:pPr>
      <w:spacing w:after="100"/>
    </w:pPr>
  </w:style>
  <w:style w:type="paragraph" w:styleId="TOC2">
    <w:name w:val="toc 2"/>
    <w:basedOn w:val="Normal"/>
    <w:next w:val="Normal"/>
    <w:autoRedefine/>
    <w:uiPriority w:val="39"/>
    <w:unhideWhenUsed/>
    <w:qFormat/>
    <w:rsid w:val="008F348B"/>
    <w:pPr>
      <w:spacing w:after="100"/>
      <w:ind w:left="240"/>
    </w:pPr>
  </w:style>
  <w:style w:type="paragraph" w:styleId="TOC3">
    <w:name w:val="toc 3"/>
    <w:basedOn w:val="Normal"/>
    <w:next w:val="Normal"/>
    <w:autoRedefine/>
    <w:uiPriority w:val="39"/>
    <w:unhideWhenUsed/>
    <w:qFormat/>
    <w:rsid w:val="008F348B"/>
    <w:pPr>
      <w:spacing w:after="100"/>
      <w:ind w:left="480"/>
    </w:pPr>
  </w:style>
  <w:style w:type="character" w:styleId="Hyperlink">
    <w:name w:val="Hyperlink"/>
    <w:basedOn w:val="DefaultParagraphFont"/>
    <w:uiPriority w:val="99"/>
    <w:unhideWhenUsed/>
    <w:rsid w:val="008F348B"/>
    <w:rPr>
      <w:color w:val="0000FF" w:themeColor="hyperlink"/>
      <w:u w:val="single"/>
    </w:rPr>
  </w:style>
  <w:style w:type="table" w:styleId="TableGrid">
    <w:name w:val="Table Grid"/>
    <w:basedOn w:val="TableNormal"/>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243D6"/>
    <w:pPr>
      <w:spacing w:before="200" w:after="120" w:line="240" w:lineRule="auto"/>
    </w:pPr>
    <w:rPr>
      <w:bCs/>
      <w:sz w:val="22"/>
      <w:szCs w:val="18"/>
    </w:rPr>
  </w:style>
  <w:style w:type="paragraph" w:styleId="TableofFigures">
    <w:name w:val="table of figures"/>
    <w:basedOn w:val="Normal"/>
    <w:next w:val="Normal"/>
    <w:uiPriority w:val="99"/>
    <w:unhideWhenUsed/>
    <w:rsid w:val="009032D3"/>
  </w:style>
  <w:style w:type="paragraph" w:styleId="Header">
    <w:name w:val="header"/>
    <w:basedOn w:val="Normal"/>
    <w:link w:val="HeaderChar"/>
    <w:uiPriority w:val="99"/>
    <w:semiHidden/>
    <w:unhideWhenUsed/>
    <w:rsid w:val="00257721"/>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257721"/>
    <w:rPr>
      <w:rFonts w:ascii="Times New Roman" w:hAnsi="Times New Roman"/>
      <w:sz w:val="24"/>
    </w:rPr>
  </w:style>
  <w:style w:type="paragraph" w:styleId="Footer">
    <w:name w:val="footer"/>
    <w:basedOn w:val="Normal"/>
    <w:link w:val="FooterChar"/>
    <w:uiPriority w:val="99"/>
    <w:unhideWhenUsed/>
    <w:rsid w:val="00257721"/>
    <w:pPr>
      <w:tabs>
        <w:tab w:val="center" w:pos="4536"/>
        <w:tab w:val="right" w:pos="9072"/>
      </w:tabs>
      <w:spacing w:line="240" w:lineRule="auto"/>
    </w:pPr>
  </w:style>
  <w:style w:type="character" w:customStyle="1" w:styleId="FooterChar">
    <w:name w:val="Footer Char"/>
    <w:basedOn w:val="DefaultParagraphFont"/>
    <w:link w:val="Footer"/>
    <w:uiPriority w:val="99"/>
    <w:rsid w:val="00257721"/>
    <w:rPr>
      <w:rFonts w:ascii="Times New Roman" w:hAnsi="Times New Roman"/>
      <w:sz w:val="24"/>
    </w:rPr>
  </w:style>
  <w:style w:type="paragraph" w:customStyle="1" w:styleId="Tekstwiodcy">
    <w:name w:val="Tekst wiodący"/>
    <w:basedOn w:val="Normal"/>
    <w:qFormat/>
    <w:rsid w:val="00AB4353"/>
    <w:pPr>
      <w:ind w:firstLine="425"/>
    </w:pPr>
  </w:style>
  <w:style w:type="paragraph" w:customStyle="1" w:styleId="Listing">
    <w:name w:val="Listing"/>
    <w:basedOn w:val="Normal"/>
    <w:qFormat/>
    <w:rsid w:val="001F1833"/>
    <w:pPr>
      <w:spacing w:after="240" w:line="240" w:lineRule="auto"/>
      <w:jc w:val="left"/>
    </w:pPr>
    <w:rPr>
      <w:rFonts w:ascii="Courier New" w:hAnsi="Courier New"/>
      <w:sz w:val="20"/>
    </w:rPr>
  </w:style>
  <w:style w:type="paragraph" w:customStyle="1" w:styleId="Legendarysunek">
    <w:name w:val="Legenda rysunek"/>
    <w:basedOn w:val="Caption"/>
    <w:qFormat/>
    <w:rsid w:val="00D17FC3"/>
    <w:pPr>
      <w:jc w:val="center"/>
    </w:pPr>
  </w:style>
  <w:style w:type="character" w:customStyle="1" w:styleId="Heading5Char">
    <w:name w:val="Heading 5 Char"/>
    <w:basedOn w:val="DefaultParagraphFont"/>
    <w:link w:val="Heading5"/>
    <w:uiPriority w:val="9"/>
    <w:semiHidden/>
    <w:rsid w:val="00D42FEE"/>
    <w:rPr>
      <w:rFonts w:asciiTheme="majorHAnsi" w:eastAsiaTheme="majorEastAsia" w:hAnsiTheme="majorHAnsi" w:cstheme="majorBidi"/>
      <w:color w:val="243F60" w:themeColor="accent1" w:themeShade="7F"/>
      <w:sz w:val="24"/>
    </w:rPr>
  </w:style>
  <w:style w:type="character" w:customStyle="1" w:styleId="Nierozpoznanawzmianka1">
    <w:name w:val="Nierozpoznana wzmianka1"/>
    <w:basedOn w:val="DefaultParagraphFont"/>
    <w:uiPriority w:val="99"/>
    <w:semiHidden/>
    <w:unhideWhenUsed/>
    <w:rsid w:val="004C1CC1"/>
    <w:rPr>
      <w:color w:val="808080"/>
      <w:shd w:val="clear" w:color="auto" w:fill="E6E6E6"/>
    </w:rPr>
  </w:style>
  <w:style w:type="paragraph" w:styleId="EndnoteText">
    <w:name w:val="endnote text"/>
    <w:basedOn w:val="Normal"/>
    <w:link w:val="EndnoteTextChar"/>
    <w:uiPriority w:val="99"/>
    <w:semiHidden/>
    <w:unhideWhenUsed/>
    <w:rsid w:val="00D36B1A"/>
    <w:pPr>
      <w:spacing w:line="240" w:lineRule="auto"/>
    </w:pPr>
    <w:rPr>
      <w:sz w:val="20"/>
      <w:szCs w:val="20"/>
    </w:rPr>
  </w:style>
  <w:style w:type="character" w:customStyle="1" w:styleId="EndnoteTextChar">
    <w:name w:val="Endnote Text Char"/>
    <w:basedOn w:val="DefaultParagraphFont"/>
    <w:link w:val="EndnoteText"/>
    <w:uiPriority w:val="99"/>
    <w:semiHidden/>
    <w:rsid w:val="00D36B1A"/>
    <w:rPr>
      <w:rFonts w:ascii="Times New Roman" w:hAnsi="Times New Roman"/>
      <w:sz w:val="20"/>
      <w:szCs w:val="20"/>
    </w:rPr>
  </w:style>
  <w:style w:type="character" w:styleId="EndnoteReference">
    <w:name w:val="endnote reference"/>
    <w:basedOn w:val="DefaultParagraphFont"/>
    <w:uiPriority w:val="99"/>
    <w:semiHidden/>
    <w:unhideWhenUsed/>
    <w:rsid w:val="00D36B1A"/>
    <w:rPr>
      <w:vertAlign w:val="superscript"/>
    </w:rPr>
  </w:style>
  <w:style w:type="paragraph" w:styleId="ListParagraph">
    <w:name w:val="List Paragraph"/>
    <w:basedOn w:val="Normal"/>
    <w:uiPriority w:val="34"/>
    <w:qFormat/>
    <w:rsid w:val="009C1520"/>
    <w:pPr>
      <w:spacing w:before="100" w:beforeAutospacing="1" w:after="100" w:afterAutospacing="1" w:line="240" w:lineRule="auto"/>
      <w:jc w:val="left"/>
    </w:pPr>
    <w:rPr>
      <w:rFonts w:eastAsia="Times New Roman" w:cs="Times New Roman"/>
      <w:szCs w:val="24"/>
      <w:lang w:eastAsia="pl-PL"/>
    </w:rPr>
  </w:style>
  <w:style w:type="character" w:styleId="UnresolvedMention">
    <w:name w:val="Unresolved Mention"/>
    <w:basedOn w:val="DefaultParagraphFont"/>
    <w:uiPriority w:val="99"/>
    <w:semiHidden/>
    <w:unhideWhenUsed/>
    <w:rsid w:val="00004694"/>
    <w:rPr>
      <w:color w:val="808080"/>
      <w:shd w:val="clear" w:color="auto" w:fill="E6E6E6"/>
    </w:rPr>
  </w:style>
  <w:style w:type="character" w:styleId="FollowedHyperlink">
    <w:name w:val="FollowedHyperlink"/>
    <w:basedOn w:val="DefaultParagraphFont"/>
    <w:uiPriority w:val="99"/>
    <w:semiHidden/>
    <w:unhideWhenUsed/>
    <w:rsid w:val="004A0EA5"/>
    <w:rPr>
      <w:color w:val="800080" w:themeColor="followedHyperlink"/>
      <w:u w:val="single"/>
    </w:rPr>
  </w:style>
  <w:style w:type="character" w:styleId="CommentReference">
    <w:name w:val="annotation reference"/>
    <w:basedOn w:val="DefaultParagraphFont"/>
    <w:uiPriority w:val="99"/>
    <w:semiHidden/>
    <w:unhideWhenUsed/>
    <w:rsid w:val="00970B61"/>
    <w:rPr>
      <w:sz w:val="16"/>
      <w:szCs w:val="16"/>
    </w:rPr>
  </w:style>
  <w:style w:type="paragraph" w:styleId="CommentText">
    <w:name w:val="annotation text"/>
    <w:basedOn w:val="Normal"/>
    <w:link w:val="CommentTextChar"/>
    <w:uiPriority w:val="99"/>
    <w:semiHidden/>
    <w:unhideWhenUsed/>
    <w:rsid w:val="00970B61"/>
    <w:pPr>
      <w:spacing w:line="240" w:lineRule="auto"/>
    </w:pPr>
    <w:rPr>
      <w:sz w:val="20"/>
      <w:szCs w:val="20"/>
    </w:rPr>
  </w:style>
  <w:style w:type="character" w:customStyle="1" w:styleId="CommentTextChar">
    <w:name w:val="Comment Text Char"/>
    <w:basedOn w:val="DefaultParagraphFont"/>
    <w:link w:val="CommentText"/>
    <w:uiPriority w:val="99"/>
    <w:semiHidden/>
    <w:rsid w:val="00970B61"/>
    <w:rPr>
      <w:rFonts w:ascii="Times New Roman" w:hAnsi="Times New Roman"/>
      <w:sz w:val="20"/>
      <w:szCs w:val="20"/>
    </w:rPr>
  </w:style>
  <w:style w:type="paragraph" w:styleId="NormalWeb">
    <w:name w:val="Normal (Web)"/>
    <w:basedOn w:val="Normal"/>
    <w:uiPriority w:val="99"/>
    <w:unhideWhenUsed/>
    <w:rsid w:val="002F3DD1"/>
    <w:pPr>
      <w:spacing w:before="100" w:beforeAutospacing="1" w:after="100" w:afterAutospacing="1" w:line="240" w:lineRule="auto"/>
      <w:jc w:val="left"/>
    </w:pPr>
    <w:rPr>
      <w:rFonts w:eastAsia="Times New Roman" w:cs="Times New Roman"/>
      <w:szCs w:val="24"/>
      <w:lang w:val="de-DE" w:eastAsia="de-DE"/>
    </w:rPr>
  </w:style>
  <w:style w:type="paragraph" w:styleId="HTMLPreformatted">
    <w:name w:val="HTML Preformatted"/>
    <w:basedOn w:val="Normal"/>
    <w:link w:val="HTMLPreformattedChar"/>
    <w:uiPriority w:val="99"/>
    <w:semiHidden/>
    <w:unhideWhenUsed/>
    <w:rsid w:val="00477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477058"/>
    <w:rPr>
      <w:rFonts w:ascii="Courier New" w:eastAsia="Times New Roman"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383938">
      <w:bodyDiv w:val="1"/>
      <w:marLeft w:val="0"/>
      <w:marRight w:val="0"/>
      <w:marTop w:val="0"/>
      <w:marBottom w:val="0"/>
      <w:divBdr>
        <w:top w:val="none" w:sz="0" w:space="0" w:color="auto"/>
        <w:left w:val="none" w:sz="0" w:space="0" w:color="auto"/>
        <w:bottom w:val="none" w:sz="0" w:space="0" w:color="auto"/>
        <w:right w:val="none" w:sz="0" w:space="0" w:color="auto"/>
      </w:divBdr>
    </w:div>
    <w:div w:id="543756997">
      <w:bodyDiv w:val="1"/>
      <w:marLeft w:val="0"/>
      <w:marRight w:val="0"/>
      <w:marTop w:val="0"/>
      <w:marBottom w:val="0"/>
      <w:divBdr>
        <w:top w:val="none" w:sz="0" w:space="0" w:color="auto"/>
        <w:left w:val="none" w:sz="0" w:space="0" w:color="auto"/>
        <w:bottom w:val="none" w:sz="0" w:space="0" w:color="auto"/>
        <w:right w:val="none" w:sz="0" w:space="0" w:color="auto"/>
      </w:divBdr>
    </w:div>
    <w:div w:id="1653485599">
      <w:bodyDiv w:val="1"/>
      <w:marLeft w:val="0"/>
      <w:marRight w:val="0"/>
      <w:marTop w:val="0"/>
      <w:marBottom w:val="0"/>
      <w:divBdr>
        <w:top w:val="none" w:sz="0" w:space="0" w:color="auto"/>
        <w:left w:val="none" w:sz="0" w:space="0" w:color="auto"/>
        <w:bottom w:val="none" w:sz="0" w:space="0" w:color="auto"/>
        <w:right w:val="none" w:sz="0" w:space="0" w:color="auto"/>
      </w:divBdr>
    </w:div>
    <w:div w:id="1775906217">
      <w:bodyDiv w:val="1"/>
      <w:marLeft w:val="0"/>
      <w:marRight w:val="0"/>
      <w:marTop w:val="0"/>
      <w:marBottom w:val="0"/>
      <w:divBdr>
        <w:top w:val="none" w:sz="0" w:space="0" w:color="auto"/>
        <w:left w:val="none" w:sz="0" w:space="0" w:color="auto"/>
        <w:bottom w:val="none" w:sz="0" w:space="0" w:color="auto"/>
        <w:right w:val="none" w:sz="0" w:space="0" w:color="auto"/>
      </w:divBdr>
    </w:div>
    <w:div w:id="190490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gi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hyperlink" Target="https://docs.oracle.com/javaee/7/index.html"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azniak.mimuw.edu.pl/images/1/1e/ZAWWW-2st1.2-w04.tresc-1.0czb.pd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en.wikipedia.org/wiki/Model%E2%80%93view%E2%80%93controller"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oracle.com/technetwork/java/javaee/overview-140548.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wek\Downloads\DyplomInzSzablonWord_wer4.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0F99DC-0C69-4331-8834-FD9F12FA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DyplomInzSzablonWord_wer4.dotx</Template>
  <TotalTime>0</TotalTime>
  <Pages>39</Pages>
  <Words>5607</Words>
  <Characters>35327</Characters>
  <Application>Microsoft Office Word</Application>
  <DocSecurity>0</DocSecurity>
  <Lines>294</Lines>
  <Paragraphs>81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40853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Hawelka</dc:creator>
  <cp:lastModifiedBy>Hawelka, Michal</cp:lastModifiedBy>
  <cp:revision>20</cp:revision>
  <cp:lastPrinted>2016-12-09T18:40:00Z</cp:lastPrinted>
  <dcterms:created xsi:type="dcterms:W3CDTF">2018-06-27T12:18:00Z</dcterms:created>
  <dcterms:modified xsi:type="dcterms:W3CDTF">2018-07-11T08:32:00Z</dcterms:modified>
</cp:coreProperties>
</file>